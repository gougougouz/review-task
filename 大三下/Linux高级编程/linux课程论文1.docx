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26E1D" w14:textId="77777777" w:rsidR="0057100C" w:rsidRDefault="0057100C">
      <w:pPr>
        <w:jc w:val="center"/>
        <w:rPr>
          <w:rFonts w:eastAsia="方正舒体"/>
        </w:rPr>
        <w:sectPr w:rsidR="0057100C">
          <w:headerReference w:type="default" r:id="rId8"/>
          <w:pgSz w:w="11906" w:h="16838"/>
          <w:pgMar w:top="720" w:right="720" w:bottom="720" w:left="720" w:header="851" w:footer="992" w:gutter="0"/>
          <w:cols w:space="425"/>
          <w:titlePg/>
          <w:docGrid w:type="lines" w:linePitch="381"/>
        </w:sectPr>
      </w:pPr>
      <w:bookmarkStart w:id="0" w:name="_Hlk165469310"/>
      <w:bookmarkStart w:id="1" w:name="_Hlk165467820"/>
      <w:bookmarkStart w:id="2" w:name="_Toc153040565"/>
    </w:p>
    <w:bookmarkEnd w:id="0"/>
    <w:p w14:paraId="5DD70AC7" w14:textId="77777777" w:rsidR="0057100C" w:rsidRDefault="0057100C">
      <w:pPr>
        <w:jc w:val="center"/>
        <w:rPr>
          <w:rFonts w:eastAsia="方正舒体"/>
        </w:rPr>
      </w:pPr>
    </w:p>
    <w:p w14:paraId="1DC54FA3" w14:textId="77777777" w:rsidR="0057100C" w:rsidRDefault="0057100C">
      <w:pPr>
        <w:jc w:val="center"/>
        <w:rPr>
          <w:rFonts w:eastAsia="方正舒体"/>
        </w:rPr>
      </w:pPr>
    </w:p>
    <w:p w14:paraId="358CD471" w14:textId="77777777" w:rsidR="0057100C" w:rsidRDefault="00000000">
      <w:pPr>
        <w:jc w:val="center"/>
        <w:rPr>
          <w:rFonts w:eastAsia="方正舒体"/>
        </w:rPr>
      </w:pPr>
      <w:r>
        <w:rPr>
          <w:rFonts w:eastAsia="方正舒体"/>
          <w:noProof/>
        </w:rPr>
        <w:drawing>
          <wp:inline distT="0" distB="0" distL="0" distR="0" wp14:anchorId="347C720F" wp14:editId="253077D4">
            <wp:extent cx="1210945" cy="1210945"/>
            <wp:effectExtent l="0" t="0" r="0" b="0"/>
            <wp:docPr id="2053659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9136" name="图片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BDAD" w14:textId="77777777" w:rsidR="0057100C" w:rsidRDefault="00000000">
      <w:pPr>
        <w:jc w:val="center"/>
        <w:rPr>
          <w:rFonts w:eastAsia="黑体"/>
          <w:sz w:val="72"/>
        </w:rPr>
      </w:pPr>
      <w:r>
        <w:rPr>
          <w:rFonts w:eastAsia="黑体" w:hint="eastAsia"/>
          <w:sz w:val="72"/>
        </w:rPr>
        <w:t>暨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南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大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学</w:t>
      </w:r>
    </w:p>
    <w:p w14:paraId="0E7F92C2" w14:textId="77777777" w:rsidR="0057100C" w:rsidRDefault="00000000">
      <w:pPr>
        <w:jc w:val="center"/>
        <w:rPr>
          <w:rFonts w:eastAsia="黑体"/>
          <w:sz w:val="72"/>
        </w:rPr>
      </w:pPr>
      <w:r>
        <w:rPr>
          <w:rFonts w:eastAsia="黑体" w:hint="eastAsia"/>
          <w:sz w:val="72"/>
        </w:rPr>
        <w:t>本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科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生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课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程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论</w:t>
      </w:r>
      <w:r>
        <w:rPr>
          <w:rFonts w:eastAsia="黑体" w:hint="eastAsia"/>
          <w:sz w:val="72"/>
        </w:rPr>
        <w:t xml:space="preserve"> </w:t>
      </w:r>
      <w:r>
        <w:rPr>
          <w:rFonts w:eastAsia="黑体" w:hint="eastAsia"/>
          <w:sz w:val="72"/>
        </w:rPr>
        <w:t>文</w:t>
      </w:r>
    </w:p>
    <w:p w14:paraId="4F2DC829" w14:textId="77777777" w:rsidR="0057100C" w:rsidRDefault="0057100C">
      <w:pPr>
        <w:jc w:val="center"/>
        <w:rPr>
          <w:sz w:val="72"/>
        </w:rPr>
      </w:pPr>
    </w:p>
    <w:p w14:paraId="2A64A2C4" w14:textId="77777777" w:rsidR="0057100C" w:rsidRDefault="0057100C">
      <w:pPr>
        <w:jc w:val="center"/>
        <w:rPr>
          <w:sz w:val="72"/>
        </w:rPr>
      </w:pPr>
    </w:p>
    <w:p w14:paraId="71C4F2D2" w14:textId="77777777" w:rsidR="0057100C" w:rsidRDefault="00000000">
      <w:pPr>
        <w:jc w:val="left"/>
        <w:rPr>
          <w:rFonts w:ascii="宋体" w:hAnsi="宋体" w:hint="eastAsia"/>
          <w:spacing w:val="80"/>
          <w:u w:val="single"/>
        </w:rPr>
      </w:pPr>
      <w:r>
        <w:rPr>
          <w:rFonts w:ascii="宋体" w:hAnsi="宋体" w:hint="eastAsia"/>
          <w:spacing w:val="80"/>
        </w:rPr>
        <w:t>课程名称</w:t>
      </w:r>
      <w:bookmarkStart w:id="3" w:name="_Hlk165471775"/>
      <w:r>
        <w:rPr>
          <w:rFonts w:ascii="宋体" w:hAnsi="宋体" w:hint="eastAsia"/>
          <w:spacing w:val="80"/>
          <w:u w:val="single"/>
        </w:rPr>
        <w:t xml:space="preserve"> </w:t>
      </w:r>
      <w:r>
        <w:rPr>
          <w:rFonts w:ascii="宋体" w:hAnsi="宋体"/>
          <w:spacing w:val="80"/>
          <w:u w:val="single"/>
        </w:rPr>
        <w:t xml:space="preserve">   </w:t>
      </w:r>
      <w:r>
        <w:rPr>
          <w:rFonts w:ascii="宋体" w:hAnsi="宋体"/>
          <w:spacing w:val="80"/>
          <w:sz w:val="44"/>
          <w:u w:val="single"/>
        </w:rPr>
        <w:t>Linux</w:t>
      </w:r>
      <w:r>
        <w:rPr>
          <w:rFonts w:ascii="宋体" w:hAnsi="宋体" w:hint="eastAsia"/>
          <w:spacing w:val="80"/>
          <w:sz w:val="44"/>
          <w:u w:val="single"/>
        </w:rPr>
        <w:t>高级编程</w:t>
      </w:r>
      <w:bookmarkEnd w:id="3"/>
      <w:r>
        <w:rPr>
          <w:rFonts w:ascii="宋体" w:hAnsi="宋体" w:hint="eastAsia"/>
          <w:spacing w:val="80"/>
          <w:u w:val="single"/>
        </w:rPr>
        <w:t xml:space="preserve"> </w:t>
      </w:r>
      <w:r>
        <w:rPr>
          <w:rFonts w:ascii="宋体" w:hAnsi="宋体"/>
          <w:spacing w:val="80"/>
          <w:u w:val="single"/>
        </w:rPr>
        <w:t xml:space="preserve">     </w:t>
      </w:r>
    </w:p>
    <w:p w14:paraId="2BA45648" w14:textId="77777777" w:rsidR="0057100C" w:rsidRDefault="0057100C">
      <w:pPr>
        <w:jc w:val="center"/>
        <w:rPr>
          <w:sz w:val="72"/>
        </w:rPr>
      </w:pPr>
    </w:p>
    <w:p w14:paraId="5A8EC286" w14:textId="77777777" w:rsidR="0057100C" w:rsidRDefault="0057100C">
      <w:pPr>
        <w:jc w:val="center"/>
        <w:rPr>
          <w:sz w:val="36"/>
        </w:rPr>
      </w:pPr>
    </w:p>
    <w:p w14:paraId="31C97BA0" w14:textId="77777777" w:rsidR="0057100C" w:rsidRDefault="00000000">
      <w:pPr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学    院 </w:t>
      </w:r>
      <w:r>
        <w:rPr>
          <w:rFonts w:ascii="宋体" w:hAnsi="宋体" w:hint="eastAsia"/>
          <w:u w:val="single"/>
        </w:rPr>
        <w:t xml:space="preserve">          智能科学与工程学院              </w:t>
      </w:r>
    </w:p>
    <w:p w14:paraId="19988703" w14:textId="77777777" w:rsidR="0057100C" w:rsidRDefault="00000000">
      <w:pPr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学    系 </w:t>
      </w:r>
      <w:r>
        <w:rPr>
          <w:rFonts w:ascii="宋体" w:hAnsi="宋体" w:hint="eastAsia"/>
          <w:u w:val="single"/>
        </w:rPr>
        <w:t xml:space="preserve">              </w:t>
      </w:r>
      <w:r w:rsidR="00E82205">
        <w:rPr>
          <w:rFonts w:ascii="宋体" w:hAnsi="宋体" w:hint="eastAsia"/>
          <w:u w:val="single"/>
        </w:rPr>
        <w:t>人工智能</w:t>
      </w:r>
      <w:r>
        <w:rPr>
          <w:rFonts w:ascii="宋体" w:hAnsi="宋体" w:hint="eastAsia"/>
          <w:u w:val="single"/>
        </w:rPr>
        <w:t xml:space="preserve">                    </w:t>
      </w:r>
    </w:p>
    <w:p w14:paraId="0B80486C" w14:textId="77777777" w:rsidR="0057100C" w:rsidRDefault="00000000">
      <w:pPr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>专</w:t>
      </w:r>
      <w:r>
        <w:rPr>
          <w:rFonts w:ascii="宋体" w:hAnsi="宋体"/>
        </w:rPr>
        <w:t xml:space="preserve">    </w:t>
      </w:r>
      <w:r>
        <w:rPr>
          <w:rFonts w:ascii="宋体" w:hAnsi="宋体" w:hint="eastAsia"/>
        </w:rPr>
        <w:t xml:space="preserve">业 </w:t>
      </w:r>
      <w:r>
        <w:rPr>
          <w:rFonts w:ascii="宋体" w:hAnsi="宋体" w:hint="eastAsia"/>
          <w:u w:val="single"/>
        </w:rPr>
        <w:t xml:space="preserve">               人工智能                   </w:t>
      </w:r>
    </w:p>
    <w:p w14:paraId="536711E7" w14:textId="77777777" w:rsidR="0057100C" w:rsidRDefault="00000000">
      <w:pPr>
        <w:tabs>
          <w:tab w:val="left" w:pos="1260"/>
        </w:tabs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姓    名 </w:t>
      </w:r>
      <w:r>
        <w:rPr>
          <w:rFonts w:ascii="宋体" w:hAnsi="宋体" w:hint="eastAsia"/>
          <w:u w:val="single"/>
        </w:rPr>
        <w:t xml:space="preserve">               蒋碧云                  </w:t>
      </w:r>
      <w:r>
        <w:rPr>
          <w:rFonts w:ascii="宋体" w:hAnsi="宋体"/>
          <w:u w:val="single"/>
        </w:rPr>
        <w:t xml:space="preserve">  </w:t>
      </w:r>
      <w:r>
        <w:rPr>
          <w:rFonts w:ascii="宋体" w:hAnsi="宋体" w:hint="eastAsia"/>
          <w:u w:val="single"/>
        </w:rPr>
        <w:t xml:space="preserve"> </w:t>
      </w:r>
    </w:p>
    <w:p w14:paraId="3426AD60" w14:textId="77777777" w:rsidR="0057100C" w:rsidRDefault="00000000">
      <w:pPr>
        <w:tabs>
          <w:tab w:val="left" w:pos="1260"/>
        </w:tabs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学    号 </w:t>
      </w:r>
      <w:r>
        <w:rPr>
          <w:rFonts w:ascii="宋体" w:hAnsi="宋体" w:hint="eastAsia"/>
          <w:u w:val="single"/>
        </w:rPr>
        <w:t xml:space="preserve">           2022101346   </w:t>
      </w:r>
      <w:r>
        <w:rPr>
          <w:rFonts w:ascii="宋体" w:hAnsi="宋体"/>
          <w:u w:val="single"/>
        </w:rPr>
        <w:t xml:space="preserve">         </w:t>
      </w:r>
      <w:r>
        <w:rPr>
          <w:rFonts w:ascii="宋体" w:hAnsi="宋体" w:hint="eastAsia"/>
          <w:u w:val="single"/>
        </w:rPr>
        <w:t xml:space="preserve">         </w:t>
      </w:r>
    </w:p>
    <w:p w14:paraId="4AD60947" w14:textId="77777777" w:rsidR="0057100C" w:rsidRDefault="00000000">
      <w:pPr>
        <w:spacing w:line="360" w:lineRule="auto"/>
        <w:ind w:firstLineChars="500" w:firstLine="140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指导教师 </w:t>
      </w:r>
      <w:r>
        <w:rPr>
          <w:rFonts w:ascii="宋体" w:hAnsi="宋体" w:hint="eastAsia"/>
          <w:u w:val="single"/>
        </w:rPr>
        <w:t xml:space="preserve">                 李军                     </w:t>
      </w:r>
    </w:p>
    <w:p w14:paraId="102EB4A0" w14:textId="77777777" w:rsidR="0057100C" w:rsidRDefault="00000000">
      <w:pPr>
        <w:jc w:val="center"/>
      </w:pPr>
      <w:r>
        <w:rPr>
          <w:rFonts w:ascii="宋体" w:hAnsi="宋体" w:hint="eastAsia"/>
        </w:rPr>
        <w:t>二○</w:t>
      </w:r>
      <w:r>
        <w:rPr>
          <w:rFonts w:hint="eastAsia"/>
        </w:rPr>
        <w:t>二五年</w:t>
      </w:r>
      <w:r>
        <w:rPr>
          <w:rFonts w:hint="eastAsia"/>
        </w:rPr>
        <w:t xml:space="preserve"> </w:t>
      </w:r>
      <w:r>
        <w:rPr>
          <w:rFonts w:hint="eastAsia"/>
        </w:rPr>
        <w:t>六月一日</w:t>
      </w:r>
      <w:bookmarkEnd w:id="1"/>
      <w:bookmarkEnd w:id="2"/>
    </w:p>
    <w:p w14:paraId="6AD40AB4" w14:textId="77777777" w:rsidR="0057100C" w:rsidRDefault="00000000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8"/>
          <w:szCs w:val="28"/>
          <w:lang w:val="zh-CN"/>
        </w:rPr>
        <w:id w:val="-1446926072"/>
        <w:docPartObj>
          <w:docPartGallery w:val="Table of Contents"/>
          <w:docPartUnique/>
        </w:docPartObj>
      </w:sdtPr>
      <w:sdtEndPr>
        <w:rPr>
          <w:b/>
          <w:bCs/>
          <w:sz w:val="40"/>
          <w:szCs w:val="40"/>
        </w:rPr>
      </w:sdtEndPr>
      <w:sdtContent>
        <w:p w14:paraId="63AB9E83" w14:textId="77777777" w:rsidR="00210699" w:rsidRPr="00210699" w:rsidRDefault="00210699">
          <w:pPr>
            <w:pStyle w:val="TOC"/>
            <w:rPr>
              <w:rFonts w:hint="eastAsia"/>
              <w:sz w:val="44"/>
              <w:szCs w:val="44"/>
            </w:rPr>
          </w:pPr>
          <w:r w:rsidRPr="00210699">
            <w:rPr>
              <w:sz w:val="44"/>
              <w:szCs w:val="44"/>
              <w:lang w:val="zh-CN"/>
            </w:rPr>
            <w:t>目录</w:t>
          </w:r>
        </w:p>
        <w:p w14:paraId="49ED02FF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r w:rsidRPr="00210699">
            <w:rPr>
              <w:sz w:val="36"/>
              <w:szCs w:val="36"/>
            </w:rPr>
            <w:fldChar w:fldCharType="begin"/>
          </w:r>
          <w:r w:rsidRPr="00210699">
            <w:rPr>
              <w:sz w:val="36"/>
              <w:szCs w:val="36"/>
            </w:rPr>
            <w:instrText xml:space="preserve"> TOC \o "1-3" \h \z \u </w:instrText>
          </w:r>
          <w:r w:rsidRPr="00210699">
            <w:rPr>
              <w:sz w:val="36"/>
              <w:szCs w:val="36"/>
            </w:rPr>
            <w:fldChar w:fldCharType="separate"/>
          </w:r>
          <w:hyperlink w:anchor="_Toc200741863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实验一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 Linux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安装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_Toc200741863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98D0B2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4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1.2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实验二文件操作命令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_Toc200741864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5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58B1143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5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1.3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实验三常用开发工具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_Toc200741865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9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321ED97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6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1.4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实验四用户与用户组管理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_Toc200741866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11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7A480D1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7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1.5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实验五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shell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编程（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if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语句）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_Toc200741867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16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CEE85EE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8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1.6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实验六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shell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编程（循环）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_Toc200741868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20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94B130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69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1.7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实验七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shell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编程（分支二）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_Toc200741869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23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45E3AFB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0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1.8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实验八文件分区与系统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_Toc200741870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29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E098009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1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1.9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实验九底层文件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IO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_Toc200741871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31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D818C5E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2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1.10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Linux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进程管理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_Toc200741872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35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DF2EDB5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3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1.11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实验十一信号定时器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_Toc200741873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37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B960077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4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1.12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实验十二进程间通信（管道）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_Toc200741874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37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49C8231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5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1.13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实验十三进程通信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_Toc200741875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38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33B44AD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6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1.14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实验十四信号量实现生产者消费者模型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_Toc200741876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38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3C68780" w14:textId="77777777" w:rsidR="00210699" w:rsidRPr="00210699" w:rsidRDefault="00210699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32"/>
              <w:szCs w:val="36"/>
              <w14:ligatures w14:val="standardContextual"/>
            </w:rPr>
          </w:pPr>
          <w:hyperlink w:anchor="_Toc200741877" w:history="1"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 xml:space="preserve">1.15 </w:t>
            </w:r>
            <w:r w:rsidRPr="00210699">
              <w:rPr>
                <w:rStyle w:val="af5"/>
                <w:rFonts w:hint="eastAsia"/>
                <w:noProof/>
                <w:sz w:val="36"/>
                <w:szCs w:val="36"/>
              </w:rPr>
              <w:t>实验十五并行下载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tab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begin"/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noProof/>
                <w:webHidden/>
                <w:sz w:val="36"/>
                <w:szCs w:val="36"/>
              </w:rPr>
              <w:instrText>PAGEREF _Toc200741877 \h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instrText xml:space="preserve"> </w:instrTex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separate"/>
            </w:r>
            <w:r w:rsidRPr="00210699">
              <w:rPr>
                <w:noProof/>
                <w:webHidden/>
                <w:sz w:val="36"/>
                <w:szCs w:val="36"/>
              </w:rPr>
              <w:t>39</w:t>
            </w:r>
            <w:r w:rsidRPr="00210699">
              <w:rPr>
                <w:rFonts w:hint="eastAsia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2490D7F" w14:textId="77777777" w:rsidR="00210699" w:rsidRPr="00210699" w:rsidRDefault="00210699">
          <w:pPr>
            <w:rPr>
              <w:sz w:val="40"/>
              <w:szCs w:val="40"/>
            </w:rPr>
          </w:pPr>
          <w:r w:rsidRPr="00210699">
            <w:rPr>
              <w:b/>
              <w:bCs/>
              <w:sz w:val="40"/>
              <w:szCs w:val="40"/>
              <w:lang w:val="zh-CN"/>
            </w:rPr>
            <w:fldChar w:fldCharType="end"/>
          </w:r>
        </w:p>
      </w:sdtContent>
    </w:sdt>
    <w:p w14:paraId="17978C5E" w14:textId="77777777" w:rsidR="0057100C" w:rsidRPr="00210699" w:rsidRDefault="0057100C">
      <w:pPr>
        <w:widowControl/>
        <w:jc w:val="left"/>
        <w:rPr>
          <w:b/>
          <w:bCs/>
          <w:sz w:val="40"/>
          <w:szCs w:val="40"/>
        </w:rPr>
      </w:pPr>
    </w:p>
    <w:p w14:paraId="2BF0B3B6" w14:textId="77777777" w:rsidR="0057100C" w:rsidRDefault="0057100C">
      <w:pPr>
        <w:widowControl/>
        <w:jc w:val="left"/>
      </w:pPr>
    </w:p>
    <w:p w14:paraId="4C2B247C" w14:textId="77777777" w:rsidR="0057100C" w:rsidRDefault="0057100C">
      <w:pPr>
        <w:widowControl/>
        <w:jc w:val="left"/>
      </w:pPr>
    </w:p>
    <w:p w14:paraId="2E237AF2" w14:textId="77777777" w:rsidR="0057100C" w:rsidRDefault="0057100C">
      <w:pPr>
        <w:jc w:val="center"/>
      </w:pPr>
    </w:p>
    <w:p w14:paraId="22305DD9" w14:textId="6EAE677E" w:rsidR="0057100C" w:rsidRDefault="00000000" w:rsidP="000C4A3F">
      <w:pPr>
        <w:pStyle w:val="20"/>
        <w:numPr>
          <w:ilvl w:val="0"/>
          <w:numId w:val="0"/>
        </w:numPr>
        <w:ind w:left="576"/>
      </w:pPr>
      <w:bookmarkStart w:id="4" w:name="_Toc200741863"/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Linux</w:t>
      </w:r>
      <w:r>
        <w:rPr>
          <w:rFonts w:hint="eastAsia"/>
        </w:rPr>
        <w:t>安装</w:t>
      </w:r>
      <w:bookmarkEnd w:id="4"/>
      <w:r w:rsidR="000F350D">
        <w:rPr>
          <w:rFonts w:hint="eastAsia"/>
        </w:rPr>
        <w:t>（</w:t>
      </w:r>
      <w:r w:rsidR="000F350D">
        <w:rPr>
          <w:rFonts w:hint="eastAsia"/>
        </w:rPr>
        <w:t>Rocky 9.5</w:t>
      </w:r>
      <w:r w:rsidR="000F350D">
        <w:rPr>
          <w:rFonts w:hint="eastAsia"/>
        </w:rPr>
        <w:t>）</w:t>
      </w:r>
    </w:p>
    <w:p w14:paraId="474D2113" w14:textId="1C376B61" w:rsidR="0057100C" w:rsidRDefault="000C4A3F" w:rsidP="00210699">
      <w:pPr>
        <w:jc w:val="left"/>
      </w:pPr>
      <w:r w:rsidRPr="000C4A3F">
        <w:rPr>
          <w:noProof/>
        </w:rPr>
        <w:drawing>
          <wp:inline distT="0" distB="0" distL="0" distR="0" wp14:anchorId="61E470D1" wp14:editId="378A1E66">
            <wp:extent cx="6645910" cy="3258820"/>
            <wp:effectExtent l="0" t="0" r="2540" b="0"/>
            <wp:docPr id="150338903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89038" name="图片 1" descr="图形用户界面, 应用程序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hint="eastAsia"/>
        </w:rPr>
        <w:t xml:space="preserve"> </w:t>
      </w:r>
      <w:r w:rsidR="00000000" w:rsidRPr="000C4A3F">
        <w:rPr>
          <w:rFonts w:hint="eastAsia"/>
          <w:sz w:val="24"/>
          <w:szCs w:val="24"/>
        </w:rPr>
        <w:t>在</w:t>
      </w:r>
      <w:r w:rsidR="00000000" w:rsidRPr="000C4A3F">
        <w:rPr>
          <w:rFonts w:hint="eastAsia"/>
          <w:sz w:val="24"/>
          <w:szCs w:val="24"/>
        </w:rPr>
        <w:t>Windows</w:t>
      </w:r>
      <w:r w:rsidR="00000000" w:rsidRPr="000C4A3F">
        <w:rPr>
          <w:rFonts w:hint="eastAsia"/>
          <w:sz w:val="24"/>
          <w:szCs w:val="24"/>
        </w:rPr>
        <w:t>上安装</w:t>
      </w:r>
      <w:proofErr w:type="spellStart"/>
      <w:r w:rsidR="00000000" w:rsidRPr="000C4A3F">
        <w:rPr>
          <w:rFonts w:hint="eastAsia"/>
          <w:sz w:val="24"/>
          <w:szCs w:val="24"/>
        </w:rPr>
        <w:t>Xftp</w:t>
      </w:r>
      <w:proofErr w:type="spellEnd"/>
      <w:r w:rsidR="00000000" w:rsidRPr="000C4A3F">
        <w:rPr>
          <w:rFonts w:hint="eastAsia"/>
          <w:sz w:val="24"/>
          <w:szCs w:val="24"/>
        </w:rPr>
        <w:t>,</w:t>
      </w:r>
      <w:r w:rsidR="00000000" w:rsidRPr="000C4A3F">
        <w:rPr>
          <w:rFonts w:hint="eastAsia"/>
          <w:sz w:val="24"/>
          <w:szCs w:val="24"/>
        </w:rPr>
        <w:t>通过它在</w:t>
      </w:r>
      <w:r w:rsidR="00000000" w:rsidRPr="000C4A3F">
        <w:rPr>
          <w:rFonts w:hint="eastAsia"/>
          <w:sz w:val="24"/>
          <w:szCs w:val="24"/>
        </w:rPr>
        <w:t>windows</w:t>
      </w:r>
      <w:r w:rsidR="00000000" w:rsidRPr="000C4A3F">
        <w:rPr>
          <w:rFonts w:hint="eastAsia"/>
          <w:sz w:val="24"/>
          <w:szCs w:val="24"/>
        </w:rPr>
        <w:t>和</w:t>
      </w:r>
      <w:proofErr w:type="spellStart"/>
      <w:r w:rsidR="00000000" w:rsidRPr="000C4A3F">
        <w:rPr>
          <w:rFonts w:hint="eastAsia"/>
          <w:sz w:val="24"/>
          <w:szCs w:val="24"/>
        </w:rPr>
        <w:t>linux</w:t>
      </w:r>
      <w:proofErr w:type="spellEnd"/>
      <w:r w:rsidR="00000000" w:rsidRPr="000C4A3F">
        <w:rPr>
          <w:rFonts w:hint="eastAsia"/>
          <w:sz w:val="24"/>
          <w:szCs w:val="24"/>
        </w:rPr>
        <w:t>之间交换文件</w:t>
      </w:r>
      <w:r w:rsidR="00000000">
        <w:rPr>
          <w:rFonts w:hint="eastAsia"/>
          <w:b/>
          <w:bCs/>
          <w:sz w:val="21"/>
          <w:szCs w:val="21"/>
        </w:rPr>
        <w:t>。</w:t>
      </w:r>
    </w:p>
    <w:p w14:paraId="74FAB00A" w14:textId="14BDF187" w:rsidR="0057100C" w:rsidRDefault="000C4A3F" w:rsidP="001F50C7">
      <w:pPr>
        <w:jc w:val="center"/>
        <w:rPr>
          <w:sz w:val="21"/>
          <w:szCs w:val="21"/>
        </w:rPr>
      </w:pPr>
      <w:r>
        <w:rPr>
          <w:rFonts w:ascii="宋体" w:hAnsi="宋体"/>
          <w:noProof/>
        </w:rPr>
        <w:drawing>
          <wp:inline distT="0" distB="0" distL="0" distR="0" wp14:anchorId="74D990B4" wp14:editId="34C6A6B5">
            <wp:extent cx="5264150" cy="2876550"/>
            <wp:effectExtent l="0" t="0" r="0" b="0"/>
            <wp:docPr id="603551146" name="图片 5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51146" name="图片 5" descr="电脑萤幕的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DBF0" w14:textId="27876170" w:rsidR="0057100C" w:rsidRDefault="0057100C" w:rsidP="00210699">
      <w:pPr>
        <w:jc w:val="left"/>
        <w:rPr>
          <w:sz w:val="21"/>
          <w:szCs w:val="21"/>
        </w:rPr>
      </w:pPr>
    </w:p>
    <w:p w14:paraId="76634127" w14:textId="77777777" w:rsidR="0057100C" w:rsidRDefault="00000000" w:rsidP="00E00C49">
      <w:pPr>
        <w:pStyle w:val="20"/>
        <w:numPr>
          <w:ilvl w:val="0"/>
          <w:numId w:val="0"/>
        </w:numPr>
        <w:ind w:left="576"/>
      </w:pPr>
      <w:bookmarkStart w:id="5" w:name="_Toc200741864"/>
      <w:r>
        <w:rPr>
          <w:rFonts w:hint="eastAsia"/>
        </w:rPr>
        <w:t>实验</w:t>
      </w:r>
      <w:proofErr w:type="gramStart"/>
      <w:r>
        <w:rPr>
          <w:rFonts w:hint="eastAsia"/>
        </w:rPr>
        <w:t>二文件</w:t>
      </w:r>
      <w:proofErr w:type="gramEnd"/>
      <w:r>
        <w:rPr>
          <w:rFonts w:hint="eastAsia"/>
        </w:rPr>
        <w:t>操作命令</w:t>
      </w:r>
      <w:bookmarkEnd w:id="5"/>
    </w:p>
    <w:p w14:paraId="58C7737F" w14:textId="6E51882A" w:rsidR="0057100C" w:rsidRPr="00E00C49" w:rsidRDefault="00E00C49" w:rsidP="00E00C49">
      <w:pPr>
        <w:pStyle w:val="afb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bCs/>
          <w:sz w:val="28"/>
          <w:szCs w:val="32"/>
        </w:rPr>
      </w:pPr>
      <w:r w:rsidRPr="00E00C49">
        <w:rPr>
          <w:rFonts w:ascii="宋体" w:eastAsia="宋体" w:hAnsi="宋体" w:cs="Segoe UI"/>
          <w:b/>
          <w:bCs/>
          <w:sz w:val="28"/>
          <w:szCs w:val="28"/>
          <w:shd w:val="clear" w:color="auto" w:fill="FCFCFC"/>
        </w:rPr>
        <w:t>建立目录结构并操作文件</w:t>
      </w:r>
    </w:p>
    <w:p w14:paraId="44F9FEDE" w14:textId="77777777" w:rsidR="000C4A3F" w:rsidRDefault="000C4A3F">
      <w:pPr>
        <w:jc w:val="left"/>
        <w:rPr>
          <w:rFonts w:ascii="宋体" w:hAnsi="宋体"/>
          <w:sz w:val="24"/>
        </w:rPr>
      </w:pPr>
      <w:r w:rsidRPr="006B6BCB">
        <w:rPr>
          <w:rFonts w:ascii="宋体" w:hAnsi="宋体"/>
          <w:sz w:val="24"/>
        </w:rPr>
        <w:t>使用 </w:t>
      </w:r>
      <w:proofErr w:type="spellStart"/>
      <w:r w:rsidRPr="006B6BCB">
        <w:rPr>
          <w:rFonts w:ascii="宋体" w:hAnsi="宋体"/>
          <w:sz w:val="24"/>
        </w:rPr>
        <w:t>mkdir</w:t>
      </w:r>
      <w:proofErr w:type="spellEnd"/>
      <w:r w:rsidRPr="006B6BCB">
        <w:rPr>
          <w:rFonts w:ascii="宋体" w:hAnsi="宋体"/>
          <w:sz w:val="24"/>
        </w:rPr>
        <w:t> 命令创建两层目录结构</w:t>
      </w:r>
      <w:r w:rsidRPr="006B6BCB">
        <w:rPr>
          <w:rFonts w:ascii="宋体" w:hAnsi="宋体" w:hint="eastAsia"/>
          <w:sz w:val="24"/>
        </w:rPr>
        <w:t>（dir1/dir2），</w:t>
      </w:r>
      <w:r w:rsidRPr="006B6BCB">
        <w:rPr>
          <w:rFonts w:ascii="宋体" w:hAnsi="宋体"/>
          <w:sz w:val="24"/>
        </w:rPr>
        <w:t>使用 touch 命令在 dir2 中创建文件</w:t>
      </w:r>
      <w:r w:rsidRPr="006B6BCB">
        <w:rPr>
          <w:rFonts w:ascii="宋体" w:hAnsi="宋体" w:hint="eastAsia"/>
          <w:sz w:val="24"/>
        </w:rPr>
        <w:t>(file1.txt)</w:t>
      </w:r>
      <w:r w:rsidRPr="000C4A3F">
        <w:rPr>
          <w:rFonts w:ascii="宋体" w:hAnsi="宋体"/>
          <w:sz w:val="24"/>
        </w:rPr>
        <w:t xml:space="preserve"> </w:t>
      </w:r>
    </w:p>
    <w:p w14:paraId="76A6B290" w14:textId="345F3ED3" w:rsidR="0057100C" w:rsidRDefault="000C4A3F">
      <w:pPr>
        <w:jc w:val="left"/>
        <w:rPr>
          <w:rFonts w:ascii="宋体" w:hAnsi="宋体"/>
          <w:sz w:val="24"/>
        </w:rPr>
      </w:pPr>
      <w:r w:rsidRPr="006B6BCB">
        <w:rPr>
          <w:rFonts w:ascii="宋体" w:hAnsi="宋体"/>
          <w:sz w:val="24"/>
        </w:rPr>
        <w:t>复制文件</w:t>
      </w:r>
      <w:r w:rsidRPr="006B6BCB">
        <w:rPr>
          <w:rFonts w:ascii="宋体" w:hAnsi="宋体" w:hint="eastAsia"/>
          <w:sz w:val="24"/>
        </w:rPr>
        <w:t>:</w:t>
      </w:r>
      <w:r w:rsidRPr="006B6BCB">
        <w:rPr>
          <w:rFonts w:ascii="宋体" w:hAnsi="宋体" w:cs="Segoe UI"/>
          <w:sz w:val="24"/>
          <w:shd w:val="clear" w:color="auto" w:fill="FCFCFC"/>
        </w:rPr>
        <w:t xml:space="preserve"> </w:t>
      </w:r>
      <w:r w:rsidRPr="006B6BCB">
        <w:rPr>
          <w:rFonts w:ascii="宋体" w:hAnsi="宋体"/>
          <w:sz w:val="24"/>
        </w:rPr>
        <w:t>使用 cp 命令将 file1.txt 复制到 dir1</w:t>
      </w:r>
    </w:p>
    <w:p w14:paraId="5DB4AD43" w14:textId="7767D142" w:rsidR="00E00C49" w:rsidRDefault="00E00C49">
      <w:pPr>
        <w:jc w:val="left"/>
        <w:rPr>
          <w:rFonts w:ascii="宋体" w:hAnsi="宋体"/>
          <w:sz w:val="24"/>
        </w:rPr>
      </w:pPr>
      <w:r w:rsidRPr="006B6BCB">
        <w:rPr>
          <w:sz w:val="24"/>
        </w:rPr>
        <w:lastRenderedPageBreak/>
        <w:t>​</w:t>
      </w:r>
      <w:r w:rsidRPr="006B6BCB">
        <w:rPr>
          <w:rFonts w:ascii="宋体" w:hAnsi="宋体"/>
          <w:sz w:val="24"/>
        </w:rPr>
        <w:t>删除文件</w:t>
      </w:r>
      <w:r w:rsidRPr="006B6BCB">
        <w:rPr>
          <w:rFonts w:ascii="宋体" w:hAnsi="宋体" w:hint="eastAsia"/>
          <w:b/>
          <w:bCs/>
          <w:sz w:val="24"/>
        </w:rPr>
        <w:t>:</w:t>
      </w:r>
      <w:r w:rsidRPr="006B6BCB">
        <w:rPr>
          <w:rFonts w:ascii="Segoe UI" w:hAnsi="Segoe UI" w:cs="Segoe UI"/>
          <w:sz w:val="24"/>
          <w:shd w:val="clear" w:color="auto" w:fill="FCFCFC"/>
        </w:rPr>
        <w:t xml:space="preserve"> </w:t>
      </w:r>
      <w:r w:rsidRPr="006B6BCB">
        <w:rPr>
          <w:rFonts w:ascii="宋体" w:hAnsi="宋体"/>
          <w:sz w:val="24"/>
        </w:rPr>
        <w:t>使用 rm 命令删除 dir1/file1.txt</w:t>
      </w:r>
    </w:p>
    <w:p w14:paraId="65210412" w14:textId="3EA614FC" w:rsidR="00E00C49" w:rsidRDefault="00E00C49">
      <w:pPr>
        <w:jc w:val="left"/>
        <w:rPr>
          <w:rFonts w:ascii="宋体" w:hAnsi="宋体"/>
          <w:sz w:val="24"/>
        </w:rPr>
      </w:pPr>
      <w:r w:rsidRPr="006B6BCB">
        <w:rPr>
          <w:rFonts w:ascii="宋体" w:hAnsi="宋体"/>
          <w:sz w:val="24"/>
        </w:rPr>
        <w:t>查看目录内容</w:t>
      </w:r>
      <w:r>
        <w:rPr>
          <w:rFonts w:ascii="宋体" w:hAnsi="宋体" w:hint="eastAsia"/>
          <w:sz w:val="24"/>
        </w:rPr>
        <w:t>:</w:t>
      </w:r>
      <w:r w:rsidRPr="006B6BCB">
        <w:rPr>
          <w:rFonts w:ascii="Segoe UI" w:hAnsi="Segoe UI" w:cs="Segoe UI"/>
          <w:shd w:val="clear" w:color="auto" w:fill="FCFCFC"/>
        </w:rPr>
        <w:t xml:space="preserve"> </w:t>
      </w:r>
      <w:r w:rsidRPr="006B6BCB">
        <w:rPr>
          <w:rFonts w:ascii="宋体" w:hAnsi="宋体"/>
          <w:sz w:val="24"/>
        </w:rPr>
        <w:t>使用 ls 命令查看目录内容</w:t>
      </w:r>
    </w:p>
    <w:p w14:paraId="7AA9EFC1" w14:textId="34E27F09" w:rsidR="00E00C49" w:rsidRDefault="00E00C49" w:rsidP="001F50C7">
      <w:pPr>
        <w:jc w:val="center"/>
      </w:pPr>
      <w:r>
        <w:rPr>
          <w:rFonts w:ascii="宋体" w:hAnsi="宋体"/>
          <w:noProof/>
          <w:sz w:val="24"/>
        </w:rPr>
        <w:drawing>
          <wp:inline distT="0" distB="0" distL="0" distR="0" wp14:anchorId="7030416D" wp14:editId="064AE58B">
            <wp:extent cx="5274310" cy="2695575"/>
            <wp:effectExtent l="0" t="0" r="2540" b="9525"/>
            <wp:docPr id="1622954054" name="图片 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54054" name="图片 4" descr="图形用户界面&#10;&#10;AI 生成的内容可能不正确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6614" w14:textId="34AAC250" w:rsidR="00E00C49" w:rsidRPr="00E00C49" w:rsidRDefault="001F50C7" w:rsidP="00E00C49">
      <w:pPr>
        <w:pStyle w:val="afb"/>
        <w:numPr>
          <w:ilvl w:val="0"/>
          <w:numId w:val="23"/>
        </w:numPr>
        <w:ind w:firstLineChars="0"/>
        <w:jc w:val="left"/>
        <w:rPr>
          <w:rFonts w:ascii="宋体" w:eastAsia="宋体" w:hAnsi="宋体" w:hint="eastAsia"/>
          <w:b/>
          <w:bCs/>
          <w:sz w:val="28"/>
          <w:szCs w:val="32"/>
        </w:rPr>
      </w:pPr>
      <w:r w:rsidRPr="001F50C7">
        <w:rPr>
          <w:rFonts w:ascii="宋体" w:eastAsia="宋体" w:hAnsi="宋体"/>
          <w:b/>
          <w:bCs/>
          <w:sz w:val="28"/>
          <w:szCs w:val="32"/>
        </w:rPr>
        <w:t>验证文件权限</w:t>
      </w:r>
    </w:p>
    <w:p w14:paraId="6A16667E" w14:textId="23500BF2" w:rsidR="0057100C" w:rsidRDefault="001F50C7">
      <w:pPr>
        <w:jc w:val="left"/>
        <w:rPr>
          <w:rFonts w:ascii="宋体" w:hAnsi="宋体"/>
          <w:sz w:val="24"/>
        </w:rPr>
      </w:pPr>
      <w:r w:rsidRPr="00646510">
        <w:rPr>
          <w:rFonts w:ascii="宋体" w:hAnsi="宋体"/>
          <w:sz w:val="24"/>
        </w:rPr>
        <w:t>使用 ls -l 查看文件权限</w:t>
      </w:r>
      <w:r>
        <w:rPr>
          <w:rFonts w:ascii="宋体" w:hAnsi="宋体" w:hint="eastAsia"/>
          <w:sz w:val="24"/>
        </w:rPr>
        <w:t>（和目录权限类似）</w:t>
      </w:r>
    </w:p>
    <w:p w14:paraId="5C09FA9A" w14:textId="77777777" w:rsidR="001F50C7" w:rsidRDefault="001F50C7" w:rsidP="001F50C7">
      <w:pPr>
        <w:rPr>
          <w:rFonts w:ascii="宋体" w:hAnsi="宋体" w:hint="eastAsia"/>
          <w:sz w:val="24"/>
        </w:rPr>
      </w:pPr>
      <w:r w:rsidRPr="001F428D">
        <w:rPr>
          <w:rFonts w:ascii="宋体" w:hAnsi="宋体"/>
          <w:sz w:val="24"/>
        </w:rPr>
        <w:t>使用 ls -</w:t>
      </w:r>
      <w:proofErr w:type="spellStart"/>
      <w:r w:rsidRPr="001F428D">
        <w:rPr>
          <w:rFonts w:ascii="宋体" w:hAnsi="宋体"/>
          <w:sz w:val="24"/>
        </w:rPr>
        <w:t>ld</w:t>
      </w:r>
      <w:proofErr w:type="spellEnd"/>
      <w:r w:rsidRPr="001F428D">
        <w:rPr>
          <w:rFonts w:ascii="宋体" w:hAnsi="宋体"/>
          <w:sz w:val="24"/>
        </w:rPr>
        <w:t> 查看目录权限</w:t>
      </w:r>
      <w:r>
        <w:rPr>
          <w:rFonts w:ascii="宋体" w:hAnsi="宋体" w:hint="eastAsia"/>
          <w:sz w:val="24"/>
        </w:rPr>
        <w:t>，可以看到该目录为</w:t>
      </w:r>
      <w:r w:rsidRPr="001F428D">
        <w:rPr>
          <w:rFonts w:ascii="宋体" w:hAnsi="宋体"/>
          <w:sz w:val="24"/>
        </w:rPr>
        <w:t>所有者有读、写和执行权限</w:t>
      </w:r>
    </w:p>
    <w:p w14:paraId="5C76FE63" w14:textId="758D7132" w:rsidR="001F50C7" w:rsidRPr="001F50C7" w:rsidRDefault="001F50C7" w:rsidP="001F50C7">
      <w:pPr>
        <w:jc w:val="center"/>
        <w:rPr>
          <w:rFonts w:hint="eastAsia"/>
          <w:b/>
          <w:bCs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4E3C92C9" wp14:editId="04D7FA2C">
            <wp:extent cx="5274310" cy="2695575"/>
            <wp:effectExtent l="0" t="0" r="2540" b="9525"/>
            <wp:docPr id="1794661859" name="图片 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1859" name="图片 8" descr="文本&#10;&#10;AI 生成的内容可能不正确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09CB" w14:textId="41C63035" w:rsidR="0057100C" w:rsidRDefault="001F50C7" w:rsidP="001F50C7">
      <w:pPr>
        <w:pStyle w:val="afb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查找和打开文件</w:t>
      </w:r>
    </w:p>
    <w:p w14:paraId="4BF18EBB" w14:textId="7E55A16D" w:rsidR="001F50C7" w:rsidRDefault="001F50C7" w:rsidP="001F50C7">
      <w:pPr>
        <w:jc w:val="left"/>
        <w:rPr>
          <w:rFonts w:ascii="宋体" w:hAnsi="宋体"/>
          <w:sz w:val="24"/>
        </w:rPr>
      </w:pPr>
      <w:r w:rsidRPr="00646510">
        <w:rPr>
          <w:rFonts w:ascii="宋体" w:hAnsi="宋体"/>
          <w:sz w:val="24"/>
        </w:rPr>
        <w:t>在终端中使用 cat 或 less 查看文件内容</w:t>
      </w:r>
    </w:p>
    <w:p w14:paraId="2FA8A2A8" w14:textId="6C7507E4" w:rsidR="001F50C7" w:rsidRPr="001F50C7" w:rsidRDefault="001F50C7" w:rsidP="001F50C7">
      <w:pPr>
        <w:jc w:val="center"/>
        <w:rPr>
          <w:rFonts w:ascii="宋体" w:hAnsi="宋体" w:hint="eastAsia"/>
          <w:b/>
          <w:bCs/>
          <w:szCs w:val="32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 wp14:anchorId="60BCAEC3" wp14:editId="41896633">
            <wp:extent cx="5274310" cy="2695575"/>
            <wp:effectExtent l="0" t="0" r="2540" b="9525"/>
            <wp:docPr id="951287419" name="图片 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87419" name="图片 6" descr="图形用户界面&#10;&#10;AI 生成的内容可能不正确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26F2" w14:textId="3C77B4C1" w:rsidR="0057100C" w:rsidRPr="001F50C7" w:rsidRDefault="0000000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 w:rsidR="001F50C7">
        <w:rPr>
          <w:rFonts w:hint="eastAsia"/>
          <w:b/>
          <w:bCs/>
        </w:rPr>
        <w:t xml:space="preserve"> </w:t>
      </w:r>
      <w:r w:rsidR="001F50C7" w:rsidRPr="001F428D">
        <w:rPr>
          <w:rFonts w:ascii="宋体" w:hAnsi="宋体"/>
          <w:sz w:val="24"/>
        </w:rPr>
        <w:t>使用 find 查找文件</w:t>
      </w:r>
      <w:r w:rsidR="001F50C7">
        <w:rPr>
          <w:rFonts w:ascii="宋体" w:hAnsi="宋体" w:hint="eastAsia"/>
          <w:sz w:val="24"/>
        </w:rPr>
        <w:t>：</w:t>
      </w:r>
      <w:r w:rsidR="001F50C7" w:rsidRPr="001F428D">
        <w:rPr>
          <w:rFonts w:ascii="宋体" w:hAnsi="宋体"/>
          <w:sz w:val="24"/>
        </w:rPr>
        <w:t>在 dir1 中查找 file1.txt</w:t>
      </w:r>
    </w:p>
    <w:p w14:paraId="56B8F771" w14:textId="364760AC" w:rsidR="0057100C" w:rsidRDefault="001F50C7" w:rsidP="001F50C7">
      <w:pPr>
        <w:jc w:val="center"/>
        <w:rPr>
          <w:b/>
          <w:bCs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6ED8D261" wp14:editId="68BC6D20">
            <wp:extent cx="5274310" cy="2695575"/>
            <wp:effectExtent l="0" t="0" r="2540" b="9525"/>
            <wp:docPr id="229276620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76620" name="图片 9" descr="文本&#10;&#10;AI 生成的内容可能不正确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A399" w14:textId="77777777" w:rsidR="001F50C7" w:rsidRPr="00D858BC" w:rsidRDefault="001F50C7" w:rsidP="001F50C7">
      <w:pPr>
        <w:ind w:firstLineChars="100" w:firstLine="240"/>
        <w:rPr>
          <w:rFonts w:ascii="宋体" w:hAnsi="宋体" w:hint="eastAsia"/>
          <w:sz w:val="24"/>
        </w:rPr>
      </w:pPr>
      <w:r w:rsidRPr="001F428D">
        <w:rPr>
          <w:rFonts w:ascii="宋体" w:hAnsi="宋体"/>
          <w:sz w:val="24"/>
        </w:rPr>
        <w:t>使用 grep 查找内容</w:t>
      </w:r>
      <w:r>
        <w:rPr>
          <w:rFonts w:ascii="宋体" w:hAnsi="宋体" w:hint="eastAsia"/>
          <w:sz w:val="24"/>
        </w:rPr>
        <w:t>：</w:t>
      </w:r>
      <w:r w:rsidRPr="001F428D">
        <w:rPr>
          <w:rFonts w:ascii="宋体" w:hAnsi="宋体"/>
          <w:sz w:val="24"/>
        </w:rPr>
        <w:t>在 </w:t>
      </w:r>
      <w:r>
        <w:rPr>
          <w:rFonts w:ascii="宋体" w:hAnsi="宋体" w:hint="eastAsia"/>
          <w:sz w:val="24"/>
        </w:rPr>
        <w:t>exp2</w:t>
      </w:r>
      <w:r w:rsidRPr="001F428D">
        <w:rPr>
          <w:rFonts w:ascii="宋体" w:hAnsi="宋体"/>
          <w:sz w:val="24"/>
        </w:rPr>
        <w:t>.txt 中查找特定内容</w:t>
      </w:r>
      <w:r>
        <w:rPr>
          <w:rFonts w:ascii="宋体" w:hAnsi="宋体" w:hint="eastAsia"/>
          <w:sz w:val="24"/>
        </w:rPr>
        <w:t>“</w:t>
      </w:r>
      <w:r w:rsidRPr="001F428D">
        <w:rPr>
          <w:rFonts w:ascii="宋体" w:hAnsi="宋体" w:hint="eastAsia"/>
          <w:sz w:val="24"/>
        </w:rPr>
        <w:t>gpt-3.5-turbo-0125</w:t>
      </w:r>
      <w:r>
        <w:rPr>
          <w:rFonts w:ascii="宋体" w:hAnsi="宋体" w:hint="eastAsia"/>
          <w:sz w:val="24"/>
        </w:rPr>
        <w:t>”</w:t>
      </w:r>
    </w:p>
    <w:p w14:paraId="15B60ADD" w14:textId="77777777" w:rsidR="001F50C7" w:rsidRPr="00D858BC" w:rsidRDefault="001F50C7" w:rsidP="001F50C7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03CB7171" wp14:editId="2ECBB586">
            <wp:extent cx="5274310" cy="2695575"/>
            <wp:effectExtent l="0" t="0" r="2540" b="9525"/>
            <wp:docPr id="1630041976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41976" name="图片 10" descr="图形用户界面&#10;&#10;AI 生成的内容可能不正确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4544" w14:textId="3847162E" w:rsidR="0057100C" w:rsidRDefault="00000000">
      <w:pPr>
        <w:jc w:val="left"/>
      </w:pPr>
      <w:r>
        <w:rPr>
          <w:rFonts w:hint="eastAsia"/>
        </w:rPr>
        <w:lastRenderedPageBreak/>
        <w:t xml:space="preserve"> </w:t>
      </w:r>
    </w:p>
    <w:p w14:paraId="7819FF71" w14:textId="1A2AB343" w:rsidR="0057100C" w:rsidRDefault="00000000" w:rsidP="001F50C7">
      <w:pPr>
        <w:pStyle w:val="20"/>
        <w:numPr>
          <w:ilvl w:val="0"/>
          <w:numId w:val="0"/>
        </w:numPr>
      </w:pPr>
      <w:bookmarkStart w:id="6" w:name="_Toc200741865"/>
      <w:r>
        <w:rPr>
          <w:rFonts w:hint="eastAsia"/>
        </w:rPr>
        <w:t>实验三</w:t>
      </w:r>
      <w:r w:rsidR="001F50C7">
        <w:rPr>
          <w:rFonts w:hint="eastAsia"/>
        </w:rPr>
        <w:t xml:space="preserve"> </w:t>
      </w:r>
      <w:r>
        <w:rPr>
          <w:rFonts w:hint="eastAsia"/>
        </w:rPr>
        <w:t>常用开发工具</w:t>
      </w:r>
      <w:bookmarkEnd w:id="6"/>
    </w:p>
    <w:p w14:paraId="46C359A3" w14:textId="07821CBE" w:rsidR="00C03281" w:rsidRPr="00C03281" w:rsidRDefault="00C03281" w:rsidP="00C03281">
      <w:pPr>
        <w:pStyle w:val="afb"/>
        <w:numPr>
          <w:ilvl w:val="0"/>
          <w:numId w:val="24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03281">
        <w:rPr>
          <w:rFonts w:ascii="宋体" w:eastAsia="宋体" w:hAnsi="宋体"/>
          <w:b/>
          <w:bCs/>
          <w:sz w:val="28"/>
          <w:szCs w:val="28"/>
        </w:rPr>
        <w:t>编写单个文件，</w:t>
      </w:r>
      <w:proofErr w:type="gramStart"/>
      <w:r w:rsidRPr="00C03281">
        <w:rPr>
          <w:rFonts w:ascii="宋体" w:eastAsia="宋体" w:hAnsi="宋体"/>
          <w:b/>
          <w:bCs/>
          <w:sz w:val="28"/>
          <w:szCs w:val="28"/>
        </w:rPr>
        <w:t>单文件</w:t>
      </w:r>
      <w:proofErr w:type="gramEnd"/>
      <w:r w:rsidRPr="00C03281">
        <w:rPr>
          <w:rFonts w:ascii="宋体" w:eastAsia="宋体" w:hAnsi="宋体"/>
          <w:b/>
          <w:bCs/>
          <w:sz w:val="28"/>
          <w:szCs w:val="28"/>
        </w:rPr>
        <w:t>编译</w:t>
      </w:r>
    </w:p>
    <w:p w14:paraId="4F52A917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打开终端，使用</w:t>
      </w:r>
      <w:r w:rsidRPr="00C03281">
        <w:rPr>
          <w:sz w:val="24"/>
        </w:rPr>
        <w:t>vi</w:t>
      </w:r>
      <w:r w:rsidRPr="00C03281">
        <w:rPr>
          <w:sz w:val="24"/>
        </w:rPr>
        <w:t>编辑器创建一个</w:t>
      </w:r>
      <w:r w:rsidRPr="00C03281">
        <w:rPr>
          <w:sz w:val="24"/>
        </w:rPr>
        <w:t>C</w:t>
      </w:r>
      <w:r w:rsidRPr="00C03281">
        <w:rPr>
          <w:sz w:val="24"/>
        </w:rPr>
        <w:t>语言源文件，命名为</w:t>
      </w:r>
      <w:proofErr w:type="spellStart"/>
      <w:r w:rsidRPr="00C03281">
        <w:rPr>
          <w:sz w:val="24"/>
        </w:rPr>
        <w:t>hello.c</w:t>
      </w:r>
      <w:proofErr w:type="spellEnd"/>
      <w:r w:rsidRPr="00C03281">
        <w:rPr>
          <w:sz w:val="24"/>
        </w:rPr>
        <w:t>，并编写一个简单的程序。</w:t>
      </w:r>
    </w:p>
    <w:p w14:paraId="433562D7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保存并退出</w:t>
      </w:r>
      <w:r w:rsidRPr="00C03281">
        <w:rPr>
          <w:sz w:val="24"/>
        </w:rPr>
        <w:t>vi</w:t>
      </w:r>
      <w:r w:rsidRPr="00C03281">
        <w:rPr>
          <w:sz w:val="24"/>
        </w:rPr>
        <w:t>编辑器，使用</w:t>
      </w:r>
      <w:proofErr w:type="spellStart"/>
      <w:r w:rsidRPr="00C03281">
        <w:rPr>
          <w:sz w:val="24"/>
        </w:rPr>
        <w:t>gcc</w:t>
      </w:r>
      <w:proofErr w:type="spellEnd"/>
      <w:r w:rsidRPr="00C03281">
        <w:rPr>
          <w:sz w:val="24"/>
        </w:rPr>
        <w:t>编译</w:t>
      </w:r>
      <w:proofErr w:type="spellStart"/>
      <w:r w:rsidRPr="00C03281">
        <w:rPr>
          <w:sz w:val="24"/>
        </w:rPr>
        <w:t>hello.c</w:t>
      </w:r>
      <w:proofErr w:type="spellEnd"/>
      <w:r w:rsidRPr="00C03281">
        <w:rPr>
          <w:sz w:val="24"/>
        </w:rPr>
        <w:t>并指定输出文件名为</w:t>
      </w:r>
      <w:r w:rsidRPr="00C03281">
        <w:rPr>
          <w:sz w:val="24"/>
        </w:rPr>
        <w:t>exe1</w:t>
      </w:r>
    </w:p>
    <w:p w14:paraId="79A1BA54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运行生成的可执行文件</w:t>
      </w:r>
      <w:r w:rsidRPr="00C03281">
        <w:rPr>
          <w:sz w:val="24"/>
        </w:rPr>
        <w:t>exe1</w:t>
      </w:r>
    </w:p>
    <w:p w14:paraId="4C762FC3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28B57BB0" wp14:editId="0622771F">
            <wp:extent cx="5274310" cy="2695575"/>
            <wp:effectExtent l="0" t="0" r="2540" b="9525"/>
            <wp:docPr id="1668078927" name="图片 3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8927" name="图片 3" descr="电脑的屏幕截图&#10;&#10;AI 生成的内容可能不正确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206E" w14:textId="77777777" w:rsidR="00C03281" w:rsidRPr="006D2842" w:rsidRDefault="00C03281" w:rsidP="00C03281">
      <w:pPr>
        <w:rPr>
          <w:sz w:val="24"/>
        </w:rPr>
      </w:pPr>
    </w:p>
    <w:p w14:paraId="11D01EF0" w14:textId="77777777" w:rsidR="00C03281" w:rsidRPr="006D2842" w:rsidRDefault="00C03281" w:rsidP="00C03281">
      <w:pPr>
        <w:rPr>
          <w:b/>
          <w:bCs/>
        </w:rPr>
      </w:pPr>
      <w:r w:rsidRPr="006D2842">
        <w:t xml:space="preserve">2. </w:t>
      </w:r>
      <w:r w:rsidRPr="006D2842">
        <w:rPr>
          <w:b/>
          <w:bCs/>
        </w:rPr>
        <w:t>编写多个文件，完成编译</w:t>
      </w:r>
    </w:p>
    <w:p w14:paraId="783FA424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创建</w:t>
      </w:r>
      <w:proofErr w:type="spellStart"/>
      <w:r w:rsidRPr="00C03281">
        <w:rPr>
          <w:sz w:val="24"/>
        </w:rPr>
        <w:t>sub.h</w:t>
      </w:r>
      <w:proofErr w:type="spellEnd"/>
      <w:r w:rsidRPr="00C03281">
        <w:rPr>
          <w:sz w:val="24"/>
        </w:rPr>
        <w:t>头文件，并在其中声明函数</w:t>
      </w:r>
      <w:r w:rsidRPr="00C03281">
        <w:rPr>
          <w:sz w:val="24"/>
        </w:rPr>
        <w:t>sub</w:t>
      </w:r>
      <w:r w:rsidRPr="00C03281">
        <w:rPr>
          <w:sz w:val="24"/>
        </w:rPr>
        <w:t>，之后保存并退出</w:t>
      </w:r>
    </w:p>
    <w:p w14:paraId="6DE43012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创建</w:t>
      </w:r>
      <w:proofErr w:type="spellStart"/>
      <w:r w:rsidRPr="00C03281">
        <w:rPr>
          <w:sz w:val="24"/>
        </w:rPr>
        <w:t>sub.c</w:t>
      </w:r>
      <w:proofErr w:type="spellEnd"/>
      <w:r w:rsidRPr="00C03281">
        <w:rPr>
          <w:sz w:val="24"/>
        </w:rPr>
        <w:t>,</w:t>
      </w:r>
      <w:r w:rsidRPr="00C03281">
        <w:rPr>
          <w:sz w:val="24"/>
        </w:rPr>
        <w:t>定义减法函数，之后保存并退出</w:t>
      </w:r>
    </w:p>
    <w:p w14:paraId="66151361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26C8D155" wp14:editId="011379E8">
            <wp:extent cx="5274310" cy="2695575"/>
            <wp:effectExtent l="0" t="0" r="2540" b="9525"/>
            <wp:docPr id="1876542157" name="图片 6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2157" name="图片 6" descr="电脑萤幕的截图&#10;&#10;AI 生成的内容可能不正确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5F5B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创建</w:t>
      </w:r>
      <w:proofErr w:type="spellStart"/>
      <w:r w:rsidRPr="00C03281">
        <w:rPr>
          <w:sz w:val="24"/>
        </w:rPr>
        <w:t>main.c</w:t>
      </w:r>
      <w:proofErr w:type="spellEnd"/>
      <w:r w:rsidRPr="00C03281">
        <w:rPr>
          <w:sz w:val="24"/>
        </w:rPr>
        <w:t>文件，定义主函数文件，调用</w:t>
      </w:r>
      <w:r w:rsidRPr="00C03281">
        <w:rPr>
          <w:sz w:val="24"/>
        </w:rPr>
        <w:t>add</w:t>
      </w:r>
      <w:r w:rsidRPr="00C03281">
        <w:rPr>
          <w:sz w:val="24"/>
        </w:rPr>
        <w:t>函数。之后保存并退出</w:t>
      </w:r>
    </w:p>
    <w:p w14:paraId="1AC5F387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lastRenderedPageBreak/>
        <w:t>使用</w:t>
      </w:r>
      <w:proofErr w:type="spellStart"/>
      <w:r w:rsidRPr="00C03281">
        <w:rPr>
          <w:sz w:val="24"/>
        </w:rPr>
        <w:t>gcc</w:t>
      </w:r>
      <w:proofErr w:type="spellEnd"/>
      <w:r w:rsidRPr="00C03281">
        <w:rPr>
          <w:sz w:val="24"/>
        </w:rPr>
        <w:t>编译所有源文件，并生成默认的可执行文件（默认命名为</w:t>
      </w:r>
      <w:proofErr w:type="spellStart"/>
      <w:r w:rsidRPr="00C03281">
        <w:rPr>
          <w:sz w:val="24"/>
        </w:rPr>
        <w:t>a.out</w:t>
      </w:r>
      <w:proofErr w:type="spellEnd"/>
      <w:r w:rsidRPr="00C03281">
        <w:rPr>
          <w:sz w:val="24"/>
        </w:rPr>
        <w:t>）</w:t>
      </w:r>
    </w:p>
    <w:p w14:paraId="371C4794" w14:textId="2BFB1BEB" w:rsidR="00C03281" w:rsidRPr="006D2842" w:rsidRDefault="00C03281" w:rsidP="00C03281">
      <w:pPr>
        <w:rPr>
          <w:sz w:val="24"/>
        </w:rPr>
      </w:pPr>
    </w:p>
    <w:p w14:paraId="52F2C1D2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4BF912E0" wp14:editId="2D560001">
            <wp:extent cx="5274310" cy="2695575"/>
            <wp:effectExtent l="0" t="0" r="2540" b="9525"/>
            <wp:docPr id="1856670654" name="图片 10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0654" name="图片 10" descr="电脑萤幕的截图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2F3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执行该文件，输出</w:t>
      </w:r>
      <w:r w:rsidRPr="00C03281">
        <w:rPr>
          <w:sz w:val="24"/>
        </w:rPr>
        <w:t>5.0-3.0=2.0</w:t>
      </w:r>
      <w:r w:rsidRPr="00C03281">
        <w:rPr>
          <w:sz w:val="24"/>
        </w:rPr>
        <w:t>的结果</w:t>
      </w:r>
    </w:p>
    <w:p w14:paraId="6700B010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574AFE07" wp14:editId="7300404F">
            <wp:extent cx="5274310" cy="2695575"/>
            <wp:effectExtent l="0" t="0" r="2540" b="9525"/>
            <wp:docPr id="1167249638" name="图片 1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49638" name="图片 11" descr="电脑萤幕的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336" w14:textId="77777777" w:rsidR="00C03281" w:rsidRPr="006D2842" w:rsidRDefault="00C03281" w:rsidP="00C03281">
      <w:pPr>
        <w:rPr>
          <w:b/>
          <w:bCs/>
        </w:rPr>
      </w:pPr>
      <w:r w:rsidRPr="006D2842">
        <w:rPr>
          <w:b/>
          <w:bCs/>
        </w:rPr>
        <w:t xml:space="preserve">3. </w:t>
      </w:r>
      <w:r w:rsidRPr="006D2842">
        <w:rPr>
          <w:b/>
          <w:bCs/>
        </w:rPr>
        <w:t>调试教材</w:t>
      </w:r>
      <w:r w:rsidRPr="006D2842">
        <w:rPr>
          <w:b/>
          <w:bCs/>
        </w:rPr>
        <w:t>2-39</w:t>
      </w:r>
      <w:r w:rsidRPr="006D2842">
        <w:rPr>
          <w:b/>
          <w:bCs/>
        </w:rPr>
        <w:t>的案例程序</w:t>
      </w:r>
    </w:p>
    <w:p w14:paraId="21B23776" w14:textId="3318A9DB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编译程序，并加上</w:t>
      </w:r>
      <w:r w:rsidRPr="00C03281">
        <w:rPr>
          <w:sz w:val="24"/>
        </w:rPr>
        <w:t>-g</w:t>
      </w:r>
      <w:r w:rsidRPr="00C03281">
        <w:rPr>
          <w:sz w:val="24"/>
        </w:rPr>
        <w:t>选项，以便生成调试信息。生成名为</w:t>
      </w:r>
      <w:r w:rsidRPr="00C03281">
        <w:rPr>
          <w:sz w:val="24"/>
        </w:rPr>
        <w:t>debug</w:t>
      </w:r>
      <w:r w:rsidRPr="00C03281">
        <w:rPr>
          <w:sz w:val="24"/>
        </w:rPr>
        <w:t>的执行文件</w:t>
      </w:r>
    </w:p>
    <w:p w14:paraId="4D0666C9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lastRenderedPageBreak/>
        <w:drawing>
          <wp:inline distT="0" distB="0" distL="0" distR="0" wp14:anchorId="51EBFF86" wp14:editId="65B6A0BA">
            <wp:extent cx="5274310" cy="2695575"/>
            <wp:effectExtent l="0" t="0" r="2540" b="9525"/>
            <wp:docPr id="218528093" name="图片 14" descr="电子设备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28093" name="图片 14" descr="电子设备的屏幕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FA59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把断点设置在第</w:t>
      </w:r>
      <w:r w:rsidRPr="00C03281">
        <w:rPr>
          <w:sz w:val="24"/>
        </w:rPr>
        <w:t>16</w:t>
      </w:r>
      <w:r w:rsidRPr="00C03281">
        <w:rPr>
          <w:sz w:val="24"/>
        </w:rPr>
        <w:t>行，进行调试</w:t>
      </w:r>
    </w:p>
    <w:p w14:paraId="260DED31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2A40F2BD" wp14:editId="18ACF71B">
            <wp:extent cx="5274310" cy="2695575"/>
            <wp:effectExtent l="0" t="0" r="2540" b="9525"/>
            <wp:docPr id="1424780635" name="图片 16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80635" name="图片 16" descr="电脑萤幕的截图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47DD" w14:textId="77777777" w:rsidR="00C03281" w:rsidRPr="00C03281" w:rsidRDefault="00C03281" w:rsidP="00C03281">
      <w:pPr>
        <w:spacing w:after="160" w:line="278" w:lineRule="auto"/>
        <w:contextualSpacing/>
        <w:jc w:val="left"/>
        <w:rPr>
          <w:sz w:val="24"/>
        </w:rPr>
      </w:pPr>
      <w:r w:rsidRPr="00C03281">
        <w:rPr>
          <w:sz w:val="24"/>
        </w:rPr>
        <w:t>程序在第</w:t>
      </w:r>
      <w:r w:rsidRPr="00C03281">
        <w:rPr>
          <w:sz w:val="24"/>
        </w:rPr>
        <w:t>16</w:t>
      </w:r>
      <w:r w:rsidRPr="00C03281">
        <w:rPr>
          <w:sz w:val="24"/>
        </w:rPr>
        <w:t>行（</w:t>
      </w:r>
      <w:r w:rsidRPr="00C03281">
        <w:rPr>
          <w:sz w:val="24"/>
        </w:rPr>
        <w:t>k=j</w:t>
      </w:r>
      <w:r w:rsidRPr="00C03281">
        <w:rPr>
          <w:sz w:val="24"/>
        </w:rPr>
        <w:t>）使用</w:t>
      </w:r>
      <w:r w:rsidRPr="00C03281">
        <w:rPr>
          <w:sz w:val="24"/>
        </w:rPr>
        <w:t>next</w:t>
      </w:r>
      <w:r w:rsidRPr="00C03281">
        <w:rPr>
          <w:sz w:val="24"/>
        </w:rPr>
        <w:t>命令逐步执行代码，观察循环次数，直到出现异常</w:t>
      </w:r>
    </w:p>
    <w:p w14:paraId="6C3EEC08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3E90945C" wp14:editId="4B986730">
            <wp:extent cx="5274310" cy="2695575"/>
            <wp:effectExtent l="0" t="0" r="2540" b="9525"/>
            <wp:docPr id="923956474" name="图片 1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56474" name="图片 17" descr="文本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DC3" w14:textId="77777777" w:rsidR="00C03281" w:rsidRPr="006D2842" w:rsidRDefault="00C03281" w:rsidP="00C03281">
      <w:pPr>
        <w:rPr>
          <w:sz w:val="24"/>
        </w:rPr>
      </w:pPr>
      <w:r w:rsidRPr="006D2842">
        <w:rPr>
          <w:sz w:val="24"/>
        </w:rPr>
        <w:lastRenderedPageBreak/>
        <w:t>可以看到在</w:t>
      </w:r>
      <w:proofErr w:type="spellStart"/>
      <w:r w:rsidRPr="006D2842">
        <w:rPr>
          <w:sz w:val="24"/>
        </w:rPr>
        <w:t>i</w:t>
      </w:r>
      <w:proofErr w:type="spellEnd"/>
      <w:r w:rsidRPr="006D2842">
        <w:rPr>
          <w:sz w:val="24"/>
        </w:rPr>
        <w:t>=0</w:t>
      </w:r>
      <w:r w:rsidRPr="006D2842">
        <w:rPr>
          <w:sz w:val="24"/>
        </w:rPr>
        <w:t>也就是第一次循环时就发生异常。</w:t>
      </w:r>
    </w:p>
    <w:p w14:paraId="48B18D63" w14:textId="202FF6C6" w:rsidR="00C03281" w:rsidRPr="00C03281" w:rsidRDefault="00C03281" w:rsidP="00C03281">
      <w:pPr>
        <w:spacing w:after="160" w:line="278" w:lineRule="auto"/>
        <w:contextualSpacing/>
        <w:jc w:val="left"/>
        <w:rPr>
          <w:rFonts w:ascii="宋体" w:hAnsi="宋体"/>
          <w:sz w:val="24"/>
          <w:szCs w:val="22"/>
        </w:rPr>
      </w:pPr>
      <w:r w:rsidRPr="00C03281">
        <w:rPr>
          <w:sz w:val="24"/>
        </w:rPr>
        <w:t>删除之前的断点，设置条件断点（</w:t>
      </w:r>
      <w:r w:rsidRPr="00C03281">
        <w:rPr>
          <w:sz w:val="24"/>
        </w:rPr>
        <w:t xml:space="preserve">break 16 if </w:t>
      </w:r>
      <w:proofErr w:type="spellStart"/>
      <w:r w:rsidRPr="00C03281">
        <w:rPr>
          <w:sz w:val="24"/>
        </w:rPr>
        <w:t>i</w:t>
      </w:r>
      <w:proofErr w:type="spellEnd"/>
      <w:r w:rsidRPr="00C03281">
        <w:rPr>
          <w:sz w:val="24"/>
        </w:rPr>
        <w:t>==0</w:t>
      </w:r>
      <w:r w:rsidRPr="00C03281">
        <w:rPr>
          <w:sz w:val="24"/>
        </w:rPr>
        <w:t>）以便让在出现异常之前就停下来</w:t>
      </w:r>
      <w:r w:rsidRPr="00C03281">
        <w:rPr>
          <w:rFonts w:hint="eastAsia"/>
          <w:sz w:val="24"/>
        </w:rPr>
        <w:t>，之后</w:t>
      </w:r>
      <w:r w:rsidRPr="00C03281">
        <w:rPr>
          <w:rFonts w:ascii="宋体" w:hAnsi="宋体"/>
          <w:sz w:val="24"/>
          <w:szCs w:val="22"/>
        </w:rPr>
        <w:t>再次运行</w:t>
      </w:r>
    </w:p>
    <w:p w14:paraId="5E89F41E" w14:textId="77777777" w:rsidR="00C03281" w:rsidRPr="006D2842" w:rsidRDefault="00C03281" w:rsidP="00C03281">
      <w:pPr>
        <w:jc w:val="center"/>
        <w:rPr>
          <w:sz w:val="24"/>
        </w:rPr>
      </w:pPr>
      <w:r w:rsidRPr="006D2842">
        <w:rPr>
          <w:noProof/>
          <w:sz w:val="24"/>
        </w:rPr>
        <w:drawing>
          <wp:inline distT="0" distB="0" distL="0" distR="0" wp14:anchorId="1DC047B5" wp14:editId="748BBA06">
            <wp:extent cx="5274310" cy="2695575"/>
            <wp:effectExtent l="0" t="0" r="2540" b="9525"/>
            <wp:docPr id="2071459327" name="图片 1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59327" name="图片 19" descr="文本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C587" w14:textId="0DDE1D71" w:rsidR="0057100C" w:rsidRPr="00210699" w:rsidRDefault="00C03281" w:rsidP="00C03281">
      <w:pPr>
        <w:rPr>
          <w:b/>
          <w:bCs/>
          <w:sz w:val="21"/>
          <w:szCs w:val="21"/>
        </w:rPr>
      </w:pPr>
      <w:r w:rsidRPr="006D2842">
        <w:rPr>
          <w:sz w:val="24"/>
        </w:rPr>
        <w:t>程序在发生异常之前（第</w:t>
      </w:r>
      <w:r w:rsidRPr="006D2842">
        <w:rPr>
          <w:sz w:val="24"/>
        </w:rPr>
        <w:t>16</w:t>
      </w:r>
      <w:r w:rsidRPr="006D2842">
        <w:rPr>
          <w:sz w:val="24"/>
        </w:rPr>
        <w:t>行</w:t>
      </w:r>
      <w:r w:rsidRPr="006D2842">
        <w:rPr>
          <w:sz w:val="24"/>
        </w:rPr>
        <w:t>k==j</w:t>
      </w:r>
      <w:r w:rsidRPr="006D2842">
        <w:rPr>
          <w:sz w:val="24"/>
        </w:rPr>
        <w:t>）停止。</w:t>
      </w:r>
    </w:p>
    <w:p w14:paraId="127BAA9B" w14:textId="49FAE0E3" w:rsidR="00F928E2" w:rsidRPr="00C03281" w:rsidRDefault="00F928E2" w:rsidP="00C03281">
      <w:pPr>
        <w:pStyle w:val="20"/>
        <w:numPr>
          <w:ilvl w:val="0"/>
          <w:numId w:val="0"/>
        </w:numPr>
        <w:ind w:left="576"/>
      </w:pPr>
      <w:bookmarkStart w:id="7" w:name="_Toc200741866"/>
      <w:r w:rsidRPr="00C03281">
        <w:rPr>
          <w:rFonts w:hint="eastAsia"/>
        </w:rPr>
        <w:t>实验四</w:t>
      </w:r>
      <w:r w:rsidR="00C03281">
        <w:rPr>
          <w:rFonts w:hint="eastAsia"/>
        </w:rPr>
        <w:t xml:space="preserve"> </w:t>
      </w:r>
      <w:r w:rsidRPr="00C03281">
        <w:rPr>
          <w:rFonts w:hint="eastAsia"/>
        </w:rPr>
        <w:t>用户与用户组管理</w:t>
      </w:r>
      <w:bookmarkEnd w:id="7"/>
      <w:r w:rsidRPr="00C03281">
        <w:rPr>
          <w:rFonts w:hint="eastAsia"/>
        </w:rPr>
        <w:tab/>
      </w:r>
    </w:p>
    <w:p w14:paraId="2D4CB8A1" w14:textId="06BAB973" w:rsidR="00F928E2" w:rsidRPr="003769B2" w:rsidRDefault="00F928E2" w:rsidP="003769B2">
      <w:pPr>
        <w:pStyle w:val="afb"/>
        <w:widowControl/>
        <w:numPr>
          <w:ilvl w:val="0"/>
          <w:numId w:val="28"/>
        </w:numPr>
        <w:ind w:firstLineChars="0"/>
        <w:jc w:val="left"/>
        <w:rPr>
          <w:rFonts w:ascii="宋体" w:eastAsia="宋体" w:hAnsi="宋体"/>
          <w:b/>
          <w:bCs/>
          <w:sz w:val="28"/>
          <w:szCs w:val="28"/>
        </w:rPr>
      </w:pPr>
      <w:r w:rsidRPr="003769B2">
        <w:rPr>
          <w:rFonts w:ascii="宋体" w:eastAsia="宋体" w:hAnsi="宋体"/>
          <w:b/>
          <w:bCs/>
          <w:sz w:val="28"/>
          <w:szCs w:val="28"/>
        </w:rPr>
        <w:t>创建3个用户，user1,user2,user3</w:t>
      </w:r>
      <w:r w:rsidR="003769B2" w:rsidRPr="003769B2">
        <w:rPr>
          <w:rFonts w:ascii="宋体" w:eastAsia="宋体" w:hAnsi="宋体" w:hint="eastAsia"/>
          <w:b/>
          <w:bCs/>
          <w:sz w:val="28"/>
          <w:szCs w:val="28"/>
        </w:rPr>
        <w:t>，</w:t>
      </w:r>
      <w:r w:rsidR="003769B2" w:rsidRPr="003769B2">
        <w:rPr>
          <w:rFonts w:ascii="宋体" w:eastAsia="宋体" w:hAnsi="宋体"/>
          <w:b/>
          <w:bCs/>
          <w:sz w:val="28"/>
          <w:szCs w:val="28"/>
        </w:rPr>
        <w:t>并</w:t>
      </w:r>
      <w:r w:rsidR="003769B2" w:rsidRPr="003769B2">
        <w:rPr>
          <w:rFonts w:ascii="宋体" w:eastAsia="宋体" w:hAnsi="宋体"/>
          <w:b/>
          <w:bCs/>
          <w:sz w:val="28"/>
          <w:szCs w:val="28"/>
        </w:rPr>
        <w:t>为</w:t>
      </w:r>
      <w:r w:rsidR="003769B2" w:rsidRPr="003769B2">
        <w:rPr>
          <w:rFonts w:ascii="宋体" w:eastAsia="宋体" w:hAnsi="宋体" w:hint="eastAsia"/>
          <w:b/>
          <w:bCs/>
          <w:sz w:val="28"/>
          <w:szCs w:val="28"/>
        </w:rPr>
        <w:t>其</w:t>
      </w:r>
      <w:r w:rsidR="003769B2" w:rsidRPr="003769B2">
        <w:rPr>
          <w:rFonts w:ascii="宋体" w:eastAsia="宋体" w:hAnsi="宋体"/>
          <w:b/>
          <w:bCs/>
          <w:sz w:val="28"/>
          <w:szCs w:val="28"/>
        </w:rPr>
        <w:t>修改密码</w:t>
      </w:r>
    </w:p>
    <w:p w14:paraId="6F7C6EE1" w14:textId="2BD57F30" w:rsidR="00F928E2" w:rsidRPr="00F928E2" w:rsidRDefault="003769B2" w:rsidP="003769B2">
      <w:pPr>
        <w:widowControl/>
        <w:jc w:val="center"/>
        <w:rPr>
          <w:sz w:val="21"/>
          <w:szCs w:val="21"/>
        </w:rPr>
      </w:pPr>
      <w:r>
        <w:rPr>
          <w:rFonts w:ascii="宋体" w:hAnsi="宋体" w:hint="eastAsia"/>
          <w:noProof/>
        </w:rPr>
        <w:drawing>
          <wp:inline distT="0" distB="0" distL="0" distR="0" wp14:anchorId="387D28E2" wp14:editId="349634C7">
            <wp:extent cx="5274310" cy="2695575"/>
            <wp:effectExtent l="0" t="0" r="2540" b="9525"/>
            <wp:docPr id="748262006" name="图片 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2006" name="图片 4" descr="图形用户界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9CFC" w14:textId="2CBB1A25" w:rsidR="00F928E2" w:rsidRPr="003769B2" w:rsidRDefault="00F928E2" w:rsidP="003769B2">
      <w:pPr>
        <w:pStyle w:val="afb"/>
        <w:widowControl/>
        <w:numPr>
          <w:ilvl w:val="0"/>
          <w:numId w:val="28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创建用户组</w:t>
      </w:r>
      <w:r w:rsidR="003769B2"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group1</w:t>
      </w:r>
      <w:r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,</w:t>
      </w:r>
      <w:r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并把它作为</w:t>
      </w:r>
      <w:r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user1,user2</w:t>
      </w:r>
      <w:r w:rsidRPr="003769B2">
        <w:rPr>
          <w:rFonts w:ascii="Times New Roman" w:eastAsia="宋体" w:hAnsi="Times New Roman" w:cs="Times New Roman"/>
          <w:b/>
          <w:bCs/>
          <w:sz w:val="28"/>
          <w:szCs w:val="28"/>
        </w:rPr>
        <w:t>的附加组。</w:t>
      </w:r>
    </w:p>
    <w:p w14:paraId="45315347" w14:textId="43ACF002" w:rsidR="00F928E2" w:rsidRPr="00F928E2" w:rsidRDefault="003769B2" w:rsidP="003769B2">
      <w:pPr>
        <w:widowControl/>
        <w:jc w:val="center"/>
        <w:rPr>
          <w:sz w:val="21"/>
          <w:szCs w:val="21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 wp14:anchorId="61F5B500" wp14:editId="2A2DBE0F">
            <wp:extent cx="5274310" cy="2695575"/>
            <wp:effectExtent l="0" t="0" r="2540" b="9525"/>
            <wp:docPr id="1137870965" name="图片 3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70965" name="图片 3" descr="电脑的屏幕截图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9B92" w14:textId="453A8B2E" w:rsidR="00F928E2" w:rsidRPr="00A725D0" w:rsidRDefault="00F928E2" w:rsidP="00F928E2">
      <w:pPr>
        <w:widowControl/>
        <w:jc w:val="left"/>
        <w:rPr>
          <w:sz w:val="24"/>
          <w:szCs w:val="24"/>
        </w:rPr>
      </w:pPr>
      <w:r w:rsidRPr="00A725D0">
        <w:rPr>
          <w:rFonts w:hint="eastAsia"/>
          <w:sz w:val="24"/>
          <w:szCs w:val="24"/>
        </w:rPr>
        <w:t xml:space="preserve">-a </w:t>
      </w:r>
      <w:r w:rsidRPr="00A725D0">
        <w:rPr>
          <w:rFonts w:hint="eastAsia"/>
          <w:sz w:val="24"/>
          <w:szCs w:val="24"/>
        </w:rPr>
        <w:t>表示追加，</w:t>
      </w:r>
      <w:r w:rsidRPr="00A725D0">
        <w:rPr>
          <w:rFonts w:hint="eastAsia"/>
          <w:sz w:val="24"/>
          <w:szCs w:val="24"/>
        </w:rPr>
        <w:t xml:space="preserve">-G </w:t>
      </w:r>
      <w:r w:rsidRPr="00A725D0">
        <w:rPr>
          <w:rFonts w:hint="eastAsia"/>
          <w:sz w:val="24"/>
          <w:szCs w:val="24"/>
        </w:rPr>
        <w:t>用于指定附加组。</w:t>
      </w:r>
    </w:p>
    <w:p w14:paraId="18E0DC2D" w14:textId="30023218" w:rsidR="00F928E2" w:rsidRPr="003769B2" w:rsidRDefault="00F928E2" w:rsidP="003769B2">
      <w:pPr>
        <w:pStyle w:val="afb"/>
        <w:widowControl/>
        <w:numPr>
          <w:ilvl w:val="0"/>
          <w:numId w:val="28"/>
        </w:numPr>
        <w:ind w:firstLineChars="0"/>
        <w:jc w:val="left"/>
        <w:rPr>
          <w:rFonts w:ascii="宋体" w:eastAsia="宋体" w:hAnsi="宋体"/>
          <w:b/>
          <w:bCs/>
          <w:sz w:val="28"/>
          <w:szCs w:val="28"/>
        </w:rPr>
      </w:pPr>
      <w:r w:rsidRPr="003769B2">
        <w:rPr>
          <w:rFonts w:ascii="宋体" w:eastAsia="宋体" w:hAnsi="宋体" w:hint="eastAsia"/>
          <w:b/>
          <w:bCs/>
          <w:sz w:val="28"/>
          <w:szCs w:val="28"/>
        </w:rPr>
        <w:t xml:space="preserve">用 user1, user2, user3 分别从不同的 </w:t>
      </w:r>
      <w:proofErr w:type="spellStart"/>
      <w:r w:rsidRPr="003769B2">
        <w:rPr>
          <w:rFonts w:ascii="宋体" w:eastAsia="宋体" w:hAnsi="宋体" w:hint="eastAsia"/>
          <w:b/>
          <w:bCs/>
          <w:sz w:val="28"/>
          <w:szCs w:val="28"/>
        </w:rPr>
        <w:t>tty</w:t>
      </w:r>
      <w:proofErr w:type="spellEnd"/>
      <w:r w:rsidRPr="003769B2">
        <w:rPr>
          <w:rFonts w:ascii="宋体" w:eastAsia="宋体" w:hAnsi="宋体" w:hint="eastAsia"/>
          <w:b/>
          <w:bCs/>
          <w:sz w:val="28"/>
          <w:szCs w:val="28"/>
        </w:rPr>
        <w:t xml:space="preserve"> 登录</w:t>
      </w:r>
    </w:p>
    <w:p w14:paraId="02E71A3C" w14:textId="14DD07F5" w:rsidR="00E82205" w:rsidRDefault="00A725D0" w:rsidP="00F928E2">
      <w:pPr>
        <w:widowControl/>
        <w:jc w:val="left"/>
        <w:rPr>
          <w:sz w:val="21"/>
          <w:szCs w:val="21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7E86F1A8" wp14:editId="19F1A7F4">
            <wp:extent cx="5274310" cy="2695575"/>
            <wp:effectExtent l="0" t="0" r="2540" b="9525"/>
            <wp:docPr id="219399065" name="图片 6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14264" name="图片 6" descr="电脑萤幕的截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A0E9" w14:textId="77777777" w:rsidR="00A725D0" w:rsidRPr="00A725D0" w:rsidRDefault="00A725D0" w:rsidP="00A725D0">
      <w:pPr>
        <w:pStyle w:val="afb"/>
        <w:numPr>
          <w:ilvl w:val="0"/>
          <w:numId w:val="2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A725D0">
        <w:rPr>
          <w:rFonts w:ascii="宋体" w:eastAsia="宋体" w:hAnsi="宋体" w:hint="eastAsia"/>
          <w:b/>
          <w:bCs/>
          <w:sz w:val="28"/>
          <w:szCs w:val="28"/>
        </w:rPr>
        <w:t>修改当前组并编写C程序</w:t>
      </w:r>
    </w:p>
    <w:p w14:paraId="41D1B1F1" w14:textId="417C8BD0" w:rsidR="00A725D0" w:rsidRPr="00A725D0" w:rsidRDefault="00A725D0" w:rsidP="00A725D0">
      <w:pPr>
        <w:spacing w:after="160" w:line="278" w:lineRule="auto"/>
        <w:contextualSpacing/>
        <w:jc w:val="left"/>
        <w:rPr>
          <w:rFonts w:ascii="宋体" w:hAnsi="宋体" w:hint="eastAsia"/>
        </w:rPr>
      </w:pPr>
      <w:r w:rsidRPr="00A725D0">
        <w:rPr>
          <w:rFonts w:ascii="宋体" w:hAnsi="宋体" w:hint="eastAsia"/>
        </w:rPr>
        <w:t>创建并编辑C程序编译程序为可执行文件</w:t>
      </w:r>
      <w:proofErr w:type="spellStart"/>
      <w:r w:rsidRPr="00A725D0">
        <w:rPr>
          <w:rFonts w:ascii="宋体" w:hAnsi="宋体" w:hint="eastAsia"/>
        </w:rPr>
        <w:t>mytest</w:t>
      </w:r>
      <w:proofErr w:type="spellEnd"/>
    </w:p>
    <w:p w14:paraId="24A435D1" w14:textId="77777777" w:rsidR="00A725D0" w:rsidRPr="00253CAC" w:rsidRDefault="00A725D0" w:rsidP="00A725D0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 wp14:anchorId="17EF51F0" wp14:editId="53271258">
            <wp:extent cx="5274310" cy="2695575"/>
            <wp:effectExtent l="0" t="0" r="2540" b="9525"/>
            <wp:docPr id="1508295995" name="图片 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95995" name="图片 8" descr="图形用户界面, 应用程序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6B31" w14:textId="77777777" w:rsidR="00A725D0" w:rsidRPr="00A725D0" w:rsidRDefault="00A725D0" w:rsidP="00A725D0">
      <w:pPr>
        <w:pStyle w:val="afb"/>
        <w:numPr>
          <w:ilvl w:val="0"/>
          <w:numId w:val="2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A725D0">
        <w:rPr>
          <w:rFonts w:ascii="宋体" w:eastAsia="宋体" w:hAnsi="宋体" w:hint="eastAsia"/>
          <w:b/>
          <w:bCs/>
          <w:sz w:val="28"/>
          <w:szCs w:val="28"/>
        </w:rPr>
        <w:t>修改文件权限并移动文件</w:t>
      </w:r>
    </w:p>
    <w:p w14:paraId="136A0F98" w14:textId="77777777" w:rsidR="00A725D0" w:rsidRPr="00093DC5" w:rsidRDefault="00A725D0" w:rsidP="00A725D0">
      <w:pPr>
        <w:pStyle w:val="afb"/>
        <w:numPr>
          <w:ilvl w:val="0"/>
          <w:numId w:val="3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093DC5">
        <w:rPr>
          <w:rFonts w:ascii="宋体" w:eastAsia="宋体" w:hAnsi="宋体" w:hint="eastAsia"/>
          <w:sz w:val="24"/>
          <w:szCs w:val="24"/>
        </w:rPr>
        <w:t>修改组权限为---x--</w:t>
      </w:r>
      <w:proofErr w:type="spellStart"/>
      <w:r w:rsidRPr="00093DC5">
        <w:rPr>
          <w:rFonts w:ascii="宋体" w:eastAsia="宋体" w:hAnsi="宋体" w:hint="eastAsia"/>
          <w:sz w:val="24"/>
          <w:szCs w:val="24"/>
        </w:rPr>
        <w:t>x</w:t>
      </w:r>
      <w:proofErr w:type="spellEnd"/>
      <w:r w:rsidRPr="00093DC5">
        <w:rPr>
          <w:rFonts w:ascii="宋体" w:eastAsia="宋体" w:hAnsi="宋体" w:hint="eastAsia"/>
          <w:sz w:val="24"/>
          <w:szCs w:val="24"/>
        </w:rPr>
        <w:t>---</w:t>
      </w:r>
    </w:p>
    <w:p w14:paraId="66E4F70F" w14:textId="77777777" w:rsidR="00A725D0" w:rsidRDefault="00A725D0" w:rsidP="00093DC5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1CF78F9D" wp14:editId="604D451D">
            <wp:extent cx="5274310" cy="2695575"/>
            <wp:effectExtent l="0" t="0" r="2540" b="9525"/>
            <wp:docPr id="1533064809" name="图片 9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4809" name="图片 9" descr="图形用户界面, 应用程序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72B" w14:textId="77777777" w:rsidR="00A725D0" w:rsidRPr="00093DC5" w:rsidRDefault="00A725D0" w:rsidP="00A725D0">
      <w:pPr>
        <w:pStyle w:val="afb"/>
        <w:numPr>
          <w:ilvl w:val="0"/>
          <w:numId w:val="3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093DC5">
        <w:rPr>
          <w:rFonts w:ascii="宋体" w:eastAsia="宋体" w:hAnsi="宋体" w:hint="eastAsia"/>
          <w:sz w:val="24"/>
          <w:szCs w:val="24"/>
        </w:rPr>
        <w:t>查看文件详细属性</w:t>
      </w:r>
    </w:p>
    <w:p w14:paraId="4D3F4BF7" w14:textId="77777777" w:rsidR="00A725D0" w:rsidRPr="00253CAC" w:rsidRDefault="00A725D0" w:rsidP="00093DC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F614387" wp14:editId="21684B4A">
            <wp:extent cx="5274310" cy="2695575"/>
            <wp:effectExtent l="0" t="0" r="2540" b="9525"/>
            <wp:docPr id="1402386856" name="图片 10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86856" name="图片 10" descr="图形用户界面, 应用程序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993" w14:textId="77777777" w:rsidR="00A725D0" w:rsidRPr="00093DC5" w:rsidRDefault="00A725D0" w:rsidP="00A725D0">
      <w:pPr>
        <w:pStyle w:val="afb"/>
        <w:numPr>
          <w:ilvl w:val="0"/>
          <w:numId w:val="3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093DC5">
        <w:rPr>
          <w:rFonts w:ascii="宋体" w:eastAsia="宋体" w:hAnsi="宋体" w:hint="eastAsia"/>
          <w:sz w:val="24"/>
          <w:szCs w:val="24"/>
        </w:rPr>
        <w:t>移动文件到/</w:t>
      </w:r>
      <w:proofErr w:type="spellStart"/>
      <w:r w:rsidRPr="00093DC5">
        <w:rPr>
          <w:rFonts w:ascii="宋体" w:eastAsia="宋体" w:hAnsi="宋体" w:hint="eastAsia"/>
          <w:sz w:val="24"/>
          <w:szCs w:val="24"/>
        </w:rPr>
        <w:t>usr</w:t>
      </w:r>
      <w:proofErr w:type="spellEnd"/>
      <w:r w:rsidRPr="00093DC5">
        <w:rPr>
          <w:rFonts w:ascii="宋体" w:eastAsia="宋体" w:hAnsi="宋体" w:hint="eastAsia"/>
          <w:sz w:val="24"/>
          <w:szCs w:val="24"/>
        </w:rPr>
        <w:t>/local/bin中</w:t>
      </w:r>
    </w:p>
    <w:p w14:paraId="38ABE3E2" w14:textId="77777777" w:rsidR="00A725D0" w:rsidRPr="00253CAC" w:rsidRDefault="00A725D0" w:rsidP="00093DC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drawing>
          <wp:inline distT="0" distB="0" distL="0" distR="0" wp14:anchorId="391D2708" wp14:editId="2E6F2CE2">
            <wp:extent cx="5274310" cy="2695575"/>
            <wp:effectExtent l="0" t="0" r="2540" b="9525"/>
            <wp:docPr id="1958768622" name="图片 12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68622" name="图片 12" descr="电脑萤幕的截图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39E2" w14:textId="77777777" w:rsidR="00A725D0" w:rsidRPr="00093DC5" w:rsidRDefault="00A725D0" w:rsidP="00A725D0">
      <w:pPr>
        <w:pStyle w:val="afb"/>
        <w:numPr>
          <w:ilvl w:val="0"/>
          <w:numId w:val="2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093DC5">
        <w:rPr>
          <w:rFonts w:ascii="宋体" w:eastAsia="宋体" w:hAnsi="宋体" w:hint="eastAsia"/>
          <w:b/>
          <w:bCs/>
          <w:sz w:val="28"/>
          <w:szCs w:val="28"/>
        </w:rPr>
        <w:t>运行</w:t>
      </w:r>
      <w:proofErr w:type="spellStart"/>
      <w:r w:rsidRPr="00093DC5">
        <w:rPr>
          <w:rFonts w:ascii="宋体" w:eastAsia="宋体" w:hAnsi="宋体" w:hint="eastAsia"/>
          <w:b/>
          <w:bCs/>
          <w:sz w:val="28"/>
          <w:szCs w:val="28"/>
        </w:rPr>
        <w:t>mytest</w:t>
      </w:r>
      <w:proofErr w:type="spellEnd"/>
      <w:r w:rsidRPr="00093DC5">
        <w:rPr>
          <w:rFonts w:ascii="宋体" w:eastAsia="宋体" w:hAnsi="宋体" w:hint="eastAsia"/>
          <w:b/>
          <w:bCs/>
          <w:sz w:val="28"/>
          <w:szCs w:val="28"/>
        </w:rPr>
        <w:t>程序</w:t>
      </w:r>
    </w:p>
    <w:p w14:paraId="2E835258" w14:textId="77777777" w:rsidR="00A725D0" w:rsidRPr="00093DC5" w:rsidRDefault="00A725D0" w:rsidP="00A725D0">
      <w:pPr>
        <w:rPr>
          <w:rFonts w:ascii="宋体" w:hAnsi="宋体" w:hint="eastAsia"/>
          <w:sz w:val="24"/>
          <w:szCs w:val="24"/>
        </w:rPr>
      </w:pPr>
      <w:r w:rsidRPr="00093DC5">
        <w:rPr>
          <w:rFonts w:ascii="宋体" w:hAnsi="宋体"/>
          <w:sz w:val="24"/>
          <w:szCs w:val="24"/>
        </w:rPr>
        <w:t>在user1终端中直接运行</w:t>
      </w:r>
    </w:p>
    <w:p w14:paraId="7EFAB921" w14:textId="77777777" w:rsidR="00A725D0" w:rsidRDefault="00A725D0" w:rsidP="00093DC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A199ECF" wp14:editId="43EE5AB1">
            <wp:extent cx="5274310" cy="2695575"/>
            <wp:effectExtent l="0" t="0" r="2540" b="9525"/>
            <wp:docPr id="610023719" name="图片 13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23719" name="图片 13" descr="电脑萤幕的截图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2BE9" w14:textId="77777777" w:rsidR="00A725D0" w:rsidRDefault="00A725D0" w:rsidP="00A725D0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User1可以直接运行</w:t>
      </w:r>
    </w:p>
    <w:p w14:paraId="6FAA6C79" w14:textId="77777777" w:rsidR="00A725D0" w:rsidRPr="00093DC5" w:rsidRDefault="00A725D0" w:rsidP="00A725D0">
      <w:pPr>
        <w:pStyle w:val="afb"/>
        <w:numPr>
          <w:ilvl w:val="0"/>
          <w:numId w:val="2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8"/>
          <w:szCs w:val="28"/>
        </w:rPr>
      </w:pPr>
      <w:r w:rsidRPr="00093DC5">
        <w:rPr>
          <w:rFonts w:ascii="宋体" w:eastAsia="宋体" w:hAnsi="宋体"/>
          <w:sz w:val="28"/>
          <w:szCs w:val="28"/>
        </w:rPr>
        <w:t>用不同用户测试</w:t>
      </w:r>
    </w:p>
    <w:p w14:paraId="78104E45" w14:textId="32902FBB" w:rsidR="00A725D0" w:rsidRPr="00093DC5" w:rsidRDefault="00A725D0" w:rsidP="00A725D0">
      <w:pPr>
        <w:pStyle w:val="afb"/>
        <w:numPr>
          <w:ilvl w:val="0"/>
          <w:numId w:val="34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093DC5">
        <w:rPr>
          <w:rFonts w:ascii="宋体" w:eastAsia="宋体" w:hAnsi="宋体"/>
          <w:sz w:val="24"/>
          <w:szCs w:val="24"/>
        </w:rPr>
        <w:t>在user</w:t>
      </w:r>
      <w:r w:rsidR="00093DC5" w:rsidRPr="00093DC5">
        <w:rPr>
          <w:rFonts w:ascii="宋体" w:eastAsia="宋体" w:hAnsi="宋体" w:hint="eastAsia"/>
          <w:sz w:val="24"/>
          <w:szCs w:val="24"/>
        </w:rPr>
        <w:t>2</w:t>
      </w:r>
      <w:r w:rsidRPr="00093DC5">
        <w:rPr>
          <w:rFonts w:ascii="宋体" w:eastAsia="宋体" w:hAnsi="宋体"/>
          <w:sz w:val="24"/>
          <w:szCs w:val="24"/>
        </w:rPr>
        <w:t>终端中直接运</w:t>
      </w:r>
      <w:r w:rsidRPr="00093DC5">
        <w:rPr>
          <w:rFonts w:ascii="宋体" w:eastAsia="宋体" w:hAnsi="宋体" w:hint="eastAsia"/>
          <w:sz w:val="24"/>
          <w:szCs w:val="24"/>
        </w:rPr>
        <w:t>行</w:t>
      </w:r>
    </w:p>
    <w:p w14:paraId="2497B80F" w14:textId="77777777" w:rsidR="00A725D0" w:rsidRDefault="00A725D0" w:rsidP="00093DC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drawing>
          <wp:inline distT="0" distB="0" distL="0" distR="0" wp14:anchorId="2A1A1CEE" wp14:editId="46D4AE20">
            <wp:extent cx="5274310" cy="2695575"/>
            <wp:effectExtent l="0" t="0" r="2540" b="9525"/>
            <wp:docPr id="1169609185" name="图片 1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9185" name="图片 14" descr="图形用户界面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EF30" w14:textId="77777777" w:rsidR="00A725D0" w:rsidRPr="00C452BD" w:rsidRDefault="00A725D0" w:rsidP="00A725D0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User2也可以直接运行</w:t>
      </w:r>
    </w:p>
    <w:p w14:paraId="32F0F92D" w14:textId="77777777" w:rsidR="00A725D0" w:rsidRPr="00093DC5" w:rsidRDefault="00A725D0" w:rsidP="00A725D0">
      <w:pPr>
        <w:pStyle w:val="afb"/>
        <w:numPr>
          <w:ilvl w:val="0"/>
          <w:numId w:val="34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093DC5">
        <w:rPr>
          <w:rFonts w:ascii="宋体" w:eastAsia="宋体" w:hAnsi="宋体"/>
          <w:sz w:val="24"/>
          <w:szCs w:val="24"/>
        </w:rPr>
        <w:t>在user</w:t>
      </w:r>
      <w:r w:rsidRPr="00093DC5">
        <w:rPr>
          <w:rFonts w:ascii="宋体" w:eastAsia="宋体" w:hAnsi="宋体" w:hint="eastAsia"/>
          <w:sz w:val="24"/>
          <w:szCs w:val="24"/>
        </w:rPr>
        <w:t>3</w:t>
      </w:r>
      <w:r w:rsidRPr="00093DC5">
        <w:rPr>
          <w:rFonts w:ascii="宋体" w:eastAsia="宋体" w:hAnsi="宋体"/>
          <w:sz w:val="24"/>
          <w:szCs w:val="24"/>
        </w:rPr>
        <w:t>终端中直接运</w:t>
      </w:r>
      <w:r w:rsidRPr="00093DC5">
        <w:rPr>
          <w:rFonts w:ascii="宋体" w:eastAsia="宋体" w:hAnsi="宋体" w:hint="eastAsia"/>
          <w:sz w:val="24"/>
          <w:szCs w:val="24"/>
        </w:rPr>
        <w:t>行</w:t>
      </w:r>
    </w:p>
    <w:p w14:paraId="61940D2F" w14:textId="77777777" w:rsidR="00A725D0" w:rsidRDefault="00A725D0" w:rsidP="00093DC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828EF65" wp14:editId="0574D381">
            <wp:extent cx="5274310" cy="2695575"/>
            <wp:effectExtent l="0" t="0" r="2540" b="9525"/>
            <wp:docPr id="335887571" name="图片 15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7571" name="图片 15" descr="电脑的屏幕截图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BC1D" w14:textId="77777777" w:rsidR="00A725D0" w:rsidRPr="00093DC5" w:rsidRDefault="00A725D0" w:rsidP="00A725D0">
      <w:pPr>
        <w:rPr>
          <w:rFonts w:ascii="宋体" w:hAnsi="宋体" w:hint="eastAsia"/>
          <w:sz w:val="24"/>
          <w:szCs w:val="24"/>
        </w:rPr>
      </w:pPr>
      <w:r w:rsidRPr="00093DC5">
        <w:rPr>
          <w:rFonts w:ascii="宋体" w:hAnsi="宋体" w:hint="eastAsia"/>
          <w:sz w:val="24"/>
          <w:szCs w:val="24"/>
        </w:rPr>
        <w:t>User3不能运行，提示权限不够</w:t>
      </w:r>
    </w:p>
    <w:p w14:paraId="40E46D65" w14:textId="5EEB649C" w:rsidR="00093DC5" w:rsidRPr="00093DC5" w:rsidRDefault="00093DC5" w:rsidP="00093DC5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[</w:t>
      </w:r>
      <w:r w:rsidRPr="00093DC5">
        <w:rPr>
          <w:rFonts w:hint="eastAsia"/>
          <w:sz w:val="24"/>
          <w:szCs w:val="24"/>
        </w:rPr>
        <w:t>问题解答</w:t>
      </w:r>
      <w:r w:rsidRPr="00093DC5">
        <w:rPr>
          <w:rFonts w:hint="eastAsia"/>
          <w:sz w:val="24"/>
          <w:szCs w:val="24"/>
        </w:rPr>
        <w:t>]</w:t>
      </w:r>
    </w:p>
    <w:p w14:paraId="16459896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a)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为什么</w:t>
      </w:r>
      <w:r w:rsidRPr="00093DC5">
        <w:rPr>
          <w:rFonts w:hint="eastAsia"/>
          <w:sz w:val="21"/>
          <w:szCs w:val="21"/>
        </w:rPr>
        <w:t>user1</w:t>
      </w:r>
      <w:r w:rsidRPr="00093DC5">
        <w:rPr>
          <w:rFonts w:hint="eastAsia"/>
          <w:sz w:val="21"/>
          <w:szCs w:val="21"/>
        </w:rPr>
        <w:t>可以直接运行？</w:t>
      </w:r>
    </w:p>
    <w:p w14:paraId="06FB76D5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  <w:t>/</w:t>
      </w:r>
      <w:proofErr w:type="spellStart"/>
      <w:r w:rsidRPr="00093DC5">
        <w:rPr>
          <w:rFonts w:hint="eastAsia"/>
          <w:sz w:val="21"/>
          <w:szCs w:val="21"/>
        </w:rPr>
        <w:t>usr</w:t>
      </w:r>
      <w:proofErr w:type="spellEnd"/>
      <w:r w:rsidRPr="00093DC5">
        <w:rPr>
          <w:rFonts w:hint="eastAsia"/>
          <w:sz w:val="21"/>
          <w:szCs w:val="21"/>
        </w:rPr>
        <w:t>/local/bin</w:t>
      </w:r>
      <w:r w:rsidRPr="00093DC5">
        <w:rPr>
          <w:rFonts w:hint="eastAsia"/>
          <w:sz w:val="21"/>
          <w:szCs w:val="21"/>
        </w:rPr>
        <w:t>目录在系统的</w:t>
      </w:r>
      <w:r w:rsidRPr="00093DC5">
        <w:rPr>
          <w:rFonts w:hint="eastAsia"/>
          <w:sz w:val="21"/>
          <w:szCs w:val="21"/>
        </w:rPr>
        <w:t>PATH</w:t>
      </w:r>
      <w:r w:rsidRPr="00093DC5">
        <w:rPr>
          <w:rFonts w:hint="eastAsia"/>
          <w:sz w:val="21"/>
          <w:szCs w:val="21"/>
        </w:rPr>
        <w:t>环境变量中</w:t>
      </w:r>
    </w:p>
    <w:p w14:paraId="780A6FAA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当输入命令时，系统会在</w:t>
      </w:r>
      <w:r w:rsidRPr="00093DC5">
        <w:rPr>
          <w:rFonts w:hint="eastAsia"/>
          <w:sz w:val="21"/>
          <w:szCs w:val="21"/>
        </w:rPr>
        <w:t>PATH</w:t>
      </w:r>
      <w:r w:rsidRPr="00093DC5">
        <w:rPr>
          <w:rFonts w:hint="eastAsia"/>
          <w:sz w:val="21"/>
          <w:szCs w:val="21"/>
        </w:rPr>
        <w:t>指定的目录中查找可执行文件</w:t>
      </w:r>
    </w:p>
    <w:p w14:paraId="436AC5FE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不需要</w:t>
      </w:r>
      <w:r w:rsidRPr="00093DC5">
        <w:rPr>
          <w:rFonts w:hint="eastAsia"/>
          <w:sz w:val="21"/>
          <w:szCs w:val="21"/>
        </w:rPr>
        <w:t>./</w:t>
      </w:r>
      <w:r w:rsidRPr="00093DC5">
        <w:rPr>
          <w:rFonts w:hint="eastAsia"/>
          <w:sz w:val="21"/>
          <w:szCs w:val="21"/>
        </w:rPr>
        <w:t>前缀是因为当前目录</w:t>
      </w:r>
      <w:r w:rsidRPr="00093DC5">
        <w:rPr>
          <w:rFonts w:hint="eastAsia"/>
          <w:sz w:val="21"/>
          <w:szCs w:val="21"/>
        </w:rPr>
        <w:t>(.)</w:t>
      </w:r>
      <w:r w:rsidRPr="00093DC5">
        <w:rPr>
          <w:rFonts w:hint="eastAsia"/>
          <w:sz w:val="21"/>
          <w:szCs w:val="21"/>
        </w:rPr>
        <w:t>通常不在</w:t>
      </w:r>
      <w:r w:rsidRPr="00093DC5">
        <w:rPr>
          <w:rFonts w:hint="eastAsia"/>
          <w:sz w:val="21"/>
          <w:szCs w:val="21"/>
        </w:rPr>
        <w:t>PATH</w:t>
      </w:r>
      <w:r w:rsidRPr="00093DC5">
        <w:rPr>
          <w:rFonts w:hint="eastAsia"/>
          <w:sz w:val="21"/>
          <w:szCs w:val="21"/>
        </w:rPr>
        <w:t>中</w:t>
      </w:r>
    </w:p>
    <w:p w14:paraId="723A7737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b)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为什么</w:t>
      </w:r>
      <w:r w:rsidRPr="00093DC5">
        <w:rPr>
          <w:rFonts w:hint="eastAsia"/>
          <w:sz w:val="21"/>
          <w:szCs w:val="21"/>
        </w:rPr>
        <w:t>user2</w:t>
      </w:r>
      <w:r w:rsidRPr="00093DC5">
        <w:rPr>
          <w:rFonts w:hint="eastAsia"/>
          <w:sz w:val="21"/>
          <w:szCs w:val="21"/>
        </w:rPr>
        <w:t>可以直接运行</w:t>
      </w:r>
    </w:p>
    <w:p w14:paraId="47FC5FEF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  <w:t>user2</w:t>
      </w:r>
      <w:r w:rsidRPr="00093DC5">
        <w:rPr>
          <w:rFonts w:hint="eastAsia"/>
          <w:sz w:val="21"/>
          <w:szCs w:val="21"/>
        </w:rPr>
        <w:t>在</w:t>
      </w:r>
      <w:r w:rsidRPr="00093DC5">
        <w:rPr>
          <w:rFonts w:hint="eastAsia"/>
          <w:sz w:val="21"/>
          <w:szCs w:val="21"/>
        </w:rPr>
        <w:t>group1</w:t>
      </w:r>
      <w:r w:rsidRPr="00093DC5">
        <w:rPr>
          <w:rFonts w:hint="eastAsia"/>
          <w:sz w:val="21"/>
          <w:szCs w:val="21"/>
        </w:rPr>
        <w:t>组中</w:t>
      </w:r>
    </w:p>
    <w:p w14:paraId="37F91D7B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文件有组执行权限</w:t>
      </w:r>
      <w:r w:rsidRPr="00093DC5">
        <w:rPr>
          <w:rFonts w:hint="eastAsia"/>
          <w:sz w:val="21"/>
          <w:szCs w:val="21"/>
        </w:rPr>
        <w:t>(x)</w:t>
      </w:r>
    </w:p>
    <w:p w14:paraId="6AECC05D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c)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为什么</w:t>
      </w:r>
      <w:r w:rsidRPr="00093DC5">
        <w:rPr>
          <w:rFonts w:hint="eastAsia"/>
          <w:sz w:val="21"/>
          <w:szCs w:val="21"/>
        </w:rPr>
        <w:t>user3</w:t>
      </w:r>
      <w:r w:rsidRPr="00093DC5">
        <w:rPr>
          <w:rFonts w:hint="eastAsia"/>
          <w:sz w:val="21"/>
          <w:szCs w:val="21"/>
        </w:rPr>
        <w:t>不可以直接运行（权限被拒绝）？</w:t>
      </w:r>
    </w:p>
    <w:p w14:paraId="179C90F8" w14:textId="77777777" w:rsidR="00093DC5" w:rsidRPr="00093DC5" w:rsidRDefault="00093DC5" w:rsidP="00093DC5">
      <w:pPr>
        <w:widowControl/>
        <w:jc w:val="left"/>
        <w:rPr>
          <w:rFonts w:hint="eastAsia"/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  <w:t>user3</w:t>
      </w:r>
      <w:r w:rsidRPr="00093DC5">
        <w:rPr>
          <w:rFonts w:hint="eastAsia"/>
          <w:sz w:val="21"/>
          <w:szCs w:val="21"/>
        </w:rPr>
        <w:t>不在</w:t>
      </w:r>
      <w:r w:rsidRPr="00093DC5">
        <w:rPr>
          <w:rFonts w:hint="eastAsia"/>
          <w:sz w:val="21"/>
          <w:szCs w:val="21"/>
        </w:rPr>
        <w:t>group</w:t>
      </w:r>
      <w:r w:rsidRPr="00093DC5">
        <w:rPr>
          <w:rFonts w:hint="eastAsia"/>
          <w:sz w:val="21"/>
          <w:szCs w:val="21"/>
        </w:rPr>
        <w:t>组中</w:t>
      </w:r>
    </w:p>
    <w:p w14:paraId="1BB96960" w14:textId="6C724432" w:rsidR="00093DC5" w:rsidRPr="00F928E2" w:rsidRDefault="00093DC5" w:rsidP="00093DC5">
      <w:pPr>
        <w:widowControl/>
        <w:jc w:val="left"/>
        <w:rPr>
          <w:sz w:val="21"/>
          <w:szCs w:val="21"/>
        </w:rPr>
      </w:pPr>
      <w:r w:rsidRPr="00093DC5">
        <w:rPr>
          <w:rFonts w:hint="eastAsia"/>
          <w:sz w:val="21"/>
          <w:szCs w:val="21"/>
        </w:rPr>
        <w:t>•</w:t>
      </w:r>
      <w:r w:rsidRPr="00093DC5">
        <w:rPr>
          <w:rFonts w:hint="eastAsia"/>
          <w:sz w:val="21"/>
          <w:szCs w:val="21"/>
        </w:rPr>
        <w:tab/>
      </w:r>
      <w:r w:rsidRPr="00093DC5">
        <w:rPr>
          <w:rFonts w:hint="eastAsia"/>
          <w:sz w:val="21"/>
          <w:szCs w:val="21"/>
        </w:rPr>
        <w:t>其他用户没有任何权限</w:t>
      </w:r>
    </w:p>
    <w:p w14:paraId="5426C28E" w14:textId="6704394F" w:rsidR="00F928E2" w:rsidRPr="00210699" w:rsidRDefault="00F928E2" w:rsidP="00093DC5">
      <w:pPr>
        <w:widowControl/>
        <w:jc w:val="left"/>
        <w:rPr>
          <w:rFonts w:hint="eastAsia"/>
          <w:sz w:val="21"/>
          <w:szCs w:val="21"/>
        </w:rPr>
      </w:pPr>
    </w:p>
    <w:p w14:paraId="6E029282" w14:textId="5C18DDEE" w:rsidR="00F928E2" w:rsidRDefault="00F928E2" w:rsidP="00093DC5">
      <w:pPr>
        <w:pStyle w:val="20"/>
        <w:numPr>
          <w:ilvl w:val="0"/>
          <w:numId w:val="0"/>
        </w:numPr>
        <w:ind w:left="576"/>
      </w:pPr>
      <w:bookmarkStart w:id="8" w:name="_Toc200741867"/>
      <w:r w:rsidRPr="00F928E2">
        <w:rPr>
          <w:rFonts w:hint="eastAsia"/>
        </w:rPr>
        <w:t>实验五</w:t>
      </w:r>
      <w:r w:rsidR="00093DC5">
        <w:rPr>
          <w:rFonts w:hint="eastAsia"/>
        </w:rPr>
        <w:t xml:space="preserve"> </w:t>
      </w:r>
      <w:r w:rsidRPr="00F928E2">
        <w:rPr>
          <w:rFonts w:hint="eastAsia"/>
        </w:rPr>
        <w:t>shell</w:t>
      </w:r>
      <w:r w:rsidRPr="00F928E2">
        <w:rPr>
          <w:rFonts w:hint="eastAsia"/>
        </w:rPr>
        <w:t>编程（</w:t>
      </w:r>
      <w:r w:rsidR="00093DC5">
        <w:rPr>
          <w:rFonts w:hint="eastAsia"/>
        </w:rPr>
        <w:t>程序结构、变量、运算和</w:t>
      </w:r>
      <w:r w:rsidR="00093DC5">
        <w:rPr>
          <w:rFonts w:hint="eastAsia"/>
        </w:rPr>
        <w:t>if</w:t>
      </w:r>
      <w:r w:rsidR="00093DC5">
        <w:rPr>
          <w:rFonts w:hint="eastAsia"/>
        </w:rPr>
        <w:t>语句</w:t>
      </w:r>
      <w:r w:rsidRPr="00F928E2">
        <w:rPr>
          <w:rFonts w:hint="eastAsia"/>
        </w:rPr>
        <w:t>）</w:t>
      </w:r>
      <w:bookmarkEnd w:id="8"/>
      <w:r w:rsidRPr="00F928E2">
        <w:rPr>
          <w:rFonts w:hint="eastAsia"/>
        </w:rPr>
        <w:tab/>
      </w:r>
    </w:p>
    <w:p w14:paraId="2922DEB6" w14:textId="77777777" w:rsidR="005E1F66" w:rsidRPr="009937E2" w:rsidRDefault="005E1F66" w:rsidP="005E1F66">
      <w:pPr>
        <w:pStyle w:val="afb"/>
        <w:numPr>
          <w:ilvl w:val="0"/>
          <w:numId w:val="3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9937E2">
        <w:rPr>
          <w:rFonts w:ascii="宋体" w:eastAsia="宋体" w:hAnsi="宋体"/>
          <w:b/>
          <w:bCs/>
          <w:sz w:val="28"/>
          <w:szCs w:val="28"/>
        </w:rPr>
        <w:t>echo同时输出多变量</w:t>
      </w:r>
    </w:p>
    <w:p w14:paraId="39C6B852" w14:textId="77777777" w:rsidR="005E1F66" w:rsidRPr="009937E2" w:rsidRDefault="005E1F66" w:rsidP="005E1F66">
      <w:pPr>
        <w:pStyle w:val="afb"/>
        <w:numPr>
          <w:ilvl w:val="0"/>
          <w:numId w:val="37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echo命令比较</w:t>
      </w:r>
    </w:p>
    <w:p w14:paraId="1799F137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5EE0F786" wp14:editId="7784A70B">
            <wp:extent cx="5274310" cy="2695575"/>
            <wp:effectExtent l="0" t="0" r="2540" b="9525"/>
            <wp:docPr id="5301265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26545" name="图片 1" descr="文本&#10;&#10;AI 生成的内容可能不正确。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9324" w14:textId="77777777" w:rsidR="005E1F66" w:rsidRPr="009937E2" w:rsidRDefault="005E1F66" w:rsidP="005E1F66">
      <w:pPr>
        <w:rPr>
          <w:rFonts w:ascii="宋体" w:hAnsi="宋体" w:hint="eastAsia"/>
          <w:sz w:val="22"/>
          <w:szCs w:val="22"/>
        </w:rPr>
      </w:pPr>
      <w:r w:rsidRPr="009937E2">
        <w:rPr>
          <w:rFonts w:ascii="宋体" w:hAnsi="宋体" w:hint="eastAsia"/>
          <w:sz w:val="22"/>
          <w:szCs w:val="22"/>
        </w:rPr>
        <w:t>Q:输出效果是否相同？</w:t>
      </w:r>
    </w:p>
    <w:p w14:paraId="0E647C7C" w14:textId="77777777" w:rsidR="005E1F66" w:rsidRPr="009937E2" w:rsidRDefault="005E1F66" w:rsidP="005E1F66">
      <w:pPr>
        <w:rPr>
          <w:rFonts w:ascii="宋体" w:hAnsi="宋体" w:hint="eastAsia"/>
          <w:sz w:val="22"/>
          <w:szCs w:val="22"/>
        </w:rPr>
      </w:pPr>
      <w:r w:rsidRPr="009937E2">
        <w:rPr>
          <w:rFonts w:ascii="宋体" w:hAnsi="宋体" w:hint="eastAsia"/>
          <w:sz w:val="22"/>
          <w:szCs w:val="22"/>
        </w:rPr>
        <w:t>A:</w:t>
      </w:r>
      <w:r w:rsidRPr="009937E2">
        <w:rPr>
          <w:rFonts w:hint="eastAsia"/>
          <w:sz w:val="20"/>
          <w:szCs w:val="21"/>
        </w:rPr>
        <w:t xml:space="preserve"> </w:t>
      </w:r>
      <w:r w:rsidRPr="009937E2">
        <w:rPr>
          <w:rFonts w:ascii="宋体" w:hAnsi="宋体" w:hint="eastAsia"/>
          <w:sz w:val="22"/>
          <w:szCs w:val="22"/>
        </w:rPr>
        <w:t>在大多数情况下，输出效果是相同的。区别在于，第一种形式参数之间可以有多个空格，但输出时会被压缩为一个空格。第二种形式引号内的内容会原样输出，包括空格</w:t>
      </w:r>
    </w:p>
    <w:p w14:paraId="4008618F" w14:textId="77777777" w:rsidR="005E1F66" w:rsidRPr="009937E2" w:rsidRDefault="005E1F66" w:rsidP="005E1F66">
      <w:pPr>
        <w:pStyle w:val="afb"/>
        <w:numPr>
          <w:ilvl w:val="0"/>
          <w:numId w:val="37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变量赋值比较</w:t>
      </w:r>
    </w:p>
    <w:p w14:paraId="1C9393DA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/>
          <w:noProof/>
          <w:sz w:val="24"/>
          <w:szCs w:val="24"/>
        </w:rPr>
        <w:drawing>
          <wp:inline distT="0" distB="0" distL="0" distR="0" wp14:anchorId="37094942" wp14:editId="7EB05887">
            <wp:extent cx="5274310" cy="2695575"/>
            <wp:effectExtent l="0" t="0" r="2540" b="9525"/>
            <wp:docPr id="96600929" name="图片 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0929" name="图片 2" descr="文本&#10;&#10;AI 生成的内容可能不正确。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10F" w14:textId="77777777" w:rsidR="005E1F66" w:rsidRPr="009937E2" w:rsidRDefault="005E1F66" w:rsidP="005E1F66">
      <w:pPr>
        <w:rPr>
          <w:rFonts w:ascii="宋体" w:hAnsi="宋体" w:hint="eastAsia"/>
          <w:sz w:val="22"/>
          <w:szCs w:val="22"/>
        </w:rPr>
      </w:pPr>
      <w:r w:rsidRPr="009937E2">
        <w:rPr>
          <w:rFonts w:ascii="宋体" w:hAnsi="宋体" w:hint="eastAsia"/>
          <w:sz w:val="22"/>
          <w:szCs w:val="22"/>
        </w:rPr>
        <w:t>可以看到两种赋值方式的输出不同，第一种赋值方式会报错</w:t>
      </w:r>
    </w:p>
    <w:p w14:paraId="48B01580" w14:textId="77777777" w:rsidR="005E1F66" w:rsidRPr="009937E2" w:rsidRDefault="005E1F66" w:rsidP="005E1F66">
      <w:pPr>
        <w:pStyle w:val="afb"/>
        <w:numPr>
          <w:ilvl w:val="0"/>
          <w:numId w:val="37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结论</w:t>
      </w:r>
    </w:p>
    <w:p w14:paraId="26359C4E" w14:textId="77777777" w:rsidR="005E1F66" w:rsidRPr="009937E2" w:rsidRDefault="005E1F66" w:rsidP="005E1F66">
      <w:pPr>
        <w:pStyle w:val="afb"/>
        <w:numPr>
          <w:ilvl w:val="0"/>
          <w:numId w:val="38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2"/>
        </w:rPr>
      </w:pPr>
      <w:r w:rsidRPr="009937E2">
        <w:rPr>
          <w:rFonts w:ascii="宋体" w:eastAsia="宋体" w:hAnsi="宋体" w:hint="eastAsia"/>
          <w:sz w:val="22"/>
        </w:rPr>
        <w:t>赋值时如果不加引号，空格会被解释为命令分隔符</w:t>
      </w:r>
    </w:p>
    <w:p w14:paraId="71BA16C7" w14:textId="77777777" w:rsidR="005E1F66" w:rsidRPr="009937E2" w:rsidRDefault="005E1F66" w:rsidP="005E1F66">
      <w:pPr>
        <w:pStyle w:val="afb"/>
        <w:numPr>
          <w:ilvl w:val="0"/>
          <w:numId w:val="38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2"/>
        </w:rPr>
      </w:pPr>
      <w:r w:rsidRPr="009937E2">
        <w:rPr>
          <w:rFonts w:ascii="宋体" w:eastAsia="宋体" w:hAnsi="宋体" w:hint="eastAsia"/>
          <w:sz w:val="22"/>
        </w:rPr>
        <w:t>引用变量时最好加双引号，可以保留字符串中的空格和特殊字符</w:t>
      </w:r>
    </w:p>
    <w:p w14:paraId="0B08C436" w14:textId="77777777" w:rsidR="005E1F66" w:rsidRPr="009937E2" w:rsidRDefault="005E1F66" w:rsidP="005E1F66">
      <w:pPr>
        <w:pStyle w:val="afb"/>
        <w:numPr>
          <w:ilvl w:val="0"/>
          <w:numId w:val="38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2"/>
        </w:rPr>
      </w:pPr>
      <w:r w:rsidRPr="009937E2">
        <w:rPr>
          <w:rFonts w:ascii="宋体" w:eastAsia="宋体" w:hAnsi="宋体" w:hint="eastAsia"/>
          <w:sz w:val="22"/>
        </w:rPr>
        <w:t>对于包含空格的字符串，赋值时必须使用引号</w:t>
      </w:r>
    </w:p>
    <w:p w14:paraId="6A5BFF17" w14:textId="77777777" w:rsidR="005E1F66" w:rsidRPr="009937E2" w:rsidRDefault="005E1F66" w:rsidP="005E1F66">
      <w:pPr>
        <w:pStyle w:val="afb"/>
        <w:numPr>
          <w:ilvl w:val="0"/>
          <w:numId w:val="3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9937E2">
        <w:rPr>
          <w:rFonts w:ascii="宋体" w:eastAsia="宋体" w:hAnsi="宋体" w:hint="eastAsia"/>
          <w:b/>
          <w:bCs/>
          <w:sz w:val="28"/>
          <w:szCs w:val="28"/>
        </w:rPr>
        <w:t>变量引用</w:t>
      </w:r>
    </w:p>
    <w:p w14:paraId="66560D63" w14:textId="77777777" w:rsidR="005E1F66" w:rsidRPr="009937E2" w:rsidRDefault="005E1F66" w:rsidP="005E1F66">
      <w:pPr>
        <w:pStyle w:val="afb"/>
        <w:numPr>
          <w:ilvl w:val="0"/>
          <w:numId w:val="39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两种引用方式对比</w:t>
      </w:r>
    </w:p>
    <w:p w14:paraId="0E4C8EB9" w14:textId="77777777" w:rsidR="005E1F66" w:rsidRPr="009937E2" w:rsidRDefault="005E1F66" w:rsidP="005E1F66">
      <w:pPr>
        <w:rPr>
          <w:rFonts w:ascii="宋体" w:hAnsi="宋体" w:hint="eastAsia"/>
          <w:b/>
          <w:bCs/>
          <w:sz w:val="24"/>
          <w:szCs w:val="24"/>
        </w:rPr>
      </w:pPr>
      <w:r w:rsidRPr="009937E2">
        <w:rPr>
          <w:rFonts w:ascii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7FFFC60" wp14:editId="1281DDFF">
            <wp:extent cx="5274310" cy="2695575"/>
            <wp:effectExtent l="0" t="0" r="2540" b="9525"/>
            <wp:docPr id="1910280050" name="图片 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80050" name="图片 3" descr="文本&#10;&#10;AI 生成的内容可能不正确。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F712" w14:textId="77777777" w:rsidR="005E1F66" w:rsidRPr="009937E2" w:rsidRDefault="005E1F66" w:rsidP="005E1F66">
      <w:pPr>
        <w:pStyle w:val="afb"/>
        <w:numPr>
          <w:ilvl w:val="0"/>
          <w:numId w:val="40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结论</w:t>
      </w:r>
    </w:p>
    <w:p w14:paraId="2812394B" w14:textId="77777777" w:rsidR="005E1F66" w:rsidRPr="009937E2" w:rsidRDefault="005E1F66" w:rsidP="005E1F66">
      <w:pPr>
        <w:pStyle w:val="afb"/>
        <w:numPr>
          <w:ilvl w:val="0"/>
          <w:numId w:val="41"/>
        </w:numPr>
        <w:spacing w:after="160" w:line="360" w:lineRule="auto"/>
        <w:ind w:firstLineChars="0"/>
        <w:contextualSpacing/>
        <w:jc w:val="left"/>
        <w:rPr>
          <w:rFonts w:ascii="宋体" w:eastAsia="宋体" w:hAnsi="宋体" w:hint="eastAsia"/>
          <w:sz w:val="22"/>
        </w:rPr>
      </w:pPr>
      <w:r w:rsidRPr="009937E2">
        <w:rPr>
          <w:rFonts w:ascii="宋体" w:eastAsia="宋体" w:hAnsi="宋体" w:hint="eastAsia"/>
          <w:sz w:val="22"/>
        </w:rPr>
        <w:t xml:space="preserve">第一个语句echo "$name </w:t>
      </w:r>
      <w:proofErr w:type="spellStart"/>
      <w:r w:rsidRPr="009937E2">
        <w:rPr>
          <w:rFonts w:ascii="宋体" w:eastAsia="宋体" w:hAnsi="宋体" w:hint="eastAsia"/>
          <w:sz w:val="22"/>
        </w:rPr>
        <w:t>is$ith</w:t>
      </w:r>
      <w:proofErr w:type="spellEnd"/>
      <w:r w:rsidRPr="009937E2">
        <w:rPr>
          <w:rFonts w:ascii="宋体" w:eastAsia="宋体" w:hAnsi="宋体" w:hint="eastAsia"/>
          <w:sz w:val="22"/>
        </w:rPr>
        <w:t xml:space="preserve"> variable."有问题，因为$</w:t>
      </w:r>
      <w:proofErr w:type="spellStart"/>
      <w:r w:rsidRPr="009937E2">
        <w:rPr>
          <w:rFonts w:ascii="宋体" w:eastAsia="宋体" w:hAnsi="宋体" w:hint="eastAsia"/>
          <w:sz w:val="22"/>
        </w:rPr>
        <w:t>ith</w:t>
      </w:r>
      <w:proofErr w:type="spellEnd"/>
      <w:r w:rsidRPr="009937E2">
        <w:rPr>
          <w:rFonts w:ascii="宋体" w:eastAsia="宋体" w:hAnsi="宋体" w:hint="eastAsia"/>
          <w:sz w:val="22"/>
        </w:rPr>
        <w:t>会被解释为一个名为"</w:t>
      </w:r>
      <w:proofErr w:type="spellStart"/>
      <w:r w:rsidRPr="009937E2">
        <w:rPr>
          <w:rFonts w:ascii="宋体" w:eastAsia="宋体" w:hAnsi="宋体" w:hint="eastAsia"/>
          <w:sz w:val="22"/>
        </w:rPr>
        <w:t>ith</w:t>
      </w:r>
      <w:proofErr w:type="spellEnd"/>
      <w:r w:rsidRPr="009937E2">
        <w:rPr>
          <w:rFonts w:ascii="宋体" w:eastAsia="宋体" w:hAnsi="宋体" w:hint="eastAsia"/>
          <w:sz w:val="22"/>
        </w:rPr>
        <w:t>"的变量，而不是"</w:t>
      </w:r>
      <w:proofErr w:type="spellStart"/>
      <w:r w:rsidRPr="009937E2">
        <w:rPr>
          <w:rFonts w:ascii="宋体" w:eastAsia="宋体" w:hAnsi="宋体" w:hint="eastAsia"/>
          <w:sz w:val="22"/>
        </w:rPr>
        <w:t>i</w:t>
      </w:r>
      <w:proofErr w:type="spellEnd"/>
      <w:r w:rsidRPr="009937E2">
        <w:rPr>
          <w:rFonts w:ascii="宋体" w:eastAsia="宋体" w:hAnsi="宋体" w:hint="eastAsia"/>
          <w:sz w:val="22"/>
        </w:rPr>
        <w:t>"变量后跟"</w:t>
      </w:r>
      <w:proofErr w:type="spellStart"/>
      <w:r w:rsidRPr="009937E2">
        <w:rPr>
          <w:rFonts w:ascii="宋体" w:eastAsia="宋体" w:hAnsi="宋体" w:hint="eastAsia"/>
          <w:sz w:val="22"/>
        </w:rPr>
        <w:t>th</w:t>
      </w:r>
      <w:proofErr w:type="spellEnd"/>
      <w:r w:rsidRPr="009937E2">
        <w:rPr>
          <w:rFonts w:ascii="宋体" w:eastAsia="宋体" w:hAnsi="宋体" w:hint="eastAsia"/>
          <w:sz w:val="22"/>
        </w:rPr>
        <w:t>"</w:t>
      </w:r>
    </w:p>
    <w:p w14:paraId="5E2CBE39" w14:textId="77777777" w:rsidR="005E1F66" w:rsidRPr="009937E2" w:rsidRDefault="005E1F66" w:rsidP="005E1F66">
      <w:pPr>
        <w:pStyle w:val="afb"/>
        <w:numPr>
          <w:ilvl w:val="0"/>
          <w:numId w:val="41"/>
        </w:numPr>
        <w:spacing w:after="160" w:line="360" w:lineRule="auto"/>
        <w:ind w:firstLineChars="0"/>
        <w:contextualSpacing/>
        <w:jc w:val="left"/>
        <w:rPr>
          <w:rFonts w:ascii="宋体" w:eastAsia="宋体" w:hAnsi="宋体" w:hint="eastAsia"/>
          <w:sz w:val="22"/>
        </w:rPr>
      </w:pPr>
      <w:r w:rsidRPr="009937E2">
        <w:rPr>
          <w:rFonts w:ascii="宋体" w:eastAsia="宋体" w:hAnsi="宋体" w:hint="eastAsia"/>
          <w:sz w:val="22"/>
        </w:rPr>
        <w:t>第二个语句正确使用了${}来明确变量边界，${name}明确表示引用name变量${</w:t>
      </w:r>
      <w:proofErr w:type="spellStart"/>
      <w:r w:rsidRPr="009937E2">
        <w:rPr>
          <w:rFonts w:ascii="宋体" w:eastAsia="宋体" w:hAnsi="宋体" w:hint="eastAsia"/>
          <w:sz w:val="22"/>
        </w:rPr>
        <w:t>i</w:t>
      </w:r>
      <w:proofErr w:type="spellEnd"/>
      <w:r w:rsidRPr="009937E2">
        <w:rPr>
          <w:rFonts w:ascii="宋体" w:eastAsia="宋体" w:hAnsi="宋体" w:hint="eastAsia"/>
          <w:sz w:val="22"/>
        </w:rPr>
        <w:t>}明确表示引用</w:t>
      </w:r>
      <w:proofErr w:type="spellStart"/>
      <w:r w:rsidRPr="009937E2">
        <w:rPr>
          <w:rFonts w:ascii="宋体" w:eastAsia="宋体" w:hAnsi="宋体" w:hint="eastAsia"/>
          <w:sz w:val="22"/>
        </w:rPr>
        <w:t>i</w:t>
      </w:r>
      <w:proofErr w:type="spellEnd"/>
      <w:r w:rsidRPr="009937E2">
        <w:rPr>
          <w:rFonts w:ascii="宋体" w:eastAsia="宋体" w:hAnsi="宋体" w:hint="eastAsia"/>
          <w:sz w:val="22"/>
        </w:rPr>
        <w:t>变量后面的"</w:t>
      </w:r>
      <w:proofErr w:type="spellStart"/>
      <w:r w:rsidRPr="009937E2">
        <w:rPr>
          <w:rFonts w:ascii="宋体" w:eastAsia="宋体" w:hAnsi="宋体" w:hint="eastAsia"/>
          <w:sz w:val="22"/>
        </w:rPr>
        <w:t>th</w:t>
      </w:r>
      <w:proofErr w:type="spellEnd"/>
      <w:r w:rsidRPr="009937E2">
        <w:rPr>
          <w:rFonts w:ascii="宋体" w:eastAsia="宋体" w:hAnsi="宋体" w:hint="eastAsia"/>
          <w:sz w:val="22"/>
        </w:rPr>
        <w:t>"不会被误认为是变量名的一部分</w:t>
      </w:r>
    </w:p>
    <w:p w14:paraId="758A7196" w14:textId="77777777" w:rsidR="005E1F66" w:rsidRPr="009937E2" w:rsidRDefault="005E1F66" w:rsidP="005E1F66">
      <w:pPr>
        <w:pStyle w:val="afb"/>
        <w:numPr>
          <w:ilvl w:val="0"/>
          <w:numId w:val="3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9937E2">
        <w:rPr>
          <w:rFonts w:ascii="宋体" w:eastAsia="宋体" w:hAnsi="宋体" w:hint="eastAsia"/>
          <w:b/>
          <w:bCs/>
          <w:sz w:val="28"/>
          <w:szCs w:val="28"/>
        </w:rPr>
        <w:t>调用参数</w:t>
      </w:r>
    </w:p>
    <w:p w14:paraId="5B348260" w14:textId="77777777" w:rsidR="005E1F66" w:rsidRPr="009937E2" w:rsidRDefault="005E1F66" w:rsidP="005E1F66">
      <w:pPr>
        <w:pStyle w:val="afb"/>
        <w:numPr>
          <w:ilvl w:val="0"/>
          <w:numId w:val="42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创建和编写t2脚本，进行执行结果比较</w:t>
      </w:r>
    </w:p>
    <w:p w14:paraId="087A7286" w14:textId="77777777" w:rsidR="005E1F66" w:rsidRPr="009937E2" w:rsidRDefault="005E1F66" w:rsidP="005E1F66">
      <w:pPr>
        <w:rPr>
          <w:rFonts w:ascii="宋体" w:hAnsi="宋体" w:hint="eastAsia"/>
          <w:b/>
          <w:bCs/>
          <w:sz w:val="24"/>
          <w:szCs w:val="24"/>
        </w:rPr>
      </w:pPr>
      <w:r w:rsidRPr="009937E2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1B2E416D" wp14:editId="5890B881">
            <wp:extent cx="5274310" cy="2695575"/>
            <wp:effectExtent l="0" t="0" r="2540" b="9525"/>
            <wp:docPr id="320632842" name="图片 4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2842" name="图片 4" descr="电脑的屏幕截图&#10;&#10;AI 生成的内容可能不正确。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2365" w14:textId="77777777" w:rsidR="005E1F66" w:rsidRPr="009937E2" w:rsidRDefault="005E1F66" w:rsidP="005E1F66">
      <w:pPr>
        <w:pStyle w:val="afb"/>
        <w:numPr>
          <w:ilvl w:val="0"/>
          <w:numId w:val="43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输出区别</w:t>
      </w:r>
    </w:p>
    <w:p w14:paraId="6DC2B3AE" w14:textId="77777777" w:rsidR="005E1F66" w:rsidRPr="009937E2" w:rsidRDefault="005E1F66" w:rsidP="005E1F66">
      <w:pPr>
        <w:pStyle w:val="afb"/>
        <w:numPr>
          <w:ilvl w:val="0"/>
          <w:numId w:val="44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/>
          <w:sz w:val="24"/>
          <w:szCs w:val="24"/>
        </w:rPr>
        <w:t xml:space="preserve">echo "The price is $1."   </w:t>
      </w:r>
      <w:r w:rsidRPr="009937E2">
        <w:rPr>
          <w:rFonts w:ascii="宋体" w:eastAsia="宋体" w:hAnsi="宋体"/>
          <w:i/>
          <w:iCs/>
          <w:sz w:val="24"/>
          <w:szCs w:val="24"/>
        </w:rPr>
        <w:t># 输出实际第一个参数值</w:t>
      </w:r>
    </w:p>
    <w:p w14:paraId="6173F9D1" w14:textId="77777777" w:rsidR="005E1F66" w:rsidRPr="009937E2" w:rsidRDefault="005E1F66" w:rsidP="005E1F66">
      <w:pPr>
        <w:pStyle w:val="afb"/>
        <w:numPr>
          <w:ilvl w:val="0"/>
          <w:numId w:val="44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/>
          <w:sz w:val="24"/>
          <w:szCs w:val="24"/>
        </w:rPr>
        <w:t xml:space="preserve">echo 'The price is $1.'   </w:t>
      </w:r>
      <w:r w:rsidRPr="009937E2">
        <w:rPr>
          <w:rFonts w:ascii="宋体" w:eastAsia="宋体" w:hAnsi="宋体"/>
          <w:i/>
          <w:iCs/>
          <w:sz w:val="24"/>
          <w:szCs w:val="24"/>
        </w:rPr>
        <w:t># 原样输出$1</w:t>
      </w:r>
    </w:p>
    <w:p w14:paraId="3943BE70" w14:textId="77777777" w:rsidR="005E1F66" w:rsidRPr="009937E2" w:rsidRDefault="005E1F66" w:rsidP="005E1F66">
      <w:pPr>
        <w:pStyle w:val="afb"/>
        <w:numPr>
          <w:ilvl w:val="0"/>
          <w:numId w:val="3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4"/>
          <w:szCs w:val="24"/>
        </w:rPr>
      </w:pPr>
      <w:r w:rsidRPr="009937E2">
        <w:rPr>
          <w:rFonts w:ascii="宋体" w:eastAsia="宋体" w:hAnsi="宋体" w:hint="eastAsia"/>
          <w:b/>
          <w:bCs/>
          <w:sz w:val="24"/>
          <w:szCs w:val="24"/>
        </w:rPr>
        <w:lastRenderedPageBreak/>
        <w:t>算术运算</w:t>
      </w:r>
    </w:p>
    <w:p w14:paraId="76ED9DA9" w14:textId="77777777" w:rsidR="005E1F66" w:rsidRPr="009937E2" w:rsidRDefault="005E1F66" w:rsidP="005E1F66">
      <w:pPr>
        <w:pStyle w:val="afb"/>
        <w:numPr>
          <w:ilvl w:val="0"/>
          <w:numId w:val="45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编写脚本</w:t>
      </w:r>
    </w:p>
    <w:p w14:paraId="14C64778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/>
          <w:noProof/>
          <w:sz w:val="24"/>
          <w:szCs w:val="24"/>
        </w:rPr>
        <w:drawing>
          <wp:inline distT="0" distB="0" distL="0" distR="0" wp14:anchorId="430318C3" wp14:editId="68D9B9E5">
            <wp:extent cx="5274310" cy="2695575"/>
            <wp:effectExtent l="0" t="0" r="2540" b="9525"/>
            <wp:docPr id="1514714663" name="图片 6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4663" name="图片 6" descr="电脑的屏幕截图&#10;&#10;AI 生成的内容可能不正确。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8FCD" w14:textId="77777777" w:rsidR="005E1F66" w:rsidRPr="009937E2" w:rsidRDefault="005E1F66" w:rsidP="005E1F66">
      <w:pPr>
        <w:pStyle w:val="afb"/>
        <w:numPr>
          <w:ilvl w:val="0"/>
          <w:numId w:val="45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let方式</w:t>
      </w:r>
    </w:p>
    <w:p w14:paraId="318970B5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3BD63DB" wp14:editId="13AC7DFC">
            <wp:extent cx="5274310" cy="2695575"/>
            <wp:effectExtent l="0" t="0" r="2540" b="9525"/>
            <wp:docPr id="2091261508" name="图片 7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1508" name="图片 7" descr="电脑的屏幕截图&#10;&#10;AI 生成的内容可能不正确。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34E" w14:textId="77777777" w:rsidR="005E1F66" w:rsidRPr="009937E2" w:rsidRDefault="005E1F66" w:rsidP="005E1F66">
      <w:pPr>
        <w:pStyle w:val="afb"/>
        <w:numPr>
          <w:ilvl w:val="0"/>
          <w:numId w:val="4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(())方式</w:t>
      </w:r>
    </w:p>
    <w:p w14:paraId="534688C1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5B69F394" wp14:editId="0AB2561A">
            <wp:extent cx="5274310" cy="2695575"/>
            <wp:effectExtent l="0" t="0" r="2540" b="9525"/>
            <wp:docPr id="10088115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1595" name="图片 100881159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2E67" w14:textId="77777777" w:rsidR="005E1F66" w:rsidRPr="009937E2" w:rsidRDefault="005E1F66" w:rsidP="005E1F66">
      <w:pPr>
        <w:pStyle w:val="afb"/>
        <w:numPr>
          <w:ilvl w:val="0"/>
          <w:numId w:val="36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9937E2">
        <w:rPr>
          <w:rFonts w:ascii="宋体" w:eastAsia="宋体" w:hAnsi="宋体" w:hint="eastAsia"/>
          <w:b/>
          <w:bCs/>
          <w:sz w:val="28"/>
          <w:szCs w:val="28"/>
        </w:rPr>
        <w:t>用$(command)执行命令并返回该命令的输出</w:t>
      </w:r>
    </w:p>
    <w:p w14:paraId="19760601" w14:textId="77777777" w:rsidR="005E1F66" w:rsidRPr="009937E2" w:rsidRDefault="005E1F66" w:rsidP="005E1F66">
      <w:pPr>
        <w:pStyle w:val="afb"/>
        <w:numPr>
          <w:ilvl w:val="0"/>
          <w:numId w:val="47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编写脚本</w:t>
      </w:r>
    </w:p>
    <w:p w14:paraId="5FD10D02" w14:textId="77777777" w:rsidR="005E1F66" w:rsidRPr="009937E2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/>
          <w:noProof/>
          <w:sz w:val="24"/>
          <w:szCs w:val="24"/>
        </w:rPr>
        <w:drawing>
          <wp:inline distT="0" distB="0" distL="0" distR="0" wp14:anchorId="769DD50B" wp14:editId="200310A4">
            <wp:extent cx="5274310" cy="2695575"/>
            <wp:effectExtent l="0" t="0" r="2540" b="9525"/>
            <wp:docPr id="234997746" name="图片 9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97746" name="图片 9" descr="电脑的屏幕截图&#10;&#10;AI 生成的内容可能不正确。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EBDA" w14:textId="77777777" w:rsidR="005E1F66" w:rsidRPr="009937E2" w:rsidRDefault="005E1F66" w:rsidP="005E1F66">
      <w:pPr>
        <w:pStyle w:val="afb"/>
        <w:numPr>
          <w:ilvl w:val="0"/>
          <w:numId w:val="48"/>
        </w:numPr>
        <w:spacing w:after="160" w:line="278" w:lineRule="auto"/>
        <w:ind w:firstLineChars="0"/>
        <w:contextualSpacing/>
        <w:jc w:val="left"/>
        <w:rPr>
          <w:rFonts w:ascii="宋体" w:eastAsia="宋体" w:hAnsi="宋体" w:hint="eastAsia"/>
          <w:sz w:val="24"/>
          <w:szCs w:val="24"/>
        </w:rPr>
      </w:pPr>
      <w:r w:rsidRPr="009937E2">
        <w:rPr>
          <w:rFonts w:ascii="宋体" w:eastAsia="宋体" w:hAnsi="宋体" w:hint="eastAsia"/>
          <w:sz w:val="24"/>
          <w:szCs w:val="24"/>
        </w:rPr>
        <w:t>执行（修改扩展名）结果</w:t>
      </w:r>
    </w:p>
    <w:p w14:paraId="32D1A9DA" w14:textId="2F989CF7" w:rsidR="00F928E2" w:rsidRPr="005E1F66" w:rsidRDefault="005E1F66" w:rsidP="005E1F66">
      <w:pPr>
        <w:rPr>
          <w:rFonts w:ascii="宋体" w:hAnsi="宋体" w:hint="eastAsia"/>
          <w:sz w:val="24"/>
          <w:szCs w:val="24"/>
        </w:rPr>
      </w:pPr>
      <w:r w:rsidRPr="009937E2"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30A230FB" wp14:editId="593DD903">
            <wp:extent cx="5274310" cy="2695575"/>
            <wp:effectExtent l="0" t="0" r="2540" b="9525"/>
            <wp:docPr id="2078760146" name="图片 10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0146" name="图片 10" descr="图形用户界面, 应用程序&#10;&#10;AI 生成的内容可能不正确。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EA7C" w14:textId="77777777" w:rsidR="00F928E2" w:rsidRPr="00210699" w:rsidRDefault="00F928E2" w:rsidP="00F928E2">
      <w:pPr>
        <w:widowControl/>
        <w:jc w:val="left"/>
        <w:rPr>
          <w:b/>
          <w:bCs/>
          <w:sz w:val="21"/>
          <w:szCs w:val="21"/>
        </w:rPr>
      </w:pPr>
    </w:p>
    <w:p w14:paraId="03C96C2B" w14:textId="4E413D0F" w:rsidR="00F928E2" w:rsidRPr="00210699" w:rsidRDefault="00F928E2" w:rsidP="00F928E2">
      <w:pPr>
        <w:pStyle w:val="20"/>
        <w:rPr>
          <w:sz w:val="21"/>
          <w:szCs w:val="21"/>
        </w:rPr>
      </w:pPr>
      <w:bookmarkStart w:id="9" w:name="_Toc200741868"/>
      <w:r w:rsidRPr="00210699">
        <w:rPr>
          <w:rFonts w:hint="eastAsia"/>
          <w:sz w:val="21"/>
          <w:szCs w:val="21"/>
        </w:rPr>
        <w:t>实验六</w:t>
      </w:r>
      <w:r w:rsidRPr="00210699">
        <w:rPr>
          <w:rFonts w:hint="eastAsia"/>
          <w:sz w:val="21"/>
          <w:szCs w:val="21"/>
        </w:rPr>
        <w:t>shell</w:t>
      </w:r>
      <w:r w:rsidRPr="00210699">
        <w:rPr>
          <w:rFonts w:hint="eastAsia"/>
          <w:sz w:val="21"/>
          <w:szCs w:val="21"/>
        </w:rPr>
        <w:t>编程（循环）</w:t>
      </w:r>
      <w:bookmarkEnd w:id="9"/>
      <w:r w:rsidRPr="00210699">
        <w:rPr>
          <w:rFonts w:hint="eastAsia"/>
          <w:sz w:val="21"/>
          <w:szCs w:val="21"/>
        </w:rPr>
        <w:tab/>
      </w:r>
    </w:p>
    <w:p w14:paraId="61476E48" w14:textId="77777777" w:rsidR="00F928E2" w:rsidRPr="00210699" w:rsidRDefault="00F928E2" w:rsidP="00F928E2">
      <w:pPr>
        <w:widowControl/>
        <w:jc w:val="left"/>
        <w:rPr>
          <w:b/>
          <w:bCs/>
          <w:sz w:val="21"/>
          <w:szCs w:val="21"/>
        </w:rPr>
      </w:pPr>
    </w:p>
    <w:p w14:paraId="0C5EB6FF" w14:textId="77777777" w:rsidR="00F928E2" w:rsidRPr="00F928E2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1.</w:t>
      </w:r>
      <w:r w:rsidRPr="00F928E2">
        <w:rPr>
          <w:rFonts w:hint="eastAsia"/>
          <w:b/>
          <w:bCs/>
          <w:sz w:val="21"/>
          <w:szCs w:val="21"/>
        </w:rPr>
        <w:t>编写一个脚本，根据</w:t>
      </w:r>
      <w:r w:rsidRPr="00F928E2">
        <w:rPr>
          <w:rFonts w:hint="eastAsia"/>
          <w:b/>
          <w:bCs/>
          <w:sz w:val="21"/>
          <w:szCs w:val="21"/>
        </w:rPr>
        <w:t>account.txt</w:t>
      </w:r>
      <w:r w:rsidRPr="00F928E2">
        <w:rPr>
          <w:rFonts w:hint="eastAsia"/>
          <w:b/>
          <w:bCs/>
          <w:sz w:val="21"/>
          <w:szCs w:val="21"/>
        </w:rPr>
        <w:t>的内容批量添加或删除用户账户。</w:t>
      </w:r>
      <w:r w:rsidRPr="00F928E2">
        <w:rPr>
          <w:rFonts w:hint="eastAsia"/>
          <w:b/>
          <w:bCs/>
          <w:sz w:val="21"/>
          <w:szCs w:val="21"/>
        </w:rPr>
        <w:t>account.txt</w:t>
      </w:r>
      <w:r w:rsidRPr="00F928E2">
        <w:rPr>
          <w:rFonts w:hint="eastAsia"/>
          <w:b/>
          <w:bCs/>
          <w:sz w:val="21"/>
          <w:szCs w:val="21"/>
        </w:rPr>
        <w:t>的每一行为一个账号名称。</w:t>
      </w:r>
    </w:p>
    <w:p w14:paraId="289F0B43" w14:textId="77777777" w:rsidR="00F928E2" w:rsidRPr="00F928E2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210699">
        <w:rPr>
          <w:rFonts w:hint="eastAsia"/>
          <w:b/>
          <w:bCs/>
          <w:noProof/>
          <w:sz w:val="21"/>
          <w:szCs w:val="21"/>
        </w:rPr>
        <w:drawing>
          <wp:inline distT="0" distB="0" distL="0" distR="0" wp14:anchorId="6D4C821A" wp14:editId="2B28135C">
            <wp:extent cx="2552700" cy="476250"/>
            <wp:effectExtent l="0" t="0" r="0" b="0"/>
            <wp:docPr id="75937063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CCC6" w14:textId="77777777" w:rsidR="00F928E2" w:rsidRPr="00F928E2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2.</w:t>
      </w:r>
      <w:r w:rsidRPr="00F928E2">
        <w:rPr>
          <w:rFonts w:hint="eastAsia"/>
          <w:b/>
          <w:bCs/>
          <w:sz w:val="21"/>
          <w:szCs w:val="21"/>
        </w:rPr>
        <w:t>创建脚本文件</w:t>
      </w:r>
    </w:p>
    <w:p w14:paraId="59DFB40D" w14:textId="77777777" w:rsidR="00F928E2" w:rsidRPr="00F928E2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210699">
        <w:rPr>
          <w:rFonts w:hint="eastAsia"/>
          <w:b/>
          <w:bCs/>
          <w:noProof/>
          <w:sz w:val="21"/>
          <w:szCs w:val="21"/>
        </w:rPr>
        <w:drawing>
          <wp:inline distT="0" distB="0" distL="0" distR="0" wp14:anchorId="3B7B8A43" wp14:editId="0D73FE04">
            <wp:extent cx="3892550" cy="495300"/>
            <wp:effectExtent l="0" t="0" r="0" b="0"/>
            <wp:docPr id="29239847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760B34C1" w14:textId="77777777" w:rsidR="00F928E2" w:rsidRPr="00210699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35E4927B" wp14:editId="1CD446E9">
            <wp:extent cx="3695700" cy="2420620"/>
            <wp:effectExtent l="0" t="0" r="0" b="0"/>
            <wp:docPr id="2101417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17221" name="图片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CEBE" w14:textId="77777777" w:rsidR="00F928E2" w:rsidRPr="00F928E2" w:rsidRDefault="00F928E2" w:rsidP="00F928E2">
      <w:pPr>
        <w:widowControl/>
        <w:jc w:val="left"/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 xml:space="preserve">3. </w:t>
      </w:r>
      <w:r w:rsidRPr="00F928E2">
        <w:rPr>
          <w:rFonts w:hint="eastAsia"/>
          <w:b/>
          <w:bCs/>
          <w:sz w:val="21"/>
          <w:szCs w:val="21"/>
        </w:rPr>
        <w:t>赋予脚本执行权限并运行</w:t>
      </w:r>
    </w:p>
    <w:p w14:paraId="724F27F6" w14:textId="77777777" w:rsidR="00F928E2" w:rsidRPr="00F928E2" w:rsidRDefault="00F928E2" w:rsidP="00F928E2">
      <w:pPr>
        <w:widowControl/>
        <w:jc w:val="left"/>
        <w:rPr>
          <w:b/>
          <w:bCs/>
        </w:rPr>
      </w:pPr>
      <w:r w:rsidRPr="00F928E2">
        <w:rPr>
          <w:rFonts w:hint="eastAsia"/>
          <w:b/>
          <w:bCs/>
          <w:noProof/>
        </w:rPr>
        <w:lastRenderedPageBreak/>
        <w:drawing>
          <wp:inline distT="0" distB="0" distL="0" distR="0" wp14:anchorId="16B12466" wp14:editId="24CE2909">
            <wp:extent cx="3429000" cy="825500"/>
            <wp:effectExtent l="0" t="0" r="0" b="0"/>
            <wp:docPr id="153816247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</w:rPr>
        <w:t xml:space="preserve"> </w:t>
      </w:r>
    </w:p>
    <w:p w14:paraId="61BCF982" w14:textId="77777777" w:rsidR="00F928E2" w:rsidRPr="00F928E2" w:rsidRDefault="00F928E2" w:rsidP="00F928E2">
      <w:pPr>
        <w:widowControl/>
        <w:jc w:val="left"/>
        <w:rPr>
          <w:b/>
          <w:bCs/>
        </w:rPr>
      </w:pPr>
      <w:r w:rsidRPr="00F928E2">
        <w:rPr>
          <w:rFonts w:hint="eastAsia"/>
          <w:b/>
          <w:bCs/>
          <w:noProof/>
        </w:rPr>
        <w:drawing>
          <wp:inline distT="0" distB="0" distL="0" distR="0" wp14:anchorId="1408F8CB" wp14:editId="373D31E7">
            <wp:extent cx="3790950" cy="1847850"/>
            <wp:effectExtent l="0" t="0" r="0" b="0"/>
            <wp:docPr id="139583470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</w:rPr>
        <w:t xml:space="preserve"> </w:t>
      </w:r>
    </w:p>
    <w:p w14:paraId="29BCD4DB" w14:textId="77777777" w:rsidR="00F928E2" w:rsidRPr="00F928E2" w:rsidRDefault="00F928E2" w:rsidP="00F928E2">
      <w:pPr>
        <w:widowControl/>
        <w:numPr>
          <w:ilvl w:val="0"/>
          <w:numId w:val="7"/>
        </w:numPr>
        <w:jc w:val="left"/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首先选择</w:t>
      </w:r>
      <w:r w:rsidRPr="00F928E2">
        <w:rPr>
          <w:rFonts w:hint="eastAsia"/>
          <w:b/>
          <w:bCs/>
          <w:sz w:val="21"/>
          <w:szCs w:val="21"/>
        </w:rPr>
        <w:t>add</w:t>
      </w:r>
      <w:r w:rsidRPr="00F928E2">
        <w:rPr>
          <w:rFonts w:hint="eastAsia"/>
          <w:b/>
          <w:bCs/>
          <w:sz w:val="21"/>
          <w:szCs w:val="21"/>
        </w:rPr>
        <w:t>添加用户，输入</w:t>
      </w:r>
      <w:r w:rsidRPr="00F928E2">
        <w:rPr>
          <w:rFonts w:hint="eastAsia"/>
          <w:b/>
          <w:bCs/>
          <w:sz w:val="21"/>
          <w:szCs w:val="21"/>
        </w:rPr>
        <w:t>1</w:t>
      </w:r>
      <w:r w:rsidRPr="00F928E2">
        <w:rPr>
          <w:rFonts w:hint="eastAsia"/>
          <w:b/>
          <w:bCs/>
          <w:sz w:val="21"/>
          <w:szCs w:val="21"/>
        </w:rPr>
        <w:t>后退出查看生成的</w:t>
      </w:r>
      <w:r w:rsidRPr="00F928E2">
        <w:rPr>
          <w:rFonts w:hint="eastAsia"/>
          <w:b/>
          <w:bCs/>
          <w:sz w:val="21"/>
          <w:szCs w:val="21"/>
        </w:rPr>
        <w:t>output</w:t>
      </w:r>
      <w:r w:rsidRPr="00F928E2">
        <w:rPr>
          <w:rFonts w:hint="eastAsia"/>
          <w:b/>
          <w:bCs/>
          <w:sz w:val="21"/>
          <w:szCs w:val="21"/>
        </w:rPr>
        <w:t>文件</w:t>
      </w:r>
    </w:p>
    <w:p w14:paraId="4C3EAD39" w14:textId="77777777" w:rsidR="00F928E2" w:rsidRPr="00F928E2" w:rsidRDefault="00F928E2" w:rsidP="00F928E2">
      <w:pPr>
        <w:widowControl/>
        <w:jc w:val="left"/>
        <w:rPr>
          <w:b/>
          <w:bCs/>
        </w:rPr>
      </w:pPr>
      <w:r w:rsidRPr="00F928E2">
        <w:rPr>
          <w:rFonts w:hint="eastAsia"/>
          <w:b/>
          <w:bCs/>
          <w:noProof/>
        </w:rPr>
        <w:drawing>
          <wp:inline distT="0" distB="0" distL="0" distR="0" wp14:anchorId="41B04090" wp14:editId="21A99F65">
            <wp:extent cx="2952750" cy="1600200"/>
            <wp:effectExtent l="0" t="0" r="0" b="0"/>
            <wp:docPr id="78389145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</w:rPr>
        <w:t xml:space="preserve"> </w:t>
      </w:r>
    </w:p>
    <w:p w14:paraId="1B88517B" w14:textId="77777777" w:rsidR="00F928E2" w:rsidRPr="00F928E2" w:rsidRDefault="00F928E2" w:rsidP="00F928E2">
      <w:pPr>
        <w:widowControl/>
        <w:numPr>
          <w:ilvl w:val="0"/>
          <w:numId w:val="7"/>
        </w:numPr>
        <w:jc w:val="left"/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其次选择</w:t>
      </w:r>
      <w:r w:rsidRPr="00F928E2">
        <w:rPr>
          <w:rFonts w:hint="eastAsia"/>
          <w:b/>
          <w:bCs/>
          <w:sz w:val="21"/>
          <w:szCs w:val="21"/>
        </w:rPr>
        <w:t>delete</w:t>
      </w:r>
      <w:r w:rsidRPr="00F928E2">
        <w:rPr>
          <w:rFonts w:hint="eastAsia"/>
          <w:b/>
          <w:bCs/>
          <w:sz w:val="21"/>
          <w:szCs w:val="21"/>
        </w:rPr>
        <w:t>删除用户，输入</w:t>
      </w:r>
      <w:r w:rsidRPr="00F928E2">
        <w:rPr>
          <w:rFonts w:hint="eastAsia"/>
          <w:b/>
          <w:bCs/>
          <w:sz w:val="21"/>
          <w:szCs w:val="21"/>
        </w:rPr>
        <w:t>2</w:t>
      </w:r>
      <w:r w:rsidRPr="00F928E2">
        <w:rPr>
          <w:rFonts w:hint="eastAsia"/>
          <w:b/>
          <w:bCs/>
          <w:sz w:val="21"/>
          <w:szCs w:val="21"/>
        </w:rPr>
        <w:t>后退出</w:t>
      </w:r>
    </w:p>
    <w:p w14:paraId="57AA9321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03549952" wp14:editId="5F8A9808">
            <wp:extent cx="4572000" cy="2248535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45DB42B6" w14:textId="77777777" w:rsid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sz w:val="22"/>
          <w:szCs w:val="22"/>
        </w:rPr>
        <w:t>然后创建脚本如下：</w:t>
      </w:r>
    </w:p>
    <w:p w14:paraId="079B2546" w14:textId="77777777" w:rsidR="00210699" w:rsidRPr="00F928E2" w:rsidRDefault="00210699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62F7626B" wp14:editId="478788D9">
            <wp:extent cx="2836545" cy="270510"/>
            <wp:effectExtent l="0" t="0" r="1905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AA25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lastRenderedPageBreak/>
        <w:drawing>
          <wp:inline distT="0" distB="0" distL="0" distR="0" wp14:anchorId="3599CED7" wp14:editId="68A0D80F">
            <wp:extent cx="3331029" cy="2790397"/>
            <wp:effectExtent l="0" t="0" r="3175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43" cy="279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031944BB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sz w:val="22"/>
          <w:szCs w:val="22"/>
        </w:rPr>
        <w:t>赋予执行权利</w:t>
      </w:r>
    </w:p>
    <w:p w14:paraId="7B6E7400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1"/>
          <w:szCs w:val="21"/>
        </w:rPr>
      </w:pPr>
      <w:r w:rsidRPr="00F928E2">
        <w:rPr>
          <w:rFonts w:ascii="等线" w:eastAsia="等线" w:hAnsi="等线" w:hint="eastAsia"/>
          <w:sz w:val="21"/>
          <w:szCs w:val="21"/>
        </w:rPr>
        <w:t>2．接下来创建一个测试txt并查看位置：</w:t>
      </w:r>
    </w:p>
    <w:p w14:paraId="57651B70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7D8D9C00" wp14:editId="3CA6A310">
            <wp:extent cx="4973320" cy="1222375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5CDA76C5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sz w:val="22"/>
          <w:szCs w:val="22"/>
        </w:rPr>
        <w:t>输入txt文件脚本会选择压缩格式，根据提示输入相应的数字选择压缩格式，脚本会将文件压缩并删除原文件。</w:t>
      </w:r>
    </w:p>
    <w:p w14:paraId="440B50A9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5FCA686A" wp14:editId="73148EE9">
            <wp:extent cx="3844290" cy="118491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01224F38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sz w:val="22"/>
          <w:szCs w:val="22"/>
        </w:rPr>
        <w:t>通过ls可看到目录中的txt文件后缀已被修改</w:t>
      </w:r>
    </w:p>
    <w:p w14:paraId="1C45D96F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lastRenderedPageBreak/>
        <w:drawing>
          <wp:inline distT="0" distB="0" distL="0" distR="0" wp14:anchorId="76BB69C4" wp14:editId="0ED57E6A">
            <wp:extent cx="4991735" cy="1353185"/>
            <wp:effectExtent l="0" t="0" r="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3EB332BE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b/>
          <w:bCs/>
          <w:sz w:val="22"/>
          <w:szCs w:val="22"/>
        </w:rPr>
        <w:t>3.</w:t>
      </w:r>
      <w:r w:rsidRPr="00F928E2">
        <w:rPr>
          <w:rFonts w:ascii="等线" w:eastAsia="等线" w:hAnsi="等线" w:hint="eastAsia"/>
          <w:sz w:val="22"/>
          <w:szCs w:val="22"/>
        </w:rPr>
        <w:t>进行目录测试：通过select语句要求用户选择2种压缩格式之一，然后调用相应命令压缩，最后删除原目录。</w:t>
      </w:r>
    </w:p>
    <w:p w14:paraId="7BAE89EF" w14:textId="77777777" w:rsidR="00F928E2" w:rsidRPr="00F928E2" w:rsidRDefault="00F928E2" w:rsidP="00F928E2">
      <w:pPr>
        <w:spacing w:before="100" w:beforeAutospacing="1" w:after="160" w:line="276" w:lineRule="auto"/>
        <w:jc w:val="left"/>
        <w:rPr>
          <w:rFonts w:ascii="等线" w:eastAsia="等线" w:hAnsi="等线" w:hint="eastAsia"/>
          <w:sz w:val="22"/>
          <w:szCs w:val="22"/>
        </w:rPr>
      </w:pP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2F5F65E0" wp14:editId="79D41325">
            <wp:extent cx="4133215" cy="1222375"/>
            <wp:effectExtent l="0" t="0" r="63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noProof/>
          <w:sz w:val="22"/>
          <w:szCs w:val="22"/>
        </w:rPr>
        <w:drawing>
          <wp:inline distT="0" distB="0" distL="0" distR="0" wp14:anchorId="57EF6B4D" wp14:editId="16F4425D">
            <wp:extent cx="4954270" cy="1427480"/>
            <wp:effectExtent l="0" t="0" r="0" b="127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ascii="等线" w:eastAsia="等线" w:hAnsi="等线" w:hint="eastAsia"/>
          <w:sz w:val="22"/>
          <w:szCs w:val="22"/>
        </w:rPr>
        <w:t xml:space="preserve"> </w:t>
      </w:r>
    </w:p>
    <w:p w14:paraId="71EE9559" w14:textId="77777777" w:rsidR="00F928E2" w:rsidRPr="00F928E2" w:rsidRDefault="00F928E2" w:rsidP="00F928E2">
      <w:pPr>
        <w:widowControl/>
        <w:jc w:val="left"/>
        <w:rPr>
          <w:b/>
          <w:bCs/>
        </w:rPr>
      </w:pPr>
    </w:p>
    <w:p w14:paraId="68E47D87" w14:textId="77777777" w:rsidR="00F928E2" w:rsidRDefault="00F928E2" w:rsidP="00F928E2">
      <w:pPr>
        <w:pStyle w:val="20"/>
      </w:pPr>
      <w:bookmarkStart w:id="10" w:name="_Toc200741869"/>
      <w:r w:rsidRPr="00F928E2">
        <w:rPr>
          <w:rFonts w:hint="eastAsia"/>
        </w:rPr>
        <w:t>实验七</w:t>
      </w:r>
      <w:r w:rsidRPr="00F928E2">
        <w:rPr>
          <w:rFonts w:hint="eastAsia"/>
        </w:rPr>
        <w:t>shell</w:t>
      </w:r>
      <w:r w:rsidRPr="00F928E2">
        <w:rPr>
          <w:rFonts w:hint="eastAsia"/>
        </w:rPr>
        <w:t>编程（分支二）</w:t>
      </w:r>
      <w:bookmarkEnd w:id="10"/>
    </w:p>
    <w:p w14:paraId="20B08A2C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1.</w:t>
      </w:r>
      <w:r w:rsidRPr="00F928E2">
        <w:rPr>
          <w:rFonts w:hint="eastAsia"/>
          <w:b/>
          <w:bCs/>
          <w:sz w:val="21"/>
          <w:szCs w:val="21"/>
        </w:rPr>
        <w:t>启动</w:t>
      </w:r>
      <w:proofErr w:type="spellStart"/>
      <w:r w:rsidRPr="00F928E2">
        <w:rPr>
          <w:rFonts w:hint="eastAsia"/>
          <w:b/>
          <w:bCs/>
          <w:sz w:val="21"/>
          <w:szCs w:val="21"/>
        </w:rPr>
        <w:t>linux</w:t>
      </w:r>
      <w:proofErr w:type="spellEnd"/>
      <w:r w:rsidRPr="00F928E2">
        <w:rPr>
          <w:rFonts w:hint="eastAsia"/>
          <w:b/>
          <w:bCs/>
          <w:sz w:val="21"/>
          <w:szCs w:val="21"/>
        </w:rPr>
        <w:t>后，用</w:t>
      </w:r>
      <w:proofErr w:type="spellStart"/>
      <w:r w:rsidRPr="00F928E2">
        <w:rPr>
          <w:rFonts w:hint="eastAsia"/>
          <w:b/>
          <w:bCs/>
          <w:sz w:val="21"/>
          <w:szCs w:val="21"/>
        </w:rPr>
        <w:t>lsblk</w:t>
      </w:r>
      <w:proofErr w:type="spellEnd"/>
      <w:r w:rsidRPr="00F928E2">
        <w:rPr>
          <w:rFonts w:hint="eastAsia"/>
          <w:b/>
          <w:bCs/>
          <w:sz w:val="21"/>
          <w:szCs w:val="21"/>
        </w:rPr>
        <w:t>命令查看机器上的磁盘（</w:t>
      </w:r>
      <w:proofErr w:type="gramStart"/>
      <w:r w:rsidRPr="00F928E2">
        <w:rPr>
          <w:rFonts w:hint="eastAsia"/>
          <w:b/>
          <w:bCs/>
          <w:sz w:val="21"/>
          <w:szCs w:val="21"/>
        </w:rPr>
        <w:t>块设备</w:t>
      </w:r>
      <w:proofErr w:type="gramEnd"/>
      <w:r w:rsidRPr="00F928E2">
        <w:rPr>
          <w:rFonts w:hint="eastAsia"/>
          <w:b/>
          <w:bCs/>
          <w:sz w:val="21"/>
          <w:szCs w:val="21"/>
        </w:rPr>
        <w:t>),</w:t>
      </w:r>
      <w:r w:rsidRPr="00F928E2">
        <w:rPr>
          <w:rFonts w:hint="eastAsia"/>
          <w:b/>
          <w:bCs/>
          <w:sz w:val="21"/>
          <w:szCs w:val="21"/>
        </w:rPr>
        <w:t>截图。然后关闭</w:t>
      </w:r>
      <w:proofErr w:type="spellStart"/>
      <w:r w:rsidRPr="00F928E2">
        <w:rPr>
          <w:rFonts w:hint="eastAsia"/>
          <w:b/>
          <w:bCs/>
          <w:sz w:val="21"/>
          <w:szCs w:val="21"/>
        </w:rPr>
        <w:t>linux</w:t>
      </w:r>
      <w:proofErr w:type="spellEnd"/>
      <w:r w:rsidRPr="00F928E2">
        <w:rPr>
          <w:rFonts w:hint="eastAsia"/>
          <w:b/>
          <w:bCs/>
          <w:sz w:val="21"/>
          <w:szCs w:val="21"/>
        </w:rPr>
        <w:t>（命令为</w:t>
      </w:r>
      <w:r w:rsidRPr="00F928E2">
        <w:rPr>
          <w:rFonts w:hint="eastAsia"/>
          <w:b/>
          <w:bCs/>
          <w:sz w:val="21"/>
          <w:szCs w:val="21"/>
        </w:rPr>
        <w:t>shutdown -h now</w:t>
      </w:r>
      <w:r w:rsidRPr="00F928E2">
        <w:rPr>
          <w:rFonts w:hint="eastAsia"/>
          <w:b/>
          <w:bCs/>
          <w:sz w:val="21"/>
          <w:szCs w:val="21"/>
        </w:rPr>
        <w:t>）</w:t>
      </w:r>
    </w:p>
    <w:p w14:paraId="2FB18391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33A2B803" wp14:editId="047A16D9">
            <wp:extent cx="2800350" cy="844550"/>
            <wp:effectExtent l="0" t="0" r="0" b="0"/>
            <wp:docPr id="29694479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48111363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用完</w:t>
      </w:r>
      <w:r w:rsidRPr="00F928E2">
        <w:rPr>
          <w:rFonts w:hint="eastAsia"/>
          <w:sz w:val="21"/>
          <w:szCs w:val="21"/>
        </w:rPr>
        <w:t>shutdown -h now</w:t>
      </w:r>
      <w:r w:rsidRPr="00F928E2">
        <w:rPr>
          <w:rFonts w:hint="eastAsia"/>
          <w:sz w:val="21"/>
          <w:szCs w:val="21"/>
        </w:rPr>
        <w:t>命令后退出虚拟机</w:t>
      </w:r>
    </w:p>
    <w:p w14:paraId="5221A24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</w:t>
      </w:r>
    </w:p>
    <w:p w14:paraId="6F5AFAB8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2.</w:t>
      </w:r>
      <w:r w:rsidRPr="00F928E2">
        <w:rPr>
          <w:rFonts w:hint="eastAsia"/>
          <w:b/>
          <w:bCs/>
          <w:sz w:val="21"/>
          <w:szCs w:val="21"/>
        </w:rPr>
        <w:t>在安装了</w:t>
      </w:r>
      <w:proofErr w:type="spellStart"/>
      <w:r w:rsidRPr="00F928E2">
        <w:rPr>
          <w:rFonts w:hint="eastAsia"/>
          <w:b/>
          <w:bCs/>
          <w:sz w:val="21"/>
          <w:szCs w:val="21"/>
        </w:rPr>
        <w:t>linux</w:t>
      </w:r>
      <w:proofErr w:type="spellEnd"/>
      <w:r w:rsidRPr="00F928E2">
        <w:rPr>
          <w:rFonts w:hint="eastAsia"/>
          <w:b/>
          <w:bCs/>
          <w:sz w:val="21"/>
          <w:szCs w:val="21"/>
        </w:rPr>
        <w:t>的虚拟机上，再添加一块虚拟硬盘。重新启动</w:t>
      </w:r>
      <w:proofErr w:type="spellStart"/>
      <w:r w:rsidRPr="00F928E2">
        <w:rPr>
          <w:rFonts w:hint="eastAsia"/>
          <w:b/>
          <w:bCs/>
          <w:sz w:val="21"/>
          <w:szCs w:val="21"/>
        </w:rPr>
        <w:t>linux</w:t>
      </w:r>
      <w:proofErr w:type="spellEnd"/>
      <w:r w:rsidRPr="00F928E2">
        <w:rPr>
          <w:rFonts w:hint="eastAsia"/>
          <w:b/>
          <w:bCs/>
          <w:sz w:val="21"/>
          <w:szCs w:val="21"/>
        </w:rPr>
        <w:t>之后，再用</w:t>
      </w:r>
      <w:proofErr w:type="spellStart"/>
      <w:r w:rsidRPr="00F928E2">
        <w:rPr>
          <w:rFonts w:hint="eastAsia"/>
          <w:b/>
          <w:bCs/>
          <w:sz w:val="21"/>
          <w:szCs w:val="21"/>
        </w:rPr>
        <w:t>lsblk</w:t>
      </w:r>
      <w:proofErr w:type="spellEnd"/>
      <w:r w:rsidRPr="00F928E2">
        <w:rPr>
          <w:rFonts w:hint="eastAsia"/>
          <w:b/>
          <w:bCs/>
          <w:sz w:val="21"/>
          <w:szCs w:val="21"/>
        </w:rPr>
        <w:t>命令查看磁盘，观察机器上新增的硬盘，它的名称是什么？</w:t>
      </w:r>
    </w:p>
    <w:p w14:paraId="105153E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第一步退出虚拟机系统后，编辑虚拟机设置</w:t>
      </w:r>
    </w:p>
    <w:p w14:paraId="1B0C0CCD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ACB2872" wp14:editId="3EDB7E4C">
            <wp:extent cx="3206750" cy="3619500"/>
            <wp:effectExtent l="0" t="0" r="0" b="0"/>
            <wp:docPr id="155025993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0588FE22" wp14:editId="738A0DA1">
            <wp:extent cx="3327400" cy="3746500"/>
            <wp:effectExtent l="0" t="0" r="6350" b="6350"/>
            <wp:docPr id="45113929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3853C613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点击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“添加”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按钮，在弹出的添加硬件向导中选择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“硬盘”，单击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“下一步”。</w:t>
      </w:r>
    </w:p>
    <w:p w14:paraId="00E2AA30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选择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</w:t>
      </w:r>
      <w:r w:rsidRPr="00F928E2">
        <w:rPr>
          <w:rFonts w:hint="eastAsia"/>
          <w:sz w:val="21"/>
          <w:szCs w:val="21"/>
        </w:rPr>
        <w:t>SCSI</w:t>
      </w:r>
      <w:r w:rsidRPr="00F928E2">
        <w:rPr>
          <w:rFonts w:hint="eastAsia"/>
          <w:sz w:val="21"/>
          <w:szCs w:val="21"/>
        </w:rPr>
        <w:t>”（默认）格式的磁盘，继续点击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“下一步”。</w:t>
      </w:r>
    </w:p>
    <w:p w14:paraId="12A79A67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选择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“创建新的虚拟磁盘”，然后点击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“下一步”。</w:t>
      </w:r>
    </w:p>
    <w:p w14:paraId="42DB2647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输入要添加的磁盘大小，根据实际需求进行设置。</w:t>
      </w:r>
    </w:p>
    <w:p w14:paraId="6C58545C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选择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“将虚拟磁盘拆分成为多个文件”（默认），点击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“下一步”。</w:t>
      </w:r>
    </w:p>
    <w:p w14:paraId="13A9386C" w14:textId="77777777" w:rsidR="00F928E2" w:rsidRPr="00F928E2" w:rsidRDefault="00F928E2" w:rsidP="00F928E2">
      <w:pPr>
        <w:numPr>
          <w:ilvl w:val="0"/>
          <w:numId w:val="8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设置文件名，可选择默认的文件名，点击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“完成”。此时可以发现左边列表中多了一个新硬盘，单击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“确定”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完成添加。</w:t>
      </w:r>
    </w:p>
    <w:p w14:paraId="5DE64965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1239CAEF" wp14:editId="4E2AE699">
            <wp:extent cx="2628900" cy="704850"/>
            <wp:effectExtent l="0" t="0" r="0" b="0"/>
            <wp:docPr id="141715943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669A9070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登录虚拟机</w:t>
      </w:r>
      <w:proofErr w:type="spellStart"/>
      <w:r w:rsidRPr="00F928E2">
        <w:rPr>
          <w:rFonts w:hint="eastAsia"/>
          <w:sz w:val="21"/>
          <w:szCs w:val="21"/>
        </w:rPr>
        <w:t>lsblk</w:t>
      </w:r>
      <w:proofErr w:type="spellEnd"/>
      <w:r w:rsidRPr="00F928E2">
        <w:rPr>
          <w:rFonts w:hint="eastAsia"/>
          <w:sz w:val="21"/>
          <w:szCs w:val="21"/>
        </w:rPr>
        <w:t>查看</w:t>
      </w:r>
    </w:p>
    <w:p w14:paraId="52A41657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5EDD6920" wp14:editId="6F16DFE4">
            <wp:extent cx="3270250" cy="971550"/>
            <wp:effectExtent l="0" t="0" r="6350" b="0"/>
            <wp:docPr id="227868414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7BF9F8E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多了一个</w:t>
      </w:r>
      <w:proofErr w:type="spellStart"/>
      <w:r w:rsidRPr="00F928E2">
        <w:rPr>
          <w:rFonts w:hint="eastAsia"/>
          <w:b/>
          <w:bCs/>
          <w:sz w:val="21"/>
          <w:szCs w:val="21"/>
        </w:rPr>
        <w:t>sdb</w:t>
      </w:r>
      <w:proofErr w:type="spellEnd"/>
      <w:r w:rsidRPr="00F928E2">
        <w:rPr>
          <w:rFonts w:hint="eastAsia"/>
          <w:b/>
          <w:bCs/>
          <w:sz w:val="21"/>
          <w:szCs w:val="21"/>
        </w:rPr>
        <w:t>即为名称。</w:t>
      </w:r>
    </w:p>
    <w:p w14:paraId="3FCE5B9B" w14:textId="77777777" w:rsidR="00F928E2" w:rsidRPr="00F928E2" w:rsidRDefault="00F928E2" w:rsidP="00F928E2">
      <w:pPr>
        <w:rPr>
          <w:sz w:val="21"/>
          <w:szCs w:val="21"/>
        </w:rPr>
      </w:pPr>
      <w:proofErr w:type="spellStart"/>
      <w:r w:rsidRPr="00F928E2">
        <w:rPr>
          <w:rFonts w:hint="eastAsia"/>
          <w:sz w:val="21"/>
          <w:szCs w:val="21"/>
        </w:rPr>
        <w:t>Fdisk</w:t>
      </w:r>
      <w:proofErr w:type="spellEnd"/>
      <w:r w:rsidRPr="00F928E2">
        <w:rPr>
          <w:rFonts w:hint="eastAsia"/>
          <w:sz w:val="21"/>
          <w:szCs w:val="21"/>
        </w:rPr>
        <w:t xml:space="preserve"> -l</w:t>
      </w:r>
      <w:r w:rsidRPr="00F928E2">
        <w:rPr>
          <w:rFonts w:hint="eastAsia"/>
          <w:sz w:val="21"/>
          <w:szCs w:val="21"/>
        </w:rPr>
        <w:t>查看路径：</w:t>
      </w:r>
    </w:p>
    <w:p w14:paraId="6A9D313B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5B9823EA" wp14:editId="76A6AC09">
            <wp:extent cx="3079750" cy="381000"/>
            <wp:effectExtent l="0" t="0" r="6350" b="0"/>
            <wp:docPr id="18989421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2B76A22A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3.</w:t>
      </w:r>
      <w:r w:rsidRPr="00F928E2">
        <w:rPr>
          <w:rFonts w:hint="eastAsia"/>
          <w:b/>
          <w:bCs/>
          <w:sz w:val="21"/>
          <w:szCs w:val="21"/>
        </w:rPr>
        <w:t>用</w:t>
      </w:r>
      <w:proofErr w:type="spellStart"/>
      <w:r w:rsidRPr="00F928E2">
        <w:rPr>
          <w:rFonts w:hint="eastAsia"/>
          <w:b/>
          <w:bCs/>
          <w:sz w:val="21"/>
          <w:szCs w:val="21"/>
        </w:rPr>
        <w:t>gdisk</w:t>
      </w:r>
      <w:proofErr w:type="spellEnd"/>
      <w:r w:rsidRPr="00F928E2">
        <w:rPr>
          <w:rFonts w:hint="eastAsia"/>
          <w:b/>
          <w:bCs/>
          <w:sz w:val="21"/>
          <w:szCs w:val="21"/>
        </w:rPr>
        <w:t>命令把新添加的硬盘分成</w:t>
      </w:r>
      <w:r w:rsidRPr="00F928E2">
        <w:rPr>
          <w:rFonts w:hint="eastAsia"/>
          <w:b/>
          <w:bCs/>
          <w:sz w:val="21"/>
          <w:szCs w:val="21"/>
        </w:rPr>
        <w:t>2</w:t>
      </w:r>
      <w:r w:rsidRPr="00F928E2">
        <w:rPr>
          <w:rFonts w:hint="eastAsia"/>
          <w:b/>
          <w:bCs/>
          <w:sz w:val="21"/>
          <w:szCs w:val="21"/>
        </w:rPr>
        <w:t>个区，它们的名称是什么？</w:t>
      </w:r>
    </w:p>
    <w:p w14:paraId="0137F729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在终端输入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gdisk</w:t>
      </w:r>
      <w:proofErr w:type="spellEnd"/>
      <w:r w:rsidRPr="00F928E2">
        <w:rPr>
          <w:rFonts w:hint="eastAsia"/>
          <w:sz w:val="21"/>
          <w:szCs w:val="21"/>
        </w:rPr>
        <w:t xml:space="preserve"> -l /dev/</w:t>
      </w:r>
      <w:proofErr w:type="spellStart"/>
      <w:r w:rsidRPr="00F928E2">
        <w:rPr>
          <w:rFonts w:hint="eastAsia"/>
          <w:sz w:val="21"/>
          <w:szCs w:val="21"/>
        </w:rPr>
        <w:t>sdb</w:t>
      </w:r>
      <w:proofErr w:type="spellEnd"/>
      <w:r w:rsidRPr="00F928E2">
        <w:rPr>
          <w:rFonts w:hint="eastAsia"/>
          <w:sz w:val="21"/>
          <w:szCs w:val="21"/>
        </w:rPr>
        <w:t>（假设新增硬盘设备名为</w:t>
      </w:r>
      <w:r w:rsidRPr="00F928E2">
        <w:rPr>
          <w:rFonts w:hint="eastAsia"/>
          <w:sz w:val="21"/>
          <w:szCs w:val="21"/>
        </w:rPr>
        <w:t xml:space="preserve"> /dev/</w:t>
      </w:r>
      <w:proofErr w:type="spellStart"/>
      <w:r w:rsidRPr="00F928E2">
        <w:rPr>
          <w:rFonts w:hint="eastAsia"/>
          <w:sz w:val="21"/>
          <w:szCs w:val="21"/>
        </w:rPr>
        <w:t>sdb</w:t>
      </w:r>
      <w:proofErr w:type="spellEnd"/>
      <w:r w:rsidRPr="00F928E2">
        <w:rPr>
          <w:rFonts w:hint="eastAsia"/>
          <w:sz w:val="21"/>
          <w:szCs w:val="21"/>
        </w:rPr>
        <w:t>），此命令会显示磁盘的相关信息，包括磁盘容量、</w:t>
      </w:r>
      <w:r w:rsidRPr="00F928E2">
        <w:rPr>
          <w:rFonts w:hint="eastAsia"/>
          <w:sz w:val="21"/>
          <w:szCs w:val="21"/>
        </w:rPr>
        <w:lastRenderedPageBreak/>
        <w:t>分区</w:t>
      </w:r>
      <w:proofErr w:type="gramStart"/>
      <w:r w:rsidRPr="00F928E2">
        <w:rPr>
          <w:rFonts w:hint="eastAsia"/>
          <w:sz w:val="21"/>
          <w:szCs w:val="21"/>
        </w:rPr>
        <w:t>表类型</w:t>
      </w:r>
      <w:proofErr w:type="gramEnd"/>
      <w:r w:rsidRPr="00F928E2">
        <w:rPr>
          <w:rFonts w:hint="eastAsia"/>
          <w:sz w:val="21"/>
          <w:szCs w:val="21"/>
        </w:rPr>
        <w:t>等，确认该硬盘未进行分区操作：</w:t>
      </w:r>
    </w:p>
    <w:p w14:paraId="5B118176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7322C1EA" wp14:editId="17761689">
            <wp:extent cx="4152900" cy="2228850"/>
            <wp:effectExtent l="0" t="0" r="0" b="0"/>
            <wp:docPr id="67535092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49A0741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gdisk</w:t>
      </w:r>
      <w:proofErr w:type="spellEnd"/>
      <w:r w:rsidRPr="00F928E2">
        <w:rPr>
          <w:rFonts w:hint="eastAsia"/>
          <w:sz w:val="21"/>
          <w:szCs w:val="21"/>
        </w:rPr>
        <w:t xml:space="preserve"> /dev/</w:t>
      </w:r>
      <w:proofErr w:type="spellStart"/>
      <w:r w:rsidRPr="00F928E2">
        <w:rPr>
          <w:rFonts w:hint="eastAsia"/>
          <w:sz w:val="21"/>
          <w:szCs w:val="21"/>
        </w:rPr>
        <w:t>sdb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，进入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gdisk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的交互式界面</w:t>
      </w:r>
    </w:p>
    <w:p w14:paraId="2B929510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284B483C" wp14:editId="6B1EDDB1">
            <wp:extent cx="4343400" cy="1257300"/>
            <wp:effectExtent l="0" t="0" r="0" b="0"/>
            <wp:docPr id="1064255460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316D403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创建第一个分区</w:t>
      </w:r>
      <w:r w:rsidRPr="00F928E2">
        <w:rPr>
          <w:rFonts w:hint="eastAsia"/>
          <w:sz w:val="21"/>
          <w:szCs w:val="21"/>
        </w:rPr>
        <w:t>1</w:t>
      </w:r>
      <w:r w:rsidRPr="00F928E2">
        <w:rPr>
          <w:rFonts w:hint="eastAsia"/>
          <w:sz w:val="21"/>
          <w:szCs w:val="21"/>
        </w:rPr>
        <w:t>：</w:t>
      </w:r>
    </w:p>
    <w:p w14:paraId="47451056" w14:textId="77777777" w:rsidR="00F928E2" w:rsidRPr="00F928E2" w:rsidRDefault="00F928E2" w:rsidP="00F928E2">
      <w:pPr>
        <w:numPr>
          <w:ilvl w:val="1"/>
          <w:numId w:val="9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</w:t>
      </w:r>
      <w:r w:rsidRPr="00F928E2">
        <w:rPr>
          <w:rFonts w:hint="eastAsia"/>
          <w:sz w:val="21"/>
          <w:szCs w:val="21"/>
        </w:rPr>
        <w:t xml:space="preserve"> n </w:t>
      </w:r>
      <w:r w:rsidRPr="00F928E2">
        <w:rPr>
          <w:rFonts w:hint="eastAsia"/>
          <w:sz w:val="21"/>
          <w:szCs w:val="21"/>
        </w:rPr>
        <w:t>，表示要添加一个新的分区。</w:t>
      </w:r>
    </w:p>
    <w:p w14:paraId="3F90A057" w14:textId="77777777" w:rsidR="00F928E2" w:rsidRPr="00F928E2" w:rsidRDefault="00F928E2" w:rsidP="00F928E2">
      <w:pPr>
        <w:numPr>
          <w:ilvl w:val="1"/>
          <w:numId w:val="9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输入分区编号，这里可以使用默认值，直接按回车键即可，系统会自动分配一个编号。</w:t>
      </w:r>
    </w:p>
    <w:p w14:paraId="2A63EF11" w14:textId="77777777" w:rsidR="00F928E2" w:rsidRPr="00F928E2" w:rsidRDefault="00F928E2" w:rsidP="00F928E2">
      <w:pPr>
        <w:numPr>
          <w:ilvl w:val="1"/>
          <w:numId w:val="9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输入扇区开始位置，默认即可，直接按回车键，让系统自动选择合适的起始扇区。</w:t>
      </w:r>
    </w:p>
    <w:p w14:paraId="56D72143" w14:textId="77777777" w:rsidR="00F928E2" w:rsidRPr="00F928E2" w:rsidRDefault="00F928E2" w:rsidP="00F928E2">
      <w:pPr>
        <w:numPr>
          <w:ilvl w:val="1"/>
          <w:numId w:val="9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输入扇区结束位置，输入</w:t>
      </w:r>
      <w:r w:rsidRPr="00F928E2">
        <w:rPr>
          <w:rFonts w:hint="eastAsia"/>
          <w:sz w:val="21"/>
          <w:szCs w:val="21"/>
        </w:rPr>
        <w:t xml:space="preserve"> +2G </w:t>
      </w:r>
      <w:r w:rsidRPr="00F928E2">
        <w:rPr>
          <w:rFonts w:hint="eastAsia"/>
          <w:sz w:val="21"/>
          <w:szCs w:val="21"/>
        </w:rPr>
        <w:t>，表示该分区的大小为</w:t>
      </w:r>
      <w:r w:rsidRPr="00F928E2">
        <w:rPr>
          <w:rFonts w:hint="eastAsia"/>
          <w:sz w:val="21"/>
          <w:szCs w:val="21"/>
        </w:rPr>
        <w:t xml:space="preserve"> 2GB</w:t>
      </w:r>
      <w:r w:rsidRPr="00F928E2">
        <w:rPr>
          <w:rFonts w:hint="eastAsia"/>
          <w:sz w:val="21"/>
          <w:szCs w:val="21"/>
        </w:rPr>
        <w:t>。你也可以根据实际需求指定其他大小。</w:t>
      </w:r>
    </w:p>
    <w:p w14:paraId="1623E920" w14:textId="77777777" w:rsidR="00F928E2" w:rsidRPr="00F928E2" w:rsidRDefault="00F928E2" w:rsidP="00F928E2">
      <w:pPr>
        <w:numPr>
          <w:ilvl w:val="1"/>
          <w:numId w:val="9"/>
        </w:num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指定文件系统，默认即可回车，通常为</w:t>
      </w:r>
      <w:r w:rsidRPr="00F928E2">
        <w:rPr>
          <w:rFonts w:hint="eastAsia"/>
          <w:sz w:val="21"/>
          <w:szCs w:val="21"/>
        </w:rPr>
        <w:t xml:space="preserve"> Linux </w:t>
      </w:r>
      <w:r w:rsidRPr="00F928E2">
        <w:rPr>
          <w:rFonts w:hint="eastAsia"/>
          <w:sz w:val="21"/>
          <w:szCs w:val="21"/>
        </w:rPr>
        <w:t>文件系统类型，对应代码为</w:t>
      </w:r>
      <w:r w:rsidRPr="00F928E2">
        <w:rPr>
          <w:rFonts w:hint="eastAsia"/>
          <w:sz w:val="21"/>
          <w:szCs w:val="21"/>
        </w:rPr>
        <w:t xml:space="preserve"> 8300 </w:t>
      </w:r>
      <w:r w:rsidRPr="00F928E2">
        <w:rPr>
          <w:rFonts w:hint="eastAsia"/>
          <w:sz w:val="21"/>
          <w:szCs w:val="21"/>
        </w:rPr>
        <w:t>。</w:t>
      </w:r>
    </w:p>
    <w:p w14:paraId="7AB325AC" w14:textId="77777777" w:rsidR="00210699" w:rsidRPr="00E82205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第二个同理：只是分区大小改成</w:t>
      </w:r>
      <w:r w:rsidRPr="00F928E2">
        <w:rPr>
          <w:rFonts w:hint="eastAsia"/>
          <w:sz w:val="21"/>
          <w:szCs w:val="21"/>
        </w:rPr>
        <w:t>+3g</w:t>
      </w:r>
    </w:p>
    <w:p w14:paraId="45B92867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1A2BBC79" wp14:editId="1AEA3A76">
            <wp:extent cx="5041900" cy="1974850"/>
            <wp:effectExtent l="0" t="0" r="6350" b="6350"/>
            <wp:docPr id="42094484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C710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查看创建的分区</w:t>
      </w:r>
      <w:r w:rsidRPr="00F928E2">
        <w:rPr>
          <w:rFonts w:hint="eastAsia"/>
          <w:sz w:val="21"/>
          <w:szCs w:val="21"/>
        </w:rPr>
        <w:t>：输入</w:t>
      </w:r>
      <w:r w:rsidRPr="00F928E2">
        <w:rPr>
          <w:rFonts w:hint="eastAsia"/>
          <w:sz w:val="21"/>
          <w:szCs w:val="21"/>
        </w:rPr>
        <w:t xml:space="preserve"> p </w:t>
      </w:r>
      <w:r w:rsidRPr="00F928E2">
        <w:rPr>
          <w:rFonts w:hint="eastAsia"/>
          <w:sz w:val="21"/>
          <w:szCs w:val="21"/>
        </w:rPr>
        <w:t>，查看已创建的两个分区的详细信息，包括分区编号、起始扇区、结束扇区、大小等，</w:t>
      </w:r>
      <w:r w:rsidRPr="00F928E2">
        <w:rPr>
          <w:rFonts w:hint="eastAsia"/>
          <w:sz w:val="21"/>
          <w:szCs w:val="21"/>
        </w:rPr>
        <w:lastRenderedPageBreak/>
        <w:t>确认分区设置是否正确</w:t>
      </w: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26D185CE" wp14:editId="4F06E782">
            <wp:extent cx="4819650" cy="1670050"/>
            <wp:effectExtent l="0" t="0" r="0" b="6350"/>
            <wp:docPr id="74631127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B43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保存并退出</w:t>
      </w:r>
      <w:r w:rsidRPr="00F928E2">
        <w:rPr>
          <w:rFonts w:hint="eastAsia"/>
          <w:sz w:val="21"/>
          <w:szCs w:val="21"/>
        </w:rPr>
        <w:t>：确认分区无误后，输入</w:t>
      </w:r>
      <w:r w:rsidRPr="00F928E2">
        <w:rPr>
          <w:rFonts w:hint="eastAsia"/>
          <w:sz w:val="21"/>
          <w:szCs w:val="21"/>
        </w:rPr>
        <w:t xml:space="preserve"> w </w:t>
      </w:r>
      <w:r w:rsidRPr="00F928E2">
        <w:rPr>
          <w:rFonts w:hint="eastAsia"/>
          <w:sz w:val="21"/>
          <w:szCs w:val="21"/>
        </w:rPr>
        <w:t>，将分区表写入磁盘并退出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gdisk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工具</w:t>
      </w:r>
      <w:r w:rsidRPr="00F928E2">
        <w:rPr>
          <w:rFonts w:hint="eastAsia"/>
          <w:sz w:val="21"/>
          <w:szCs w:val="21"/>
        </w:rPr>
        <w:t>1</w:t>
      </w:r>
      <w:r w:rsidRPr="00F928E2">
        <w:rPr>
          <w:rFonts w:hint="eastAsia"/>
          <w:sz w:val="21"/>
          <w:szCs w:val="21"/>
        </w:rPr>
        <w:t>。此时系统会提示是否确认保存更改，输入</w:t>
      </w:r>
      <w:r w:rsidRPr="00F928E2">
        <w:rPr>
          <w:rFonts w:hint="eastAsia"/>
          <w:sz w:val="21"/>
          <w:szCs w:val="21"/>
        </w:rPr>
        <w:t xml:space="preserve"> y </w:t>
      </w:r>
      <w:r w:rsidRPr="00F928E2">
        <w:rPr>
          <w:rFonts w:hint="eastAsia"/>
          <w:sz w:val="21"/>
          <w:szCs w:val="21"/>
        </w:rPr>
        <w:t>并回车，完成分区操作。</w:t>
      </w:r>
    </w:p>
    <w:p w14:paraId="59D352B6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56EC3E7E" wp14:editId="40264090">
            <wp:extent cx="4705350" cy="1009650"/>
            <wp:effectExtent l="0" t="0" r="0" b="0"/>
            <wp:docPr id="98306798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1B190622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查看现有磁盘：</w:t>
      </w:r>
    </w:p>
    <w:p w14:paraId="2A0CFD0D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1687B785" wp14:editId="6F982FAC">
            <wp:extent cx="3492500" cy="1314450"/>
            <wp:effectExtent l="0" t="0" r="0" b="0"/>
            <wp:docPr id="1879038516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4F54A620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4.</w:t>
      </w:r>
      <w:r w:rsidRPr="00F928E2">
        <w:rPr>
          <w:rFonts w:hint="eastAsia"/>
          <w:b/>
          <w:bCs/>
          <w:sz w:val="21"/>
          <w:szCs w:val="21"/>
        </w:rPr>
        <w:t>用</w:t>
      </w:r>
      <w:proofErr w:type="spellStart"/>
      <w:r w:rsidRPr="00F928E2">
        <w:rPr>
          <w:rFonts w:hint="eastAsia"/>
          <w:b/>
          <w:bCs/>
          <w:sz w:val="21"/>
          <w:szCs w:val="21"/>
        </w:rPr>
        <w:t>mkfs.xfs</w:t>
      </w:r>
      <w:proofErr w:type="spellEnd"/>
      <w:r w:rsidRPr="00F928E2">
        <w:rPr>
          <w:rFonts w:hint="eastAsia"/>
          <w:b/>
          <w:bCs/>
          <w:sz w:val="21"/>
          <w:szCs w:val="21"/>
        </w:rPr>
        <w:t>命令，把上面的</w:t>
      </w:r>
      <w:r w:rsidRPr="00F928E2">
        <w:rPr>
          <w:rFonts w:hint="eastAsia"/>
          <w:b/>
          <w:bCs/>
          <w:sz w:val="21"/>
          <w:szCs w:val="21"/>
        </w:rPr>
        <w:t>2</w:t>
      </w:r>
      <w:r w:rsidRPr="00F928E2">
        <w:rPr>
          <w:rFonts w:hint="eastAsia"/>
          <w:b/>
          <w:bCs/>
          <w:sz w:val="21"/>
          <w:szCs w:val="21"/>
        </w:rPr>
        <w:t>个分区格式化为</w:t>
      </w:r>
      <w:r w:rsidRPr="00F928E2">
        <w:rPr>
          <w:rFonts w:hint="eastAsia"/>
          <w:b/>
          <w:bCs/>
          <w:sz w:val="21"/>
          <w:szCs w:val="21"/>
        </w:rPr>
        <w:t>XFS</w:t>
      </w:r>
      <w:r w:rsidRPr="00F928E2">
        <w:rPr>
          <w:rFonts w:hint="eastAsia"/>
          <w:b/>
          <w:bCs/>
          <w:sz w:val="21"/>
          <w:szCs w:val="21"/>
        </w:rPr>
        <w:t>文件系统，这里怎么用</w:t>
      </w:r>
      <w:proofErr w:type="spellStart"/>
      <w:r w:rsidRPr="00F928E2">
        <w:rPr>
          <w:rFonts w:hint="eastAsia"/>
          <w:b/>
          <w:bCs/>
          <w:sz w:val="21"/>
          <w:szCs w:val="21"/>
        </w:rPr>
        <w:t>lsblk</w:t>
      </w:r>
      <w:proofErr w:type="spellEnd"/>
      <w:r w:rsidRPr="00F928E2">
        <w:rPr>
          <w:rFonts w:hint="eastAsia"/>
          <w:b/>
          <w:bCs/>
          <w:sz w:val="21"/>
          <w:szCs w:val="21"/>
        </w:rPr>
        <w:t>命令查看这两个分区的文件系统类型？</w:t>
      </w:r>
    </w:p>
    <w:p w14:paraId="7D76019F" w14:textId="77777777" w:rsidR="00F928E2" w:rsidRPr="00F928E2" w:rsidRDefault="00F928E2" w:rsidP="00F928E2">
      <w:pPr>
        <w:numPr>
          <w:ilvl w:val="0"/>
          <w:numId w:val="10"/>
        </w:numPr>
        <w:tabs>
          <w:tab w:val="left" w:pos="720"/>
        </w:tabs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格式化第一个分区：输入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mkfs.xfs</w:t>
      </w:r>
      <w:proofErr w:type="spellEnd"/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，将第一个分区格式化为</w:t>
      </w:r>
      <w:r w:rsidRPr="00F928E2">
        <w:rPr>
          <w:rFonts w:hint="eastAsia"/>
          <w:sz w:val="21"/>
          <w:szCs w:val="21"/>
        </w:rPr>
        <w:t xml:space="preserve"> XFS </w:t>
      </w:r>
      <w:r w:rsidRPr="00F928E2">
        <w:rPr>
          <w:rFonts w:hint="eastAsia"/>
          <w:sz w:val="21"/>
          <w:szCs w:val="21"/>
        </w:rPr>
        <w:t>文件系统。如果提示分区已存在文件系统或其他错误，可添加</w:t>
      </w:r>
      <w:r w:rsidRPr="00F928E2">
        <w:rPr>
          <w:rFonts w:hint="eastAsia"/>
          <w:sz w:val="21"/>
          <w:szCs w:val="21"/>
        </w:rPr>
        <w:t xml:space="preserve"> -f </w:t>
      </w:r>
      <w:r w:rsidRPr="00F928E2">
        <w:rPr>
          <w:rFonts w:hint="eastAsia"/>
          <w:sz w:val="21"/>
          <w:szCs w:val="21"/>
        </w:rPr>
        <w:t>参数强制格式化，即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mkfs.xfs</w:t>
      </w:r>
      <w:proofErr w:type="spellEnd"/>
      <w:r w:rsidRPr="00F928E2">
        <w:rPr>
          <w:rFonts w:hint="eastAsia"/>
          <w:sz w:val="21"/>
          <w:szCs w:val="21"/>
        </w:rPr>
        <w:t xml:space="preserve"> -f /dev/sdb1</w:t>
      </w:r>
      <w:r w:rsidRPr="00F928E2">
        <w:rPr>
          <w:rFonts w:hint="eastAsia"/>
          <w:sz w:val="21"/>
          <w:szCs w:val="21"/>
        </w:rPr>
        <w:t>。</w:t>
      </w:r>
    </w:p>
    <w:p w14:paraId="33293576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3C69C8D4" wp14:editId="414A43DC">
            <wp:extent cx="4857750" cy="1447800"/>
            <wp:effectExtent l="0" t="0" r="0" b="0"/>
            <wp:docPr id="739247045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4EF4BDB8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sz w:val="21"/>
          <w:szCs w:val="21"/>
        </w:rPr>
        <w:t>同理第二个：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proofErr w:type="spellStart"/>
      <w:r w:rsidRPr="00F928E2">
        <w:rPr>
          <w:rFonts w:hint="eastAsia"/>
          <w:b/>
          <w:bCs/>
          <w:sz w:val="21"/>
          <w:szCs w:val="21"/>
        </w:rPr>
        <w:t>mkfs.xfs</w:t>
      </w:r>
      <w:proofErr w:type="spellEnd"/>
      <w:r w:rsidRPr="00F928E2">
        <w:rPr>
          <w:rFonts w:hint="eastAsia"/>
          <w:b/>
          <w:bCs/>
          <w:sz w:val="21"/>
          <w:szCs w:val="21"/>
        </w:rPr>
        <w:t xml:space="preserve"> /dev/sdb2</w:t>
      </w:r>
    </w:p>
    <w:p w14:paraId="1E1F0B1F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91A1667" wp14:editId="58DA5232">
            <wp:extent cx="4857750" cy="1371600"/>
            <wp:effectExtent l="0" t="0" r="0" b="0"/>
            <wp:docPr id="80325386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27FA5E7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查看分区的文件系统类型</w:t>
      </w:r>
      <w:r w:rsidRPr="00F928E2">
        <w:rPr>
          <w:rFonts w:hint="eastAsia"/>
          <w:sz w:val="21"/>
          <w:szCs w:val="21"/>
        </w:rPr>
        <w:t>：使用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lsblk</w:t>
      </w:r>
      <w:proofErr w:type="spellEnd"/>
      <w:r w:rsidRPr="00F928E2">
        <w:rPr>
          <w:rFonts w:hint="eastAsia"/>
          <w:sz w:val="21"/>
          <w:szCs w:val="21"/>
        </w:rPr>
        <w:t xml:space="preserve"> -f </w:t>
      </w:r>
      <w:r w:rsidRPr="00F928E2">
        <w:rPr>
          <w:rFonts w:hint="eastAsia"/>
          <w:sz w:val="21"/>
          <w:szCs w:val="21"/>
        </w:rPr>
        <w:t>命令查看系统中的</w:t>
      </w:r>
      <w:proofErr w:type="gramStart"/>
      <w:r w:rsidRPr="00F928E2">
        <w:rPr>
          <w:rFonts w:hint="eastAsia"/>
          <w:sz w:val="21"/>
          <w:szCs w:val="21"/>
        </w:rPr>
        <w:t>块设备</w:t>
      </w:r>
      <w:proofErr w:type="gramEnd"/>
      <w:r w:rsidRPr="00F928E2">
        <w:rPr>
          <w:rFonts w:hint="eastAsia"/>
          <w:sz w:val="21"/>
          <w:szCs w:val="21"/>
        </w:rPr>
        <w:t>及其文件系统类型。在输出结果中，可以找到</w:t>
      </w:r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和</w:t>
      </w:r>
      <w:r w:rsidRPr="00F928E2">
        <w:rPr>
          <w:rFonts w:hint="eastAsia"/>
          <w:sz w:val="21"/>
          <w:szCs w:val="21"/>
        </w:rPr>
        <w:t xml:space="preserve"> /dev/sdb2 </w:t>
      </w:r>
      <w:r w:rsidRPr="00F928E2">
        <w:rPr>
          <w:rFonts w:hint="eastAsia"/>
          <w:sz w:val="21"/>
          <w:szCs w:val="21"/>
        </w:rPr>
        <w:t>这两个分区，并查看它们的文件系统类型是否为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proofErr w:type="spellStart"/>
      <w:r w:rsidRPr="00F928E2">
        <w:rPr>
          <w:rFonts w:hint="eastAsia"/>
          <w:b/>
          <w:bCs/>
          <w:sz w:val="21"/>
          <w:szCs w:val="21"/>
        </w:rPr>
        <w:t>xfs</w:t>
      </w:r>
      <w:proofErr w:type="spellEnd"/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。该命令会以树形结构显示磁盘、分区和文件系统的相关信息，方便确认格式化是否成功。</w:t>
      </w:r>
    </w:p>
    <w:p w14:paraId="4B0773B1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4A902DC4" wp14:editId="18389DBC">
            <wp:extent cx="4375150" cy="1187450"/>
            <wp:effectExtent l="0" t="0" r="6350" b="0"/>
            <wp:docPr id="93764280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77EE336D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5.</w:t>
      </w:r>
      <w:r w:rsidRPr="00F928E2">
        <w:rPr>
          <w:rFonts w:hint="eastAsia"/>
          <w:b/>
          <w:bCs/>
          <w:sz w:val="21"/>
          <w:szCs w:val="21"/>
        </w:rPr>
        <w:t>查看目录</w:t>
      </w:r>
      <w:r w:rsidRPr="00F928E2">
        <w:rPr>
          <w:rFonts w:hint="eastAsia"/>
          <w:b/>
          <w:bCs/>
          <w:sz w:val="21"/>
          <w:szCs w:val="21"/>
        </w:rPr>
        <w:t>/dev</w:t>
      </w:r>
      <w:r w:rsidRPr="00F928E2">
        <w:rPr>
          <w:rFonts w:hint="eastAsia"/>
          <w:b/>
          <w:bCs/>
          <w:sz w:val="21"/>
          <w:szCs w:val="21"/>
        </w:rPr>
        <w:t>下面是否有上述两个分区，然后把其中一个分区挂载到</w:t>
      </w:r>
      <w:r w:rsidRPr="00F928E2">
        <w:rPr>
          <w:rFonts w:hint="eastAsia"/>
          <w:b/>
          <w:bCs/>
          <w:sz w:val="21"/>
          <w:szCs w:val="21"/>
        </w:rPr>
        <w:t>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目录下。</w:t>
      </w:r>
    </w:p>
    <w:p w14:paraId="0837CC8B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F928E2">
        <w:rPr>
          <w:rFonts w:hint="eastAsia"/>
          <w:sz w:val="21"/>
          <w:szCs w:val="21"/>
        </w:rPr>
        <w:t>在</w:t>
      </w:r>
      <w:r w:rsidRPr="00F928E2">
        <w:rPr>
          <w:rFonts w:hint="eastAsia"/>
          <w:sz w:val="21"/>
          <w:szCs w:val="21"/>
        </w:rPr>
        <w:t xml:space="preserve"> Linux </w:t>
      </w:r>
      <w:r w:rsidRPr="00F928E2">
        <w:rPr>
          <w:rFonts w:hint="eastAsia"/>
          <w:sz w:val="21"/>
          <w:szCs w:val="21"/>
        </w:rPr>
        <w:t>系统中，所有的设备文件都存放在</w:t>
      </w:r>
      <w:r w:rsidRPr="00F928E2">
        <w:rPr>
          <w:rFonts w:hint="eastAsia"/>
          <w:sz w:val="21"/>
          <w:szCs w:val="21"/>
        </w:rPr>
        <w:t xml:space="preserve"> /dev </w:t>
      </w:r>
      <w:r w:rsidRPr="00F928E2">
        <w:rPr>
          <w:rFonts w:hint="eastAsia"/>
          <w:sz w:val="21"/>
          <w:szCs w:val="21"/>
        </w:rPr>
        <w:t>目录下。磁盘分区也以文件的形式存在于这个目录中。新添加的硬盘设备名为</w:t>
      </w:r>
      <w:r w:rsidRPr="00F928E2">
        <w:rPr>
          <w:rFonts w:hint="eastAsia"/>
          <w:sz w:val="21"/>
          <w:szCs w:val="21"/>
        </w:rPr>
        <w:t xml:space="preserve"> /dev/</w:t>
      </w:r>
      <w:proofErr w:type="spellStart"/>
      <w:r w:rsidRPr="00F928E2">
        <w:rPr>
          <w:rFonts w:hint="eastAsia"/>
          <w:sz w:val="21"/>
          <w:szCs w:val="21"/>
        </w:rPr>
        <w:t>sdb</w:t>
      </w:r>
      <w:proofErr w:type="spellEnd"/>
      <w:r w:rsidRPr="00F928E2">
        <w:rPr>
          <w:rFonts w:hint="eastAsia"/>
          <w:sz w:val="21"/>
          <w:szCs w:val="21"/>
        </w:rPr>
        <w:t>，那么其分区会以</w:t>
      </w:r>
      <w:r w:rsidRPr="00F928E2">
        <w:rPr>
          <w:rFonts w:hint="eastAsia"/>
          <w:sz w:val="21"/>
          <w:szCs w:val="21"/>
        </w:rPr>
        <w:t xml:space="preserve"> /dev/sdb1</w:t>
      </w:r>
      <w:r w:rsidRPr="00F928E2">
        <w:rPr>
          <w:rFonts w:hint="eastAsia"/>
          <w:sz w:val="21"/>
          <w:szCs w:val="21"/>
        </w:rPr>
        <w:t>、</w:t>
      </w:r>
      <w:r w:rsidRPr="00F928E2">
        <w:rPr>
          <w:rFonts w:hint="eastAsia"/>
          <w:sz w:val="21"/>
          <w:szCs w:val="21"/>
        </w:rPr>
        <w:t xml:space="preserve">/dev/sdb2 </w:t>
      </w:r>
      <w:r w:rsidRPr="00F928E2">
        <w:rPr>
          <w:rFonts w:hint="eastAsia"/>
          <w:sz w:val="21"/>
          <w:szCs w:val="21"/>
        </w:rPr>
        <w:t>等形式命名。执行</w:t>
      </w:r>
      <w:r w:rsidRPr="00F928E2">
        <w:rPr>
          <w:rFonts w:hint="eastAsia"/>
          <w:b/>
          <w:bCs/>
          <w:sz w:val="21"/>
          <w:szCs w:val="21"/>
          <w:u w:val="single"/>
        </w:rPr>
        <w:t>ls /dev/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sdb</w:t>
      </w:r>
      <w:proofErr w:type="spellEnd"/>
      <w:r w:rsidRPr="00F928E2">
        <w:rPr>
          <w:rFonts w:hint="eastAsia"/>
          <w:b/>
          <w:bCs/>
          <w:sz w:val="21"/>
          <w:szCs w:val="21"/>
          <w:u w:val="single"/>
        </w:rPr>
        <w:t>*</w:t>
      </w:r>
    </w:p>
    <w:p w14:paraId="5FAEB25B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命令后，如果看到输出包含</w:t>
      </w:r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和</w:t>
      </w:r>
      <w:r w:rsidRPr="00F928E2">
        <w:rPr>
          <w:rFonts w:hint="eastAsia"/>
          <w:sz w:val="21"/>
          <w:szCs w:val="21"/>
        </w:rPr>
        <w:t xml:space="preserve"> /dev/sdb2</w:t>
      </w:r>
      <w:r w:rsidRPr="00F928E2">
        <w:rPr>
          <w:rFonts w:hint="eastAsia"/>
          <w:sz w:val="21"/>
          <w:szCs w:val="21"/>
        </w:rPr>
        <w:t>，则说明这两个分区已经被系统正确识别。</w:t>
      </w:r>
    </w:p>
    <w:p w14:paraId="4BFD404C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4F07ED7E" wp14:editId="7E2EDD73">
            <wp:extent cx="3022600" cy="463550"/>
            <wp:effectExtent l="0" t="0" r="6350" b="0"/>
            <wp:docPr id="212822898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4D988B62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挂载点是文件系统挂载到的目录。在将分区挂载到系统之前，需要先创建一个挂载点目录。通常</w:t>
      </w:r>
      <w:r w:rsidRPr="00F928E2">
        <w:rPr>
          <w:rFonts w:hint="eastAsia"/>
          <w:sz w:val="21"/>
          <w:szCs w:val="21"/>
        </w:rPr>
        <w:t>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目录被用作临时挂载点可以直接使用它。如果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目录下已经有其他内容，为了避免冲突，也可以在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下创建一个新的子目录作为挂载点。</w:t>
      </w:r>
    </w:p>
    <w:p w14:paraId="70281E64" w14:textId="77777777" w:rsidR="00F928E2" w:rsidRPr="00F928E2" w:rsidRDefault="00F928E2" w:rsidP="00F928E2">
      <w:pPr>
        <w:rPr>
          <w:b/>
          <w:bCs/>
          <w:sz w:val="21"/>
          <w:szCs w:val="21"/>
        </w:rPr>
      </w:pPr>
      <w:proofErr w:type="spellStart"/>
      <w:r w:rsidRPr="00F928E2">
        <w:rPr>
          <w:rFonts w:hint="eastAsia"/>
          <w:b/>
          <w:bCs/>
          <w:sz w:val="21"/>
          <w:szCs w:val="21"/>
        </w:rPr>
        <w:t>mkdir</w:t>
      </w:r>
      <w:proofErr w:type="spellEnd"/>
      <w:r w:rsidRPr="00F928E2">
        <w:rPr>
          <w:rFonts w:hint="eastAsia"/>
          <w:b/>
          <w:bCs/>
          <w:sz w:val="21"/>
          <w:szCs w:val="21"/>
        </w:rPr>
        <w:t xml:space="preserve">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</w:t>
      </w:r>
      <w:proofErr w:type="spellStart"/>
      <w:r w:rsidRPr="00F928E2">
        <w:rPr>
          <w:rFonts w:hint="eastAsia"/>
          <w:b/>
          <w:bCs/>
          <w:sz w:val="21"/>
          <w:szCs w:val="21"/>
        </w:rPr>
        <w:t>newdisk</w:t>
      </w:r>
      <w:proofErr w:type="spellEnd"/>
    </w:p>
    <w:p w14:paraId="4E22E2D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选择其中一个分区（例如</w:t>
      </w:r>
      <w:r w:rsidRPr="00F928E2">
        <w:rPr>
          <w:rFonts w:hint="eastAsia"/>
          <w:sz w:val="21"/>
          <w:szCs w:val="21"/>
        </w:rPr>
        <w:t xml:space="preserve"> /dev/sdb1</w:t>
      </w:r>
      <w:r w:rsidRPr="00F928E2">
        <w:rPr>
          <w:rFonts w:hint="eastAsia"/>
          <w:sz w:val="21"/>
          <w:szCs w:val="21"/>
        </w:rPr>
        <w:t>）挂载到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目录（或者之前创建的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>/</w:t>
      </w:r>
      <w:proofErr w:type="spellStart"/>
      <w:r w:rsidRPr="00F928E2">
        <w:rPr>
          <w:rFonts w:hint="eastAsia"/>
          <w:sz w:val="21"/>
          <w:szCs w:val="21"/>
        </w:rPr>
        <w:t>newdisk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目录）。使用</w:t>
      </w:r>
      <w:r w:rsidRPr="00F928E2">
        <w:rPr>
          <w:rFonts w:hint="eastAsia"/>
          <w:sz w:val="21"/>
          <w:szCs w:val="21"/>
        </w:rPr>
        <w:t xml:space="preserve"> mount </w:t>
      </w:r>
      <w:r w:rsidRPr="00F928E2">
        <w:rPr>
          <w:rFonts w:hint="eastAsia"/>
          <w:sz w:val="21"/>
          <w:szCs w:val="21"/>
        </w:rPr>
        <w:t>命令来完成挂载操作：</w:t>
      </w:r>
    </w:p>
    <w:p w14:paraId="2B64CCA3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F928E2">
        <w:rPr>
          <w:rFonts w:hint="eastAsia"/>
          <w:b/>
          <w:bCs/>
          <w:sz w:val="21"/>
          <w:szCs w:val="21"/>
          <w:u w:val="single"/>
        </w:rPr>
        <w:t>mount /dev/sdb1 /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  <w:u w:val="single"/>
        </w:rPr>
        <w:t>/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newdisk</w:t>
      </w:r>
      <w:proofErr w:type="spellEnd"/>
    </w:p>
    <w:p w14:paraId="550B5916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66F28D72" wp14:editId="0229343F">
            <wp:extent cx="4133850" cy="425450"/>
            <wp:effectExtent l="0" t="0" r="0" b="0"/>
            <wp:docPr id="173236048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  <w:u w:val="single"/>
        </w:rPr>
        <w:t xml:space="preserve"> </w:t>
      </w:r>
    </w:p>
    <w:p w14:paraId="2F6592F6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df</w:t>
      </w:r>
      <w:proofErr w:type="spellEnd"/>
      <w:r w:rsidRPr="00F928E2">
        <w:rPr>
          <w:rFonts w:hint="eastAsia"/>
          <w:b/>
          <w:bCs/>
          <w:sz w:val="21"/>
          <w:szCs w:val="21"/>
          <w:u w:val="single"/>
        </w:rPr>
        <w:t xml:space="preserve"> -h</w:t>
      </w:r>
      <w:r w:rsidRPr="00F928E2">
        <w:rPr>
          <w:rFonts w:hint="eastAsia"/>
          <w:b/>
          <w:bCs/>
          <w:sz w:val="21"/>
          <w:szCs w:val="21"/>
          <w:u w:val="single"/>
        </w:rPr>
        <w:t>查看结果</w:t>
      </w:r>
    </w:p>
    <w:p w14:paraId="66C3A568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01C60299" wp14:editId="245E536B">
            <wp:extent cx="4686300" cy="1600200"/>
            <wp:effectExtent l="0" t="0" r="0" b="0"/>
            <wp:docPr id="158100118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  <w:u w:val="single"/>
        </w:rPr>
        <w:t xml:space="preserve"> </w:t>
      </w:r>
    </w:p>
    <w:p w14:paraId="7AAD6FE7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6.</w:t>
      </w:r>
      <w:r w:rsidRPr="00F928E2">
        <w:rPr>
          <w:rFonts w:hint="eastAsia"/>
          <w:b/>
          <w:bCs/>
          <w:sz w:val="21"/>
          <w:szCs w:val="21"/>
        </w:rPr>
        <w:t>在</w:t>
      </w:r>
      <w:r w:rsidRPr="00F928E2">
        <w:rPr>
          <w:rFonts w:hint="eastAsia"/>
          <w:b/>
          <w:bCs/>
          <w:sz w:val="21"/>
          <w:szCs w:val="21"/>
        </w:rPr>
        <w:t>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目录下，建立一个目录</w:t>
      </w:r>
      <w:r w:rsidRPr="00F928E2">
        <w:rPr>
          <w:rFonts w:hint="eastAsia"/>
          <w:b/>
          <w:bCs/>
          <w:sz w:val="21"/>
          <w:szCs w:val="21"/>
        </w:rPr>
        <w:t>d1,</w:t>
      </w:r>
      <w:r w:rsidRPr="00F928E2">
        <w:rPr>
          <w:rFonts w:hint="eastAsia"/>
          <w:b/>
          <w:bCs/>
          <w:sz w:val="21"/>
          <w:szCs w:val="21"/>
        </w:rPr>
        <w:t>用</w:t>
      </w:r>
      <w:r w:rsidRPr="00F928E2">
        <w:rPr>
          <w:rFonts w:hint="eastAsia"/>
          <w:b/>
          <w:bCs/>
          <w:sz w:val="21"/>
          <w:szCs w:val="21"/>
        </w:rPr>
        <w:t>ls</w:t>
      </w:r>
      <w:r w:rsidRPr="00F928E2">
        <w:rPr>
          <w:rFonts w:hint="eastAsia"/>
          <w:b/>
          <w:bCs/>
          <w:sz w:val="21"/>
          <w:szCs w:val="21"/>
        </w:rPr>
        <w:t>命令查看其大小；然后在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里建立一个</w:t>
      </w:r>
      <w:r w:rsidRPr="00F928E2">
        <w:rPr>
          <w:rFonts w:hint="eastAsia"/>
          <w:b/>
          <w:bCs/>
          <w:sz w:val="21"/>
          <w:szCs w:val="21"/>
        </w:rPr>
        <w:t>100</w:t>
      </w:r>
      <w:r w:rsidRPr="00F928E2">
        <w:rPr>
          <w:rFonts w:hint="eastAsia"/>
          <w:b/>
          <w:bCs/>
          <w:sz w:val="21"/>
          <w:szCs w:val="21"/>
        </w:rPr>
        <w:t>字符左右的文件，用</w:t>
      </w:r>
      <w:r w:rsidRPr="00F928E2">
        <w:rPr>
          <w:rFonts w:hint="eastAsia"/>
          <w:b/>
          <w:bCs/>
          <w:sz w:val="21"/>
          <w:szCs w:val="21"/>
        </w:rPr>
        <w:t>ls</w:t>
      </w:r>
      <w:r w:rsidRPr="00F928E2">
        <w:rPr>
          <w:rFonts w:hint="eastAsia"/>
          <w:b/>
          <w:bCs/>
          <w:sz w:val="21"/>
          <w:szCs w:val="21"/>
        </w:rPr>
        <w:t>命令</w:t>
      </w:r>
      <w:r w:rsidRPr="00F928E2">
        <w:rPr>
          <w:rFonts w:hint="eastAsia"/>
          <w:b/>
          <w:bCs/>
          <w:sz w:val="21"/>
          <w:szCs w:val="21"/>
        </w:rPr>
        <w:lastRenderedPageBreak/>
        <w:t>再次查看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的大小；前后对比会发现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的大小远未到</w:t>
      </w:r>
      <w:r w:rsidRPr="00F928E2">
        <w:rPr>
          <w:rFonts w:hint="eastAsia"/>
          <w:b/>
          <w:bCs/>
          <w:sz w:val="21"/>
          <w:szCs w:val="21"/>
        </w:rPr>
        <w:t>100</w:t>
      </w:r>
      <w:r w:rsidRPr="00F928E2">
        <w:rPr>
          <w:rFonts w:hint="eastAsia"/>
          <w:b/>
          <w:bCs/>
          <w:sz w:val="21"/>
          <w:szCs w:val="21"/>
        </w:rPr>
        <w:t>字符，那这里显示的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的大小指的是什么？</w:t>
      </w:r>
    </w:p>
    <w:p w14:paraId="6AAAEB0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在已经挂载的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目录下创建一个名为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的目录：</w:t>
      </w:r>
    </w:p>
    <w:p w14:paraId="3A082E8F" w14:textId="77777777" w:rsidR="00F928E2" w:rsidRPr="00F928E2" w:rsidRDefault="00F928E2" w:rsidP="00F928E2">
      <w:pPr>
        <w:rPr>
          <w:b/>
          <w:bCs/>
          <w:sz w:val="21"/>
          <w:szCs w:val="21"/>
        </w:rPr>
      </w:pPr>
      <w:proofErr w:type="spellStart"/>
      <w:r w:rsidRPr="00F928E2">
        <w:rPr>
          <w:rFonts w:hint="eastAsia"/>
          <w:b/>
          <w:bCs/>
          <w:sz w:val="21"/>
          <w:szCs w:val="21"/>
        </w:rPr>
        <w:t>mkdir</w:t>
      </w:r>
      <w:proofErr w:type="spellEnd"/>
      <w:r w:rsidRPr="00F928E2">
        <w:rPr>
          <w:rFonts w:hint="eastAsia"/>
          <w:b/>
          <w:bCs/>
          <w:sz w:val="21"/>
          <w:szCs w:val="21"/>
        </w:rPr>
        <w:t xml:space="preserve">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/d1</w:t>
      </w:r>
    </w:p>
    <w:p w14:paraId="66EEFFCF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使用</w:t>
      </w:r>
      <w:r w:rsidRPr="00F928E2">
        <w:rPr>
          <w:rFonts w:hint="eastAsia"/>
          <w:sz w:val="21"/>
          <w:szCs w:val="21"/>
        </w:rPr>
        <w:t xml:space="preserve"> ls -</w:t>
      </w:r>
      <w:proofErr w:type="spellStart"/>
      <w:r w:rsidRPr="00F928E2">
        <w:rPr>
          <w:rFonts w:hint="eastAsia"/>
          <w:sz w:val="21"/>
          <w:szCs w:val="21"/>
        </w:rPr>
        <w:t>ld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命令查看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目录的详细信息，包括其大小：</w:t>
      </w:r>
    </w:p>
    <w:p w14:paraId="79D89C8F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ls -</w:t>
      </w:r>
      <w:proofErr w:type="spellStart"/>
      <w:r w:rsidRPr="00F928E2">
        <w:rPr>
          <w:rFonts w:hint="eastAsia"/>
          <w:b/>
          <w:bCs/>
          <w:sz w:val="21"/>
          <w:szCs w:val="21"/>
        </w:rPr>
        <w:t>ld</w:t>
      </w:r>
      <w:proofErr w:type="spellEnd"/>
      <w:r w:rsidRPr="00F928E2">
        <w:rPr>
          <w:rFonts w:hint="eastAsia"/>
          <w:b/>
          <w:bCs/>
          <w:sz w:val="21"/>
          <w:szCs w:val="21"/>
        </w:rPr>
        <w:t xml:space="preserve">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/d1</w:t>
      </w:r>
    </w:p>
    <w:p w14:paraId="05FB1D87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51B3044F" wp14:editId="5BB93818">
            <wp:extent cx="4095750" cy="463550"/>
            <wp:effectExtent l="0" t="0" r="0" b="0"/>
            <wp:docPr id="212983813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0DA87606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在</w:t>
      </w:r>
      <w:r w:rsidRPr="00F928E2">
        <w:rPr>
          <w:rFonts w:hint="eastAsia"/>
          <w:b/>
          <w:bCs/>
          <w:sz w:val="21"/>
          <w:szCs w:val="21"/>
        </w:rPr>
        <w:t xml:space="preserve"> d1 </w:t>
      </w:r>
      <w:r w:rsidRPr="00F928E2">
        <w:rPr>
          <w:rFonts w:hint="eastAsia"/>
          <w:b/>
          <w:bCs/>
          <w:sz w:val="21"/>
          <w:szCs w:val="21"/>
        </w:rPr>
        <w:t>目录下创建一个包含大约</w:t>
      </w:r>
      <w:r w:rsidRPr="00F928E2">
        <w:rPr>
          <w:rFonts w:hint="eastAsia"/>
          <w:b/>
          <w:bCs/>
          <w:sz w:val="21"/>
          <w:szCs w:val="21"/>
        </w:rPr>
        <w:t xml:space="preserve"> 100 </w:t>
      </w:r>
      <w:r w:rsidRPr="00F928E2">
        <w:rPr>
          <w:rFonts w:hint="eastAsia"/>
          <w:b/>
          <w:bCs/>
          <w:sz w:val="21"/>
          <w:szCs w:val="21"/>
        </w:rPr>
        <w:t>字符的文件：</w:t>
      </w:r>
    </w:p>
    <w:p w14:paraId="12C47D94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echo "This is a test file with about 100 characters. It contains some sample text to demonstrate the concept of directory size." &gt;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/d1/test.txt</w:t>
      </w:r>
    </w:p>
    <w:p w14:paraId="17124F7D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6BA9D20C" wp14:editId="6CEC14B0">
            <wp:extent cx="5010150" cy="247650"/>
            <wp:effectExtent l="0" t="0" r="0" b="0"/>
            <wp:docPr id="29060337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34803525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37E2875E" wp14:editId="086FFC7D">
            <wp:extent cx="4089400" cy="285750"/>
            <wp:effectExtent l="0" t="0" r="6350" b="0"/>
            <wp:docPr id="180893827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358391E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所以</w:t>
      </w:r>
      <w:r w:rsidRPr="00F928E2">
        <w:rPr>
          <w:rFonts w:hint="eastAsia"/>
          <w:sz w:val="21"/>
          <w:szCs w:val="21"/>
        </w:rPr>
        <w:t xml:space="preserve">ls </w:t>
      </w:r>
      <w:r w:rsidRPr="00F928E2">
        <w:rPr>
          <w:rFonts w:hint="eastAsia"/>
          <w:sz w:val="21"/>
          <w:szCs w:val="21"/>
        </w:rPr>
        <w:t>命令显示的目录大小指的是目录元数据所占用的空间，而不是目录中文件的实际内容大小。</w:t>
      </w:r>
    </w:p>
    <w:p w14:paraId="13810D02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7.</w:t>
      </w:r>
      <w:r w:rsidRPr="00F928E2">
        <w:rPr>
          <w:rFonts w:hint="eastAsia"/>
          <w:b/>
          <w:bCs/>
          <w:sz w:val="21"/>
          <w:szCs w:val="21"/>
        </w:rPr>
        <w:t>用</w:t>
      </w:r>
      <w:r w:rsidRPr="00F928E2">
        <w:rPr>
          <w:rFonts w:hint="eastAsia"/>
          <w:b/>
          <w:bCs/>
          <w:sz w:val="21"/>
          <w:szCs w:val="21"/>
        </w:rPr>
        <w:t>du(</w:t>
      </w:r>
      <w:r w:rsidRPr="00F928E2">
        <w:rPr>
          <w:rFonts w:hint="eastAsia"/>
          <w:b/>
          <w:bCs/>
          <w:sz w:val="21"/>
          <w:szCs w:val="21"/>
        </w:rPr>
        <w:t>加</w:t>
      </w:r>
      <w:r w:rsidRPr="00F928E2">
        <w:rPr>
          <w:rFonts w:hint="eastAsia"/>
          <w:b/>
          <w:bCs/>
          <w:sz w:val="21"/>
          <w:szCs w:val="21"/>
        </w:rPr>
        <w:t>-b</w:t>
      </w:r>
      <w:r w:rsidRPr="00F928E2">
        <w:rPr>
          <w:rFonts w:hint="eastAsia"/>
          <w:b/>
          <w:bCs/>
          <w:sz w:val="21"/>
          <w:szCs w:val="21"/>
        </w:rPr>
        <w:t>表示以字节为单位显示</w:t>
      </w:r>
      <w:r w:rsidRPr="00F928E2">
        <w:rPr>
          <w:rFonts w:hint="eastAsia"/>
          <w:b/>
          <w:bCs/>
          <w:sz w:val="21"/>
          <w:szCs w:val="21"/>
        </w:rPr>
        <w:t>)</w:t>
      </w:r>
      <w:r w:rsidRPr="00F928E2">
        <w:rPr>
          <w:rFonts w:hint="eastAsia"/>
          <w:b/>
          <w:bCs/>
          <w:sz w:val="21"/>
          <w:szCs w:val="21"/>
        </w:rPr>
        <w:t>显示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目录的大小，它能显示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及其包含的内容的总大小否？</w:t>
      </w:r>
    </w:p>
    <w:p w14:paraId="58DCC12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du </w:t>
      </w:r>
      <w:r w:rsidRPr="00F928E2">
        <w:rPr>
          <w:rFonts w:hint="eastAsia"/>
          <w:sz w:val="21"/>
          <w:szCs w:val="21"/>
        </w:rPr>
        <w:t>是</w:t>
      </w:r>
      <w:r w:rsidRPr="00F928E2">
        <w:rPr>
          <w:rFonts w:hint="eastAsia"/>
          <w:sz w:val="21"/>
          <w:szCs w:val="21"/>
        </w:rPr>
        <w:t xml:space="preserve"> "disk usage" </w:t>
      </w:r>
      <w:r w:rsidRPr="00F928E2">
        <w:rPr>
          <w:rFonts w:hint="eastAsia"/>
          <w:sz w:val="21"/>
          <w:szCs w:val="21"/>
        </w:rPr>
        <w:t>的缩写，用于估算文件或目录所占用磁盘空间的大小。添加</w:t>
      </w:r>
      <w:r w:rsidRPr="00F928E2">
        <w:rPr>
          <w:rFonts w:hint="eastAsia"/>
          <w:sz w:val="21"/>
          <w:szCs w:val="21"/>
        </w:rPr>
        <w:t xml:space="preserve"> -b </w:t>
      </w:r>
      <w:r w:rsidRPr="00F928E2">
        <w:rPr>
          <w:rFonts w:hint="eastAsia"/>
          <w:sz w:val="21"/>
          <w:szCs w:val="21"/>
        </w:rPr>
        <w:t>选项后，它会以字节为单位输出结果，这样能更精确地查看占用空间。使用命令：</w:t>
      </w:r>
    </w:p>
    <w:p w14:paraId="27EA83DB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du -b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/d1</w:t>
      </w:r>
    </w:p>
    <w:p w14:paraId="6AD1331C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4B360AFF" wp14:editId="7350AC54">
            <wp:extent cx="3492500" cy="533400"/>
            <wp:effectExtent l="0" t="0" r="0" b="0"/>
            <wp:docPr id="81545206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76A2AF1B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显示</w:t>
      </w:r>
      <w:r w:rsidRPr="00F928E2">
        <w:rPr>
          <w:rFonts w:hint="eastAsia"/>
          <w:sz w:val="21"/>
          <w:szCs w:val="21"/>
        </w:rPr>
        <w:t>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/d1 </w:t>
      </w:r>
      <w:r w:rsidRPr="00F928E2">
        <w:rPr>
          <w:rFonts w:hint="eastAsia"/>
          <w:sz w:val="21"/>
          <w:szCs w:val="21"/>
        </w:rPr>
        <w:t>目录及其包含的所有内容（包括子目录和文件）占用的总字节数。所以，</w:t>
      </w:r>
      <w:r w:rsidRPr="00F928E2">
        <w:rPr>
          <w:rFonts w:hint="eastAsia"/>
          <w:sz w:val="21"/>
          <w:szCs w:val="21"/>
        </w:rPr>
        <w:t xml:space="preserve">du -b </w:t>
      </w:r>
      <w:r w:rsidRPr="00F928E2">
        <w:rPr>
          <w:rFonts w:hint="eastAsia"/>
          <w:sz w:val="21"/>
          <w:szCs w:val="21"/>
        </w:rPr>
        <w:t>命令</w:t>
      </w:r>
      <w:r w:rsidRPr="00F928E2">
        <w:rPr>
          <w:rFonts w:hint="eastAsia"/>
          <w:b/>
          <w:bCs/>
          <w:sz w:val="21"/>
          <w:szCs w:val="21"/>
        </w:rPr>
        <w:t>是可以</w:t>
      </w:r>
      <w:r w:rsidRPr="00F928E2">
        <w:rPr>
          <w:rFonts w:hint="eastAsia"/>
          <w:sz w:val="21"/>
          <w:szCs w:val="21"/>
        </w:rPr>
        <w:t>显示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及其包含内容的总大小的。</w:t>
      </w:r>
    </w:p>
    <w:p w14:paraId="5A249B6A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8.</w:t>
      </w:r>
      <w:r w:rsidRPr="00F928E2">
        <w:rPr>
          <w:rFonts w:hint="eastAsia"/>
          <w:b/>
          <w:bCs/>
          <w:sz w:val="21"/>
          <w:szCs w:val="21"/>
        </w:rPr>
        <w:t>用</w:t>
      </w:r>
      <w:proofErr w:type="spellStart"/>
      <w:r w:rsidRPr="00F928E2">
        <w:rPr>
          <w:rFonts w:hint="eastAsia"/>
          <w:b/>
          <w:bCs/>
          <w:sz w:val="21"/>
          <w:szCs w:val="21"/>
        </w:rPr>
        <w:t>df</w:t>
      </w:r>
      <w:proofErr w:type="spellEnd"/>
      <w:r w:rsidRPr="00F928E2">
        <w:rPr>
          <w:rFonts w:hint="eastAsia"/>
          <w:b/>
          <w:bCs/>
          <w:sz w:val="21"/>
          <w:szCs w:val="21"/>
        </w:rPr>
        <w:t>命令</w:t>
      </w:r>
      <w:r w:rsidRPr="00F928E2">
        <w:rPr>
          <w:rFonts w:hint="eastAsia"/>
          <w:b/>
          <w:bCs/>
          <w:sz w:val="21"/>
          <w:szCs w:val="21"/>
        </w:rPr>
        <w:t>(</w:t>
      </w:r>
      <w:r w:rsidRPr="00F928E2">
        <w:rPr>
          <w:rFonts w:hint="eastAsia"/>
          <w:b/>
          <w:bCs/>
          <w:sz w:val="21"/>
          <w:szCs w:val="21"/>
        </w:rPr>
        <w:t>加</w:t>
      </w:r>
      <w:r w:rsidRPr="00F928E2">
        <w:rPr>
          <w:rFonts w:hint="eastAsia"/>
          <w:b/>
          <w:bCs/>
          <w:sz w:val="21"/>
          <w:szCs w:val="21"/>
        </w:rPr>
        <w:t>-B1</w:t>
      </w:r>
      <w:r w:rsidRPr="00F928E2">
        <w:rPr>
          <w:rFonts w:hint="eastAsia"/>
          <w:b/>
          <w:bCs/>
          <w:sz w:val="21"/>
          <w:szCs w:val="21"/>
        </w:rPr>
        <w:t>选项表示以</w:t>
      </w:r>
      <w:r w:rsidRPr="00F928E2">
        <w:rPr>
          <w:rFonts w:hint="eastAsia"/>
          <w:b/>
          <w:bCs/>
          <w:sz w:val="21"/>
          <w:szCs w:val="21"/>
        </w:rPr>
        <w:t>1byte</w:t>
      </w:r>
      <w:r w:rsidRPr="00F928E2">
        <w:rPr>
          <w:rFonts w:hint="eastAsia"/>
          <w:b/>
          <w:bCs/>
          <w:sz w:val="21"/>
          <w:szCs w:val="21"/>
        </w:rPr>
        <w:t>为单位</w:t>
      </w:r>
      <w:r w:rsidRPr="00F928E2">
        <w:rPr>
          <w:rFonts w:hint="eastAsia"/>
          <w:b/>
          <w:bCs/>
          <w:sz w:val="21"/>
          <w:szCs w:val="21"/>
        </w:rPr>
        <w:t>)</w:t>
      </w:r>
      <w:r w:rsidRPr="00F928E2">
        <w:rPr>
          <w:rFonts w:hint="eastAsia"/>
          <w:b/>
          <w:bCs/>
          <w:sz w:val="21"/>
          <w:szCs w:val="21"/>
        </w:rPr>
        <w:t>显示</w:t>
      </w:r>
      <w:r w:rsidRPr="00F928E2">
        <w:rPr>
          <w:rFonts w:hint="eastAsia"/>
          <w:b/>
          <w:bCs/>
          <w:sz w:val="21"/>
          <w:szCs w:val="21"/>
        </w:rPr>
        <w:t>d1</w:t>
      </w:r>
      <w:r w:rsidRPr="00F928E2">
        <w:rPr>
          <w:rFonts w:hint="eastAsia"/>
          <w:b/>
          <w:bCs/>
          <w:sz w:val="21"/>
          <w:szCs w:val="21"/>
        </w:rPr>
        <w:t>所在分区已使用空间；然后删除</w:t>
      </w:r>
      <w:r w:rsidRPr="00F928E2">
        <w:rPr>
          <w:rFonts w:hint="eastAsia"/>
          <w:b/>
          <w:bCs/>
          <w:sz w:val="21"/>
          <w:szCs w:val="21"/>
        </w:rPr>
        <w:t>d1,</w:t>
      </w:r>
      <w:r w:rsidRPr="00F928E2">
        <w:rPr>
          <w:rFonts w:hint="eastAsia"/>
          <w:b/>
          <w:bCs/>
          <w:sz w:val="21"/>
          <w:szCs w:val="21"/>
        </w:rPr>
        <w:t>再令查看该分区的已使用空间，前后对比说明新建的文件确实在你新添加的硬盘上。</w:t>
      </w:r>
    </w:p>
    <w:p w14:paraId="496B0E0B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F928E2">
        <w:rPr>
          <w:rFonts w:hint="eastAsia"/>
          <w:sz w:val="21"/>
          <w:szCs w:val="21"/>
        </w:rPr>
        <w:t>首先要明确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所在的分区，在前面步骤中我们将</w:t>
      </w:r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挂载到了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>，</w:t>
      </w:r>
      <w:r w:rsidRPr="00F928E2">
        <w:rPr>
          <w:rFonts w:hint="eastAsia"/>
          <w:sz w:val="21"/>
          <w:szCs w:val="21"/>
        </w:rPr>
        <w:t xml:space="preserve">d1 </w:t>
      </w:r>
      <w:r w:rsidRPr="00F928E2">
        <w:rPr>
          <w:rFonts w:hint="eastAsia"/>
          <w:sz w:val="21"/>
          <w:szCs w:val="21"/>
        </w:rPr>
        <w:t>是</w:t>
      </w:r>
      <w:r w:rsidRPr="00F928E2">
        <w:rPr>
          <w:rFonts w:hint="eastAsia"/>
          <w:sz w:val="21"/>
          <w:szCs w:val="21"/>
        </w:rPr>
        <w:t xml:space="preserve"> /</w:t>
      </w:r>
      <w:proofErr w:type="spellStart"/>
      <w:r w:rsidRPr="00F928E2">
        <w:rPr>
          <w:rFonts w:hint="eastAsia"/>
          <w:sz w:val="21"/>
          <w:szCs w:val="21"/>
        </w:rPr>
        <w:t>mnt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下的目录，所以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所在分区就是</w:t>
      </w:r>
      <w:r w:rsidRPr="00F928E2">
        <w:rPr>
          <w:rFonts w:hint="eastAsia"/>
          <w:sz w:val="21"/>
          <w:szCs w:val="21"/>
        </w:rPr>
        <w:t xml:space="preserve"> /dev/sdb1</w:t>
      </w:r>
      <w:r w:rsidRPr="00F928E2">
        <w:rPr>
          <w:rFonts w:hint="eastAsia"/>
          <w:sz w:val="21"/>
          <w:szCs w:val="21"/>
        </w:rPr>
        <w:t>。执行以下命令：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df</w:t>
      </w:r>
      <w:proofErr w:type="spellEnd"/>
      <w:r w:rsidRPr="00F928E2">
        <w:rPr>
          <w:rFonts w:hint="eastAsia"/>
          <w:b/>
          <w:bCs/>
          <w:sz w:val="21"/>
          <w:szCs w:val="21"/>
          <w:u w:val="single"/>
        </w:rPr>
        <w:t xml:space="preserve"> -B1 /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mnt</w:t>
      </w:r>
      <w:proofErr w:type="spellEnd"/>
    </w:p>
    <w:p w14:paraId="2B06A25A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78F00E98" wp14:editId="2C6CD5A1">
            <wp:extent cx="4660900" cy="514350"/>
            <wp:effectExtent l="0" t="0" r="6350" b="0"/>
            <wp:docPr id="6297236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388F0ED1" w14:textId="77777777" w:rsidR="00F928E2" w:rsidRPr="00F928E2" w:rsidRDefault="00F928E2" w:rsidP="00F928E2">
      <w:pPr>
        <w:rPr>
          <w:sz w:val="21"/>
          <w:szCs w:val="21"/>
        </w:rPr>
      </w:pPr>
      <w:proofErr w:type="spellStart"/>
      <w:r w:rsidRPr="00F928E2">
        <w:rPr>
          <w:rFonts w:hint="eastAsia"/>
          <w:sz w:val="21"/>
          <w:szCs w:val="21"/>
        </w:rPr>
        <w:t>df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命令用于显示文件系统的磁盘使用情况，</w:t>
      </w:r>
      <w:r w:rsidRPr="00F928E2">
        <w:rPr>
          <w:rFonts w:hint="eastAsia"/>
          <w:sz w:val="21"/>
          <w:szCs w:val="21"/>
        </w:rPr>
        <w:t xml:space="preserve">-B1 </w:t>
      </w:r>
      <w:r w:rsidRPr="00F928E2">
        <w:rPr>
          <w:rFonts w:hint="eastAsia"/>
          <w:sz w:val="21"/>
          <w:szCs w:val="21"/>
        </w:rPr>
        <w:t>选项指定以</w:t>
      </w:r>
      <w:r w:rsidRPr="00F928E2">
        <w:rPr>
          <w:rFonts w:hint="eastAsia"/>
          <w:sz w:val="21"/>
          <w:szCs w:val="21"/>
        </w:rPr>
        <w:t xml:space="preserve"> 1 </w:t>
      </w:r>
      <w:r w:rsidRPr="00F928E2">
        <w:rPr>
          <w:rFonts w:hint="eastAsia"/>
          <w:sz w:val="21"/>
          <w:szCs w:val="21"/>
        </w:rPr>
        <w:t>字节为单位显示结果。命令执行后，会输出一个表格，包含文件系统、总容量、已使用容量、可用容量、使用百分比和挂载点等信息。关注已使用容量这一列，记录下</w:t>
      </w:r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分区当前的已使用字节数。</w:t>
      </w:r>
    </w:p>
    <w:p w14:paraId="633843A3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使用</w:t>
      </w:r>
      <w:r w:rsidRPr="00F928E2">
        <w:rPr>
          <w:rFonts w:hint="eastAsia"/>
          <w:sz w:val="21"/>
          <w:szCs w:val="21"/>
        </w:rPr>
        <w:t xml:space="preserve"> rm -r </w:t>
      </w:r>
      <w:r w:rsidRPr="00F928E2">
        <w:rPr>
          <w:rFonts w:hint="eastAsia"/>
          <w:sz w:val="21"/>
          <w:szCs w:val="21"/>
        </w:rPr>
        <w:t>命令递归删除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目录及其所有子目录和文件：</w:t>
      </w:r>
    </w:p>
    <w:p w14:paraId="0087AAA5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rm -r /</w:t>
      </w:r>
      <w:proofErr w:type="spellStart"/>
      <w:r w:rsidRPr="00F928E2">
        <w:rPr>
          <w:rFonts w:hint="eastAsia"/>
          <w:b/>
          <w:bCs/>
          <w:sz w:val="21"/>
          <w:szCs w:val="21"/>
        </w:rPr>
        <w:t>mnt</w:t>
      </w:r>
      <w:proofErr w:type="spellEnd"/>
      <w:r w:rsidRPr="00F928E2">
        <w:rPr>
          <w:rFonts w:hint="eastAsia"/>
          <w:b/>
          <w:bCs/>
          <w:sz w:val="21"/>
          <w:szCs w:val="21"/>
        </w:rPr>
        <w:t>/d1</w:t>
      </w:r>
    </w:p>
    <w:p w14:paraId="6FAA3B07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64C576E" wp14:editId="19C2FDEA">
            <wp:extent cx="3505200" cy="742950"/>
            <wp:effectExtent l="0" t="0" r="0" b="0"/>
            <wp:docPr id="154935575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70A7797F" w14:textId="77777777" w:rsidR="00F928E2" w:rsidRPr="00F928E2" w:rsidRDefault="00F928E2" w:rsidP="00F928E2">
      <w:pPr>
        <w:rPr>
          <w:b/>
          <w:bCs/>
          <w:sz w:val="21"/>
          <w:szCs w:val="21"/>
          <w:u w:val="single"/>
        </w:rPr>
      </w:pPr>
      <w:r w:rsidRPr="00F928E2">
        <w:rPr>
          <w:rFonts w:hint="eastAsia"/>
          <w:sz w:val="21"/>
          <w:szCs w:val="21"/>
        </w:rPr>
        <w:t>再次执行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df</w:t>
      </w:r>
      <w:proofErr w:type="spellEnd"/>
      <w:r w:rsidRPr="00F928E2">
        <w:rPr>
          <w:rFonts w:hint="eastAsia"/>
          <w:b/>
          <w:bCs/>
          <w:sz w:val="21"/>
          <w:szCs w:val="21"/>
          <w:u w:val="single"/>
        </w:rPr>
        <w:t xml:space="preserve"> -B1 /</w:t>
      </w:r>
      <w:proofErr w:type="spellStart"/>
      <w:r w:rsidRPr="00F928E2">
        <w:rPr>
          <w:rFonts w:hint="eastAsia"/>
          <w:b/>
          <w:bCs/>
          <w:sz w:val="21"/>
          <w:szCs w:val="21"/>
          <w:u w:val="single"/>
        </w:rPr>
        <w:t>mnt</w:t>
      </w:r>
      <w:proofErr w:type="spellEnd"/>
      <w:r w:rsidRPr="00F928E2">
        <w:rPr>
          <w:rFonts w:hint="eastAsia"/>
          <w:sz w:val="21"/>
          <w:szCs w:val="21"/>
        </w:rPr>
        <w:t>查看命令</w:t>
      </w:r>
    </w:p>
    <w:p w14:paraId="63ECEF8D" w14:textId="77777777" w:rsidR="00F928E2" w:rsidRPr="00F928E2" w:rsidRDefault="00F928E2" w:rsidP="00F928E2">
      <w:pPr>
        <w:rPr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6893C383" wp14:editId="07C059B3">
            <wp:extent cx="4057650" cy="495300"/>
            <wp:effectExtent l="0" t="0" r="0" b="0"/>
            <wp:docPr id="477022757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sz w:val="21"/>
          <w:szCs w:val="21"/>
        </w:rPr>
        <w:t xml:space="preserve"> </w:t>
      </w:r>
    </w:p>
    <w:p w14:paraId="13AEDC2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比较删除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前后</w:t>
      </w:r>
      <w:r w:rsidRPr="00F928E2">
        <w:rPr>
          <w:rFonts w:hint="eastAsia"/>
          <w:sz w:val="21"/>
          <w:szCs w:val="21"/>
        </w:rPr>
        <w:t xml:space="preserve"> /dev/sdb1 </w:t>
      </w:r>
      <w:r w:rsidRPr="00F928E2">
        <w:rPr>
          <w:rFonts w:hint="eastAsia"/>
          <w:sz w:val="21"/>
          <w:szCs w:val="21"/>
        </w:rPr>
        <w:t>分区的已使用字节数。删除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后，已使用字节数明显减少，且减少的量大致等于之前用</w:t>
      </w:r>
      <w:r w:rsidRPr="00F928E2">
        <w:rPr>
          <w:rFonts w:hint="eastAsia"/>
          <w:sz w:val="21"/>
          <w:szCs w:val="21"/>
        </w:rPr>
        <w:t xml:space="preserve"> du -b </w:t>
      </w:r>
      <w:r w:rsidRPr="00F928E2">
        <w:rPr>
          <w:rFonts w:hint="eastAsia"/>
          <w:sz w:val="21"/>
          <w:szCs w:val="21"/>
        </w:rPr>
        <w:t>命令查看的</w:t>
      </w:r>
      <w:r w:rsidRPr="00F928E2">
        <w:rPr>
          <w:rFonts w:hint="eastAsia"/>
          <w:sz w:val="21"/>
          <w:szCs w:val="21"/>
        </w:rPr>
        <w:t xml:space="preserve"> d1 </w:t>
      </w:r>
      <w:r w:rsidRPr="00F928E2">
        <w:rPr>
          <w:rFonts w:hint="eastAsia"/>
          <w:sz w:val="21"/>
          <w:szCs w:val="21"/>
        </w:rPr>
        <w:t>目录及其内容的总大小，说明新建的文件确实存放在新添加的硬盘（</w:t>
      </w:r>
      <w:r w:rsidRPr="00F928E2">
        <w:rPr>
          <w:rFonts w:hint="eastAsia"/>
          <w:sz w:val="21"/>
          <w:szCs w:val="21"/>
        </w:rPr>
        <w:t xml:space="preserve">/dev/sdb1 </w:t>
      </w:r>
      <w:r w:rsidRPr="00F928E2">
        <w:rPr>
          <w:rFonts w:hint="eastAsia"/>
          <w:sz w:val="21"/>
          <w:szCs w:val="21"/>
        </w:rPr>
        <w:t>分区）上。</w:t>
      </w:r>
    </w:p>
    <w:p w14:paraId="3640752C" w14:textId="77777777" w:rsidR="00F928E2" w:rsidRPr="00F928E2" w:rsidRDefault="00F928E2" w:rsidP="00F928E2"/>
    <w:p w14:paraId="61DBEAE1" w14:textId="77777777" w:rsidR="00F928E2" w:rsidRDefault="00F928E2" w:rsidP="00F928E2">
      <w:pPr>
        <w:pStyle w:val="20"/>
      </w:pPr>
      <w:bookmarkStart w:id="11" w:name="_Toc200741870"/>
      <w:r w:rsidRPr="00F928E2">
        <w:rPr>
          <w:rFonts w:hint="eastAsia"/>
        </w:rPr>
        <w:t>实验</w:t>
      </w:r>
      <w:proofErr w:type="gramStart"/>
      <w:r w:rsidRPr="00F928E2">
        <w:rPr>
          <w:rFonts w:hint="eastAsia"/>
        </w:rPr>
        <w:t>八文件</w:t>
      </w:r>
      <w:proofErr w:type="gramEnd"/>
      <w:r w:rsidRPr="00F928E2">
        <w:rPr>
          <w:rFonts w:hint="eastAsia"/>
        </w:rPr>
        <w:t>分区与系统</w:t>
      </w:r>
      <w:bookmarkEnd w:id="11"/>
      <w:r w:rsidRPr="00F928E2">
        <w:rPr>
          <w:rFonts w:hint="eastAsia"/>
        </w:rPr>
        <w:tab/>
      </w:r>
    </w:p>
    <w:p w14:paraId="4CCEA808" w14:textId="77777777" w:rsidR="00F928E2" w:rsidRDefault="00F928E2" w:rsidP="00F928E2">
      <w:pPr>
        <w:pStyle w:val="1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在命令行运行echo a1=10 &gt; t1;echo a2=-10 &gt;&gt; t1.请你说明此命令的含义。</w:t>
      </w:r>
    </w:p>
    <w:p w14:paraId="2F112322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3DEB16" wp14:editId="57709AA2">
            <wp:extent cx="2827020" cy="532130"/>
            <wp:effectExtent l="0" t="0" r="0" b="1270"/>
            <wp:docPr id="1511616249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F7D9C3A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</w:rPr>
        <w:t>这两条命令分别将字符串a1=10和a2=-10写入文件t1 ，&gt;表示覆盖写入，&gt;&gt;表示追加写入。</w:t>
      </w:r>
    </w:p>
    <w:p w14:paraId="50DF44D8" w14:textId="77777777" w:rsidR="00F928E2" w:rsidRDefault="00F928E2" w:rsidP="00F928E2">
      <w:pPr>
        <w:pStyle w:val="1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用vi打开t1,然后在命令模式下，输入命令!</w:t>
      </w:r>
      <w:proofErr w:type="spellStart"/>
      <w:r>
        <w:rPr>
          <w:rFonts w:hint="eastAsia"/>
        </w:rPr>
        <w:t>xxd</w:t>
      </w:r>
      <w:proofErr w:type="spellEnd"/>
      <w:r>
        <w:rPr>
          <w:rFonts w:hint="eastAsia"/>
        </w:rPr>
        <w:t>, 让vi以16进</w:t>
      </w:r>
      <w:proofErr w:type="gramStart"/>
      <w:r>
        <w:rPr>
          <w:rFonts w:hint="eastAsia"/>
        </w:rPr>
        <w:t>制显示</w:t>
      </w:r>
      <w:proofErr w:type="gramEnd"/>
      <w:r>
        <w:rPr>
          <w:rFonts w:hint="eastAsia"/>
        </w:rPr>
        <w:t>该文件内容。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xxd</w:t>
      </w:r>
      <w:proofErr w:type="spellEnd"/>
      <w:proofErr w:type="gramEnd"/>
      <w:r>
        <w:rPr>
          <w:rFonts w:hint="eastAsia"/>
        </w:rPr>
        <w:t xml:space="preserve"> -r可返回正常显示)</w:t>
      </w:r>
    </w:p>
    <w:p w14:paraId="20610244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E92B92" wp14:editId="2D39370A">
            <wp:extent cx="5281295" cy="429260"/>
            <wp:effectExtent l="0" t="0" r="0" b="8890"/>
            <wp:docPr id="1325072073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4A09E7B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013A8D" wp14:editId="552FE460">
            <wp:extent cx="3489960" cy="289560"/>
            <wp:effectExtent l="0" t="0" r="0" b="0"/>
            <wp:docPr id="259261367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0EC9BDD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</w:rPr>
        <w:t xml:space="preserve">文件占 13 字节，是因为a1=10 5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字符、a2=-10 5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字符，加上 2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换行符（每个换行符占 1 字节），共5 + 5 + 2 = 13字节。</w:t>
      </w:r>
    </w:p>
    <w:p w14:paraId="70245C8D" w14:textId="77777777" w:rsidR="00F928E2" w:rsidRDefault="00F928E2" w:rsidP="00F928E2">
      <w:pPr>
        <w:pStyle w:val="1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生成文本文件。用touch命令建立新的空文件t2,然后编写下面的程序，它编译运行后，在16进制下查看，t2与t1的内容一样吗？</w:t>
      </w:r>
    </w:p>
    <w:p w14:paraId="3DFF834F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5916B6" wp14:editId="59C903CE">
            <wp:extent cx="3844290" cy="2715260"/>
            <wp:effectExtent l="0" t="0" r="3810" b="8890"/>
            <wp:docPr id="97049067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E5D51BB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A3DED0" wp14:editId="1CA79766">
            <wp:extent cx="3750945" cy="1567815"/>
            <wp:effectExtent l="0" t="0" r="1905" b="0"/>
            <wp:docPr id="17313181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D153938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xxd</w:t>
      </w:r>
      <w:proofErr w:type="spellEnd"/>
      <w:r>
        <w:rPr>
          <w:rFonts w:hint="eastAsia"/>
        </w:rPr>
        <w:t>命令分别查看t1和t2的十六进制内容，会发现内容一样，因为程序向t2中写入的内容与t1的内容一致。</w:t>
      </w:r>
    </w:p>
    <w:p w14:paraId="2240DB5C" w14:textId="77777777" w:rsidR="00F928E2" w:rsidRDefault="00F928E2" w:rsidP="00F928E2">
      <w:pPr>
        <w:pStyle w:val="1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生成二进制文件。用touch命令建立新的空文件t3,然后编写下面的程序，它编译运行后，在16进制下查看，t3与t2的内容一样吗？请你将t3的16进制形式截图，并在图上标出10，-10这2个数字的补码范围。</w:t>
      </w:r>
      <w:r>
        <w:rPr>
          <w:rFonts w:hint="eastAsia"/>
          <w:noProof/>
        </w:rPr>
        <w:drawing>
          <wp:inline distT="0" distB="0" distL="0" distR="0" wp14:anchorId="6467E29E" wp14:editId="006DBAF1">
            <wp:extent cx="3368040" cy="2360930"/>
            <wp:effectExtent l="0" t="0" r="3810" b="1270"/>
            <wp:docPr id="1332557840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C0CE0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A9667A" wp14:editId="59CD0F44">
            <wp:extent cx="3918585" cy="821055"/>
            <wp:effectExtent l="0" t="0" r="5715" b="0"/>
            <wp:docPr id="117254301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DF6A68C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</w:rPr>
        <w:lastRenderedPageBreak/>
        <w:t>从以上的练习中，体会底层文件I/O本质上是读写二进制文件的；要使该文件符合文本文件的格式，需要将各种类型转换成字符。</w:t>
      </w:r>
    </w:p>
    <w:p w14:paraId="4A60130A" w14:textId="77777777" w:rsidR="00F928E2" w:rsidRDefault="00F928E2" w:rsidP="00F928E2">
      <w:pPr>
        <w:pStyle w:val="13"/>
        <w:ind w:left="360"/>
        <w:rPr>
          <w:rFonts w:hint="eastAsia"/>
        </w:rPr>
      </w:pPr>
      <w:r>
        <w:rPr>
          <w:rFonts w:hint="eastAsia"/>
        </w:rPr>
        <w:t>5按数据类型读取文件。先确定文件t3中，内容“a2=-10”的偏移，然后把文件指针指向这里，然后把t3中的“a2=”的内容读取到变量s2,-10读取到变量n2中。用下列语句打印输出：</w:t>
      </w:r>
    </w:p>
    <w:p w14:paraId="62C739BA" w14:textId="77777777" w:rsidR="00F928E2" w:rsidRDefault="00F928E2" w:rsidP="00F928E2">
      <w:pPr>
        <w:pStyle w:val="13"/>
        <w:ind w:left="360"/>
        <w:rPr>
          <w:rFonts w:hint="eastAsia"/>
        </w:rPr>
      </w:pP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</w:t>
      </w:r>
      <w:proofErr w:type="spellStart"/>
      <w:r>
        <w:rPr>
          <w:rFonts w:hint="eastAsia"/>
        </w:rPr>
        <w:t>s%d</w:t>
      </w:r>
      <w:proofErr w:type="spellEnd"/>
      <w:r>
        <w:rPr>
          <w:rFonts w:hint="eastAsia"/>
        </w:rPr>
        <w:t>\n</w:t>
      </w:r>
      <w:proofErr w:type="gramStart"/>
      <w:r>
        <w:rPr>
          <w:rFonts w:hint="eastAsia"/>
        </w:rPr>
        <w:t>",s2,n</w:t>
      </w:r>
      <w:proofErr w:type="gramEnd"/>
      <w:r>
        <w:rPr>
          <w:rFonts w:hint="eastAsia"/>
        </w:rPr>
        <w:t>2</w:t>
      </w:r>
      <w:proofErr w:type="gramStart"/>
      <w:r>
        <w:rPr>
          <w:rFonts w:hint="eastAsia"/>
        </w:rPr>
        <w:t>);</w:t>
      </w:r>
      <w:proofErr w:type="gramEnd"/>
    </w:p>
    <w:p w14:paraId="0FFE7F45" w14:textId="77777777" w:rsidR="00F928E2" w:rsidRPr="00F928E2" w:rsidRDefault="00F928E2" w:rsidP="00E82205">
      <w:pPr>
        <w:pStyle w:val="1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CF8AD8" wp14:editId="770E483F">
            <wp:extent cx="3834765" cy="2743200"/>
            <wp:effectExtent l="0" t="0" r="0" b="0"/>
            <wp:docPr id="59823464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16546B8" w14:textId="77777777" w:rsidR="00F928E2" w:rsidRDefault="00F928E2" w:rsidP="00F928E2">
      <w:pPr>
        <w:pStyle w:val="20"/>
      </w:pPr>
      <w:bookmarkStart w:id="12" w:name="_Toc200741871"/>
      <w:r w:rsidRPr="00F928E2">
        <w:rPr>
          <w:rFonts w:hint="eastAsia"/>
        </w:rPr>
        <w:t>实验九底层文件</w:t>
      </w:r>
      <w:r w:rsidRPr="00F928E2">
        <w:rPr>
          <w:rFonts w:hint="eastAsia"/>
        </w:rPr>
        <w:t>IO</w:t>
      </w:r>
      <w:bookmarkEnd w:id="12"/>
      <w:r w:rsidRPr="00F928E2">
        <w:rPr>
          <w:rFonts w:hint="eastAsia"/>
        </w:rPr>
        <w:tab/>
      </w:r>
    </w:p>
    <w:p w14:paraId="1556D3B8" w14:textId="77777777" w:rsidR="00F928E2" w:rsidRPr="00E82205" w:rsidRDefault="00F928E2" w:rsidP="00F928E2">
      <w:pPr>
        <w:rPr>
          <w:sz w:val="18"/>
          <w:szCs w:val="18"/>
        </w:rPr>
      </w:pPr>
      <w:r w:rsidRPr="00E82205">
        <w:rPr>
          <w:rFonts w:hint="eastAsia"/>
          <w:sz w:val="21"/>
          <w:szCs w:val="21"/>
        </w:rPr>
        <w:t>1.</w:t>
      </w:r>
      <w:r w:rsidRPr="00E82205">
        <w:rPr>
          <w:rFonts w:hint="eastAsia"/>
          <w:sz w:val="21"/>
          <w:szCs w:val="21"/>
        </w:rPr>
        <w:t>编写一个程序，</w:t>
      </w:r>
      <w:r w:rsidRPr="00E82205">
        <w:rPr>
          <w:rFonts w:hint="eastAsia"/>
          <w:sz w:val="21"/>
          <w:szCs w:val="21"/>
        </w:rPr>
        <w:t>main</w:t>
      </w:r>
      <w:r w:rsidRPr="00E82205">
        <w:rPr>
          <w:rFonts w:hint="eastAsia"/>
          <w:sz w:val="21"/>
          <w:szCs w:val="21"/>
        </w:rPr>
        <w:t>函数里开启</w:t>
      </w:r>
      <w:proofErr w:type="gramStart"/>
      <w:r w:rsidRPr="00E82205">
        <w:rPr>
          <w:rFonts w:hint="eastAsia"/>
          <w:sz w:val="21"/>
          <w:szCs w:val="21"/>
        </w:rPr>
        <w:t>一</w:t>
      </w:r>
      <w:proofErr w:type="gramEnd"/>
      <w:r w:rsidRPr="00E82205">
        <w:rPr>
          <w:rFonts w:hint="eastAsia"/>
          <w:sz w:val="21"/>
          <w:szCs w:val="21"/>
        </w:rPr>
        <w:t>个子进程。在</w:t>
      </w:r>
      <w:r w:rsidRPr="00E82205">
        <w:rPr>
          <w:rFonts w:hint="eastAsia"/>
          <w:sz w:val="21"/>
          <w:szCs w:val="21"/>
        </w:rPr>
        <w:t>main</w:t>
      </w:r>
      <w:r w:rsidRPr="00E82205">
        <w:rPr>
          <w:rFonts w:hint="eastAsia"/>
          <w:sz w:val="21"/>
          <w:szCs w:val="21"/>
        </w:rPr>
        <w:t>函数里输出“</w:t>
      </w:r>
      <w:r w:rsidRPr="00E82205">
        <w:rPr>
          <w:rFonts w:hint="eastAsia"/>
          <w:sz w:val="21"/>
          <w:szCs w:val="21"/>
        </w:rPr>
        <w:t>world.</w:t>
      </w:r>
      <w:r w:rsidRPr="00E82205">
        <w:rPr>
          <w:rFonts w:hint="eastAsia"/>
          <w:sz w:val="21"/>
          <w:szCs w:val="21"/>
        </w:rPr>
        <w:t>”</w:t>
      </w:r>
      <w:r w:rsidRPr="00E82205">
        <w:rPr>
          <w:rFonts w:hint="eastAsia"/>
          <w:sz w:val="21"/>
          <w:szCs w:val="21"/>
        </w:rPr>
        <w:t>,</w:t>
      </w:r>
      <w:r w:rsidRPr="00E82205">
        <w:rPr>
          <w:rFonts w:hint="eastAsia"/>
          <w:sz w:val="21"/>
          <w:szCs w:val="21"/>
        </w:rPr>
        <w:t>子进程睡眠一秒后输出“</w:t>
      </w:r>
      <w:r w:rsidRPr="00E82205">
        <w:rPr>
          <w:rFonts w:hint="eastAsia"/>
          <w:sz w:val="21"/>
          <w:szCs w:val="21"/>
        </w:rPr>
        <w:t>hello,</w:t>
      </w:r>
      <w:r w:rsidRPr="00E82205">
        <w:rPr>
          <w:rFonts w:hint="eastAsia"/>
          <w:sz w:val="21"/>
          <w:szCs w:val="21"/>
        </w:rPr>
        <w:t>”，观察屏幕上的输出，能够得到“</w:t>
      </w:r>
      <w:proofErr w:type="spellStart"/>
      <w:r w:rsidRPr="00E82205">
        <w:rPr>
          <w:rFonts w:hint="eastAsia"/>
          <w:sz w:val="21"/>
          <w:szCs w:val="21"/>
        </w:rPr>
        <w:t>hello,world</w:t>
      </w:r>
      <w:proofErr w:type="spellEnd"/>
      <w:r w:rsidRPr="00E82205">
        <w:rPr>
          <w:rFonts w:hint="eastAsia"/>
          <w:sz w:val="21"/>
          <w:szCs w:val="21"/>
        </w:rPr>
        <w:t>.</w:t>
      </w:r>
      <w:r w:rsidRPr="00E82205">
        <w:rPr>
          <w:rFonts w:hint="eastAsia"/>
          <w:sz w:val="21"/>
          <w:szCs w:val="21"/>
        </w:rPr>
        <w:t>”字样吗？</w:t>
      </w:r>
    </w:p>
    <w:p w14:paraId="3F04E946" w14:textId="77777777" w:rsidR="00F928E2" w:rsidRPr="00F928E2" w:rsidRDefault="00F928E2" w:rsidP="00F928E2">
      <w:r w:rsidRPr="00F928E2">
        <w:rPr>
          <w:rFonts w:hint="eastAsia"/>
          <w:noProof/>
        </w:rPr>
        <w:drawing>
          <wp:inline distT="0" distB="0" distL="0" distR="0" wp14:anchorId="79F69989" wp14:editId="046D1855">
            <wp:extent cx="2425700" cy="2819400"/>
            <wp:effectExtent l="0" t="0" r="0" b="0"/>
            <wp:docPr id="39591273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FB72" w14:textId="77777777" w:rsidR="00F928E2" w:rsidRPr="00F928E2" w:rsidRDefault="00F928E2" w:rsidP="00F928E2">
      <w:r w:rsidRPr="00F928E2">
        <w:rPr>
          <w:rFonts w:hint="eastAsia"/>
        </w:rPr>
        <w:t xml:space="preserve"> </w:t>
      </w:r>
    </w:p>
    <w:p w14:paraId="5B3C1629" w14:textId="77777777" w:rsidR="00F928E2" w:rsidRPr="00F928E2" w:rsidRDefault="00F928E2" w:rsidP="00F928E2">
      <w:r w:rsidRPr="00F928E2">
        <w:rPr>
          <w:rFonts w:hint="eastAsia"/>
          <w:noProof/>
        </w:rPr>
        <w:lastRenderedPageBreak/>
        <w:drawing>
          <wp:inline distT="0" distB="0" distL="0" distR="0" wp14:anchorId="684B1638" wp14:editId="23A05C08">
            <wp:extent cx="3352800" cy="1009650"/>
            <wp:effectExtent l="0" t="0" r="0" b="0"/>
            <wp:docPr id="136589832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</w:rPr>
        <w:t xml:space="preserve"> </w:t>
      </w:r>
    </w:p>
    <w:p w14:paraId="2B2B0341" w14:textId="77777777" w:rsidR="00F928E2" w:rsidRPr="00F928E2" w:rsidRDefault="00F928E2" w:rsidP="00F928E2">
      <w:pPr>
        <w:numPr>
          <w:ilvl w:val="0"/>
          <w:numId w:val="12"/>
        </w:numPr>
        <w:tabs>
          <w:tab w:val="left" w:pos="720"/>
        </w:tabs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输出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</w:t>
      </w:r>
      <w:r w:rsidRPr="00F928E2">
        <w:rPr>
          <w:rFonts w:hint="eastAsia"/>
          <w:sz w:val="21"/>
          <w:szCs w:val="21"/>
        </w:rPr>
        <w:t>world.</w:t>
      </w:r>
      <w:r w:rsidRPr="00F928E2">
        <w:rPr>
          <w:rFonts w:hint="eastAsia"/>
          <w:sz w:val="21"/>
          <w:szCs w:val="21"/>
        </w:rPr>
        <w:t>”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然后等待</w:t>
      </w:r>
      <w:r w:rsidRPr="00F928E2">
        <w:rPr>
          <w:rFonts w:hint="eastAsia"/>
          <w:sz w:val="21"/>
          <w:szCs w:val="21"/>
        </w:rPr>
        <w:t xml:space="preserve"> 1 </w:t>
      </w:r>
      <w:r w:rsidRPr="00F928E2">
        <w:rPr>
          <w:rFonts w:hint="eastAsia"/>
          <w:sz w:val="21"/>
          <w:szCs w:val="21"/>
        </w:rPr>
        <w:t>秒后输出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</w:t>
      </w:r>
      <w:r w:rsidRPr="00F928E2">
        <w:rPr>
          <w:rFonts w:hint="eastAsia"/>
          <w:sz w:val="21"/>
          <w:szCs w:val="21"/>
        </w:rPr>
        <w:t>hello,</w:t>
      </w:r>
      <w:r w:rsidRPr="00F928E2">
        <w:rPr>
          <w:rFonts w:hint="eastAsia"/>
          <w:sz w:val="21"/>
          <w:szCs w:val="21"/>
        </w:rPr>
        <w:t>”，因为父进程和子进程是并发执行的，父进程可能先执行完输出语句。</w:t>
      </w:r>
    </w:p>
    <w:p w14:paraId="2C289EB8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2.</w:t>
      </w:r>
      <w:r w:rsidRPr="00F928E2">
        <w:rPr>
          <w:rFonts w:hint="eastAsia"/>
          <w:b/>
          <w:bCs/>
          <w:sz w:val="21"/>
          <w:szCs w:val="21"/>
        </w:rPr>
        <w:t>在父进程中使用</w:t>
      </w:r>
      <w:r w:rsidRPr="00F928E2">
        <w:rPr>
          <w:rFonts w:hint="eastAsia"/>
          <w:b/>
          <w:bCs/>
          <w:sz w:val="21"/>
          <w:szCs w:val="21"/>
        </w:rPr>
        <w:t>wait</w:t>
      </w:r>
      <w:r w:rsidRPr="00F928E2">
        <w:rPr>
          <w:rFonts w:hint="eastAsia"/>
          <w:b/>
          <w:bCs/>
          <w:sz w:val="21"/>
          <w:szCs w:val="21"/>
        </w:rPr>
        <w:t>函数后，等待子进程完成后，父进程再输出。观察屏幕输出。</w:t>
      </w:r>
    </w:p>
    <w:p w14:paraId="2D5DC4F9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由于父进程会等待子进程结束，所以程序会先等待</w:t>
      </w:r>
      <w:r w:rsidRPr="00F928E2">
        <w:rPr>
          <w:rFonts w:hint="eastAsia"/>
          <w:b/>
          <w:bCs/>
          <w:sz w:val="21"/>
          <w:szCs w:val="21"/>
        </w:rPr>
        <w:t xml:space="preserve"> 1 </w:t>
      </w:r>
      <w:r w:rsidRPr="00F928E2">
        <w:rPr>
          <w:rFonts w:hint="eastAsia"/>
          <w:b/>
          <w:bCs/>
          <w:sz w:val="21"/>
          <w:szCs w:val="21"/>
        </w:rPr>
        <w:t>秒，子进程输出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“</w:t>
      </w:r>
      <w:r w:rsidRPr="00F928E2">
        <w:rPr>
          <w:rFonts w:hint="eastAsia"/>
          <w:b/>
          <w:bCs/>
          <w:sz w:val="21"/>
          <w:szCs w:val="21"/>
        </w:rPr>
        <w:t>hello,</w:t>
      </w:r>
      <w:r w:rsidRPr="00F928E2">
        <w:rPr>
          <w:rFonts w:hint="eastAsia"/>
          <w:b/>
          <w:bCs/>
          <w:sz w:val="21"/>
          <w:szCs w:val="21"/>
        </w:rPr>
        <w:t>”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后，父进程再输出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“</w:t>
      </w:r>
      <w:r w:rsidRPr="00F928E2">
        <w:rPr>
          <w:rFonts w:hint="eastAsia"/>
          <w:b/>
          <w:bCs/>
          <w:sz w:val="21"/>
          <w:szCs w:val="21"/>
        </w:rPr>
        <w:t>world.</w:t>
      </w:r>
      <w:r w:rsidRPr="00F928E2">
        <w:rPr>
          <w:rFonts w:hint="eastAsia"/>
          <w:b/>
          <w:bCs/>
          <w:sz w:val="21"/>
          <w:szCs w:val="21"/>
        </w:rPr>
        <w:t>”，屏幕输出会是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“</w:t>
      </w:r>
      <w:proofErr w:type="spellStart"/>
      <w:r w:rsidRPr="00F928E2">
        <w:rPr>
          <w:rFonts w:hint="eastAsia"/>
          <w:b/>
          <w:bCs/>
          <w:sz w:val="21"/>
          <w:szCs w:val="21"/>
        </w:rPr>
        <w:t>hello,world</w:t>
      </w:r>
      <w:proofErr w:type="spellEnd"/>
      <w:r w:rsidRPr="00F928E2">
        <w:rPr>
          <w:rFonts w:hint="eastAsia"/>
          <w:b/>
          <w:bCs/>
          <w:sz w:val="21"/>
          <w:szCs w:val="21"/>
        </w:rPr>
        <w:t>.</w:t>
      </w:r>
      <w:r w:rsidRPr="00F928E2">
        <w:rPr>
          <w:rFonts w:hint="eastAsia"/>
          <w:b/>
          <w:bCs/>
          <w:sz w:val="21"/>
          <w:szCs w:val="21"/>
        </w:rPr>
        <w:t>”。</w:t>
      </w:r>
    </w:p>
    <w:p w14:paraId="015A4CEB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}</w:t>
      </w: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59F751C8" wp14:editId="00094C50">
            <wp:extent cx="2647950" cy="3181350"/>
            <wp:effectExtent l="0" t="0" r="0" b="0"/>
            <wp:docPr id="1924294268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794A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7FC146B1" wp14:editId="34C1E5E5">
            <wp:extent cx="3333750" cy="749300"/>
            <wp:effectExtent l="0" t="0" r="0" b="0"/>
            <wp:docPr id="608363721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044ABBEB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二、</w:t>
      </w:r>
      <w:r w:rsidRPr="00F928E2">
        <w:rPr>
          <w:rFonts w:hint="eastAsia"/>
          <w:b/>
          <w:bCs/>
          <w:sz w:val="21"/>
          <w:szCs w:val="21"/>
        </w:rPr>
        <w:t>exec</w:t>
      </w:r>
      <w:r w:rsidRPr="00F928E2">
        <w:rPr>
          <w:rFonts w:hint="eastAsia"/>
          <w:b/>
          <w:bCs/>
          <w:sz w:val="21"/>
          <w:szCs w:val="21"/>
        </w:rPr>
        <w:t>函数族</w:t>
      </w:r>
    </w:p>
    <w:p w14:paraId="4217CF8B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>设你编写的源程序名为</w:t>
      </w:r>
      <w:proofErr w:type="spellStart"/>
      <w:r w:rsidRPr="00F928E2">
        <w:rPr>
          <w:rFonts w:hint="eastAsia"/>
          <w:b/>
          <w:bCs/>
          <w:sz w:val="21"/>
          <w:szCs w:val="21"/>
        </w:rPr>
        <w:t>exec.c</w:t>
      </w:r>
      <w:proofErr w:type="spellEnd"/>
      <w:r w:rsidRPr="00F928E2">
        <w:rPr>
          <w:rFonts w:hint="eastAsia"/>
          <w:b/>
          <w:bCs/>
          <w:sz w:val="21"/>
          <w:szCs w:val="21"/>
        </w:rPr>
        <w:t>,</w:t>
      </w:r>
      <w:r w:rsidRPr="00F928E2">
        <w:rPr>
          <w:rFonts w:hint="eastAsia"/>
          <w:b/>
          <w:bCs/>
          <w:sz w:val="21"/>
          <w:szCs w:val="21"/>
        </w:rPr>
        <w:t>父子线程分别用</w:t>
      </w:r>
      <w:proofErr w:type="spellStart"/>
      <w:r w:rsidRPr="00F928E2">
        <w:rPr>
          <w:rFonts w:hint="eastAsia"/>
          <w:b/>
          <w:bCs/>
          <w:sz w:val="21"/>
          <w:szCs w:val="21"/>
        </w:rPr>
        <w:t>execl,execvp</w:t>
      </w:r>
      <w:proofErr w:type="spellEnd"/>
      <w:r w:rsidRPr="00F928E2">
        <w:rPr>
          <w:rFonts w:hint="eastAsia"/>
          <w:b/>
          <w:bCs/>
          <w:sz w:val="21"/>
          <w:szCs w:val="21"/>
        </w:rPr>
        <w:t>来分别启动命令</w:t>
      </w:r>
      <w:r w:rsidRPr="00F928E2">
        <w:rPr>
          <w:rFonts w:hint="eastAsia"/>
          <w:b/>
          <w:bCs/>
          <w:sz w:val="21"/>
          <w:szCs w:val="21"/>
        </w:rPr>
        <w:t>grep</w:t>
      </w:r>
      <w:r w:rsidRPr="00F928E2">
        <w:rPr>
          <w:rFonts w:hint="eastAsia"/>
          <w:b/>
          <w:bCs/>
          <w:sz w:val="21"/>
          <w:szCs w:val="21"/>
        </w:rPr>
        <w:t>，在</w:t>
      </w:r>
      <w:proofErr w:type="spellStart"/>
      <w:r w:rsidRPr="00F928E2">
        <w:rPr>
          <w:rFonts w:hint="eastAsia"/>
          <w:b/>
          <w:bCs/>
          <w:sz w:val="21"/>
          <w:szCs w:val="21"/>
        </w:rPr>
        <w:t>exec.c</w:t>
      </w:r>
      <w:proofErr w:type="spellEnd"/>
      <w:r w:rsidRPr="00F928E2">
        <w:rPr>
          <w:rFonts w:hint="eastAsia"/>
          <w:b/>
          <w:bCs/>
          <w:sz w:val="21"/>
          <w:szCs w:val="21"/>
        </w:rPr>
        <w:t>中分别查找“</w:t>
      </w:r>
      <w:proofErr w:type="spellStart"/>
      <w:r w:rsidRPr="00F928E2">
        <w:rPr>
          <w:rFonts w:hint="eastAsia"/>
          <w:b/>
          <w:bCs/>
          <w:sz w:val="21"/>
          <w:szCs w:val="21"/>
        </w:rPr>
        <w:t>execl</w:t>
      </w:r>
      <w:proofErr w:type="spellEnd"/>
      <w:r w:rsidRPr="00F928E2">
        <w:rPr>
          <w:rFonts w:hint="eastAsia"/>
          <w:b/>
          <w:bCs/>
          <w:sz w:val="21"/>
          <w:szCs w:val="21"/>
        </w:rPr>
        <w:t>”</w:t>
      </w:r>
      <w:r w:rsidRPr="00F928E2">
        <w:rPr>
          <w:rFonts w:hint="eastAsia"/>
          <w:b/>
          <w:bCs/>
          <w:sz w:val="21"/>
          <w:szCs w:val="21"/>
        </w:rPr>
        <w:t>,"</w:t>
      </w:r>
      <w:proofErr w:type="spellStart"/>
      <w:r w:rsidRPr="00F928E2">
        <w:rPr>
          <w:rFonts w:hint="eastAsia"/>
          <w:b/>
          <w:bCs/>
          <w:sz w:val="21"/>
          <w:szCs w:val="21"/>
        </w:rPr>
        <w:t>execvp</w:t>
      </w:r>
      <w:proofErr w:type="spellEnd"/>
      <w:r w:rsidRPr="00F928E2">
        <w:rPr>
          <w:rFonts w:hint="eastAsia"/>
          <w:b/>
          <w:bCs/>
          <w:sz w:val="21"/>
          <w:szCs w:val="21"/>
        </w:rPr>
        <w:t>"</w:t>
      </w:r>
      <w:r w:rsidRPr="00F928E2">
        <w:rPr>
          <w:rFonts w:hint="eastAsia"/>
          <w:b/>
          <w:bCs/>
          <w:sz w:val="21"/>
          <w:szCs w:val="21"/>
        </w:rPr>
        <w:t>所在的行。输出结果中间夹杂着命令提示符没关系。</w:t>
      </w:r>
    </w:p>
    <w:p w14:paraId="2681D92A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E82205">
        <w:rPr>
          <w:rFonts w:hint="eastAsia"/>
          <w:noProof/>
          <w:sz w:val="21"/>
          <w:szCs w:val="21"/>
        </w:rPr>
        <w:drawing>
          <wp:inline distT="0" distB="0" distL="0" distR="0" wp14:anchorId="0D9D518B" wp14:editId="674E02AE">
            <wp:extent cx="3695700" cy="1314450"/>
            <wp:effectExtent l="0" t="0" r="0" b="0"/>
            <wp:docPr id="57694289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5E74F201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t xml:space="preserve"> </w:t>
      </w:r>
    </w:p>
    <w:p w14:paraId="4774F0B9" w14:textId="77777777" w:rsidR="00F928E2" w:rsidRPr="00F928E2" w:rsidRDefault="00F928E2" w:rsidP="00F928E2">
      <w:pPr>
        <w:rPr>
          <w:b/>
          <w:bCs/>
          <w:sz w:val="21"/>
          <w:szCs w:val="21"/>
        </w:rPr>
      </w:pPr>
      <w:r w:rsidRPr="00F928E2">
        <w:rPr>
          <w:rFonts w:hint="eastAsia"/>
          <w:b/>
          <w:bCs/>
          <w:sz w:val="21"/>
          <w:szCs w:val="21"/>
        </w:rPr>
        <w:lastRenderedPageBreak/>
        <w:t>分析：</w:t>
      </w:r>
    </w:p>
    <w:p w14:paraId="6C43B34F" w14:textId="77777777" w:rsidR="00F928E2" w:rsidRPr="00F928E2" w:rsidRDefault="00F928E2" w:rsidP="00F928E2">
      <w:pPr>
        <w:numPr>
          <w:ilvl w:val="0"/>
          <w:numId w:val="14"/>
        </w:numPr>
        <w:tabs>
          <w:tab w:val="left" w:pos="720"/>
        </w:tabs>
        <w:rPr>
          <w:sz w:val="21"/>
          <w:szCs w:val="21"/>
        </w:rPr>
      </w:pPr>
      <w:proofErr w:type="spellStart"/>
      <w:r w:rsidRPr="00F928E2">
        <w:rPr>
          <w:rFonts w:hint="eastAsia"/>
          <w:sz w:val="21"/>
          <w:szCs w:val="21"/>
        </w:rPr>
        <w:t>pid</w:t>
      </w:r>
      <w:proofErr w:type="spellEnd"/>
      <w:r w:rsidRPr="00F928E2">
        <w:rPr>
          <w:rFonts w:hint="eastAsia"/>
          <w:sz w:val="21"/>
          <w:szCs w:val="21"/>
        </w:rPr>
        <w:t xml:space="preserve"> = fork();</w:t>
      </w:r>
      <w:r w:rsidRPr="00F928E2">
        <w:rPr>
          <w:rFonts w:hint="eastAsia"/>
          <w:sz w:val="21"/>
          <w:szCs w:val="21"/>
        </w:rPr>
        <w:t>：调用</w:t>
      </w:r>
      <w:r w:rsidRPr="00F928E2">
        <w:rPr>
          <w:rFonts w:hint="eastAsia"/>
          <w:sz w:val="21"/>
          <w:szCs w:val="21"/>
        </w:rPr>
        <w:t xml:space="preserve"> fork </w:t>
      </w:r>
      <w:r w:rsidRPr="00F928E2">
        <w:rPr>
          <w:rFonts w:hint="eastAsia"/>
          <w:sz w:val="21"/>
          <w:szCs w:val="21"/>
        </w:rPr>
        <w:t>函数创建</w:t>
      </w:r>
      <w:proofErr w:type="gramStart"/>
      <w:r w:rsidRPr="00F928E2">
        <w:rPr>
          <w:rFonts w:hint="eastAsia"/>
          <w:sz w:val="21"/>
          <w:szCs w:val="21"/>
        </w:rPr>
        <w:t>一</w:t>
      </w:r>
      <w:proofErr w:type="gramEnd"/>
      <w:r w:rsidRPr="00F928E2">
        <w:rPr>
          <w:rFonts w:hint="eastAsia"/>
          <w:sz w:val="21"/>
          <w:szCs w:val="21"/>
        </w:rPr>
        <w:t>个子进程，</w:t>
      </w:r>
      <w:r w:rsidRPr="00F928E2">
        <w:rPr>
          <w:rFonts w:hint="eastAsia"/>
          <w:sz w:val="21"/>
          <w:szCs w:val="21"/>
        </w:rPr>
        <w:t xml:space="preserve">fork </w:t>
      </w:r>
      <w:r w:rsidRPr="00F928E2">
        <w:rPr>
          <w:rFonts w:hint="eastAsia"/>
          <w:sz w:val="21"/>
          <w:szCs w:val="21"/>
        </w:rPr>
        <w:t>返回两次，在父进程中返回子进程的进程</w:t>
      </w:r>
      <w:r w:rsidRPr="00F928E2">
        <w:rPr>
          <w:rFonts w:hint="eastAsia"/>
          <w:sz w:val="21"/>
          <w:szCs w:val="21"/>
        </w:rPr>
        <w:t xml:space="preserve"> ID</w:t>
      </w:r>
      <w:r w:rsidRPr="00F928E2">
        <w:rPr>
          <w:rFonts w:hint="eastAsia"/>
          <w:sz w:val="21"/>
          <w:szCs w:val="21"/>
        </w:rPr>
        <w:t>，在子进程中返回</w:t>
      </w:r>
      <w:r w:rsidRPr="00F928E2">
        <w:rPr>
          <w:rFonts w:hint="eastAsia"/>
          <w:sz w:val="21"/>
          <w:szCs w:val="21"/>
        </w:rPr>
        <w:t xml:space="preserve"> 0</w:t>
      </w:r>
      <w:r w:rsidRPr="00F928E2">
        <w:rPr>
          <w:rFonts w:hint="eastAsia"/>
          <w:sz w:val="21"/>
          <w:szCs w:val="21"/>
        </w:rPr>
        <w:t>，若失败则返回</w:t>
      </w:r>
      <w:r w:rsidRPr="00F928E2">
        <w:rPr>
          <w:rFonts w:hint="eastAsia"/>
          <w:sz w:val="21"/>
          <w:szCs w:val="21"/>
        </w:rPr>
        <w:t xml:space="preserve"> -1</w:t>
      </w:r>
      <w:r w:rsidRPr="00F928E2">
        <w:rPr>
          <w:rFonts w:hint="eastAsia"/>
          <w:sz w:val="21"/>
          <w:szCs w:val="21"/>
        </w:rPr>
        <w:t>。</w:t>
      </w:r>
    </w:p>
    <w:p w14:paraId="7C42D030" w14:textId="77777777" w:rsidR="00F928E2" w:rsidRPr="00F928E2" w:rsidRDefault="00F928E2" w:rsidP="00F928E2">
      <w:pPr>
        <w:numPr>
          <w:ilvl w:val="0"/>
          <w:numId w:val="14"/>
        </w:numPr>
        <w:tabs>
          <w:tab w:val="left" w:pos="720"/>
        </w:tabs>
        <w:rPr>
          <w:sz w:val="21"/>
          <w:szCs w:val="21"/>
        </w:rPr>
      </w:pPr>
      <w:r w:rsidRPr="00F928E2">
        <w:rPr>
          <w:sz w:val="21"/>
          <w:szCs w:val="21"/>
        </w:rPr>
        <w:t>if (</w:t>
      </w:r>
      <w:proofErr w:type="spellStart"/>
      <w:r w:rsidRPr="00F928E2">
        <w:rPr>
          <w:sz w:val="21"/>
          <w:szCs w:val="21"/>
        </w:rPr>
        <w:t>pid</w:t>
      </w:r>
      <w:proofErr w:type="spellEnd"/>
      <w:r w:rsidRPr="00F928E2">
        <w:rPr>
          <w:sz w:val="21"/>
          <w:szCs w:val="21"/>
        </w:rPr>
        <w:t xml:space="preserve"> == 0)</w:t>
      </w:r>
      <w:r w:rsidRPr="00F928E2">
        <w:rPr>
          <w:sz w:val="21"/>
          <w:szCs w:val="21"/>
        </w:rPr>
        <w:t>：子进程执行的代码块。</w:t>
      </w:r>
    </w:p>
    <w:p w14:paraId="2A39B042" w14:textId="77777777" w:rsidR="00F928E2" w:rsidRPr="00F928E2" w:rsidRDefault="00F928E2" w:rsidP="00F928E2">
      <w:pPr>
        <w:numPr>
          <w:ilvl w:val="0"/>
          <w:numId w:val="14"/>
        </w:numPr>
        <w:tabs>
          <w:tab w:val="left" w:pos="720"/>
        </w:tabs>
        <w:rPr>
          <w:sz w:val="21"/>
          <w:szCs w:val="21"/>
        </w:rPr>
      </w:pP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>("/bin/grep", "grep", "</w:t>
      </w: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>", "</w:t>
      </w:r>
      <w:proofErr w:type="spellStart"/>
      <w:r w:rsidRPr="00F928E2">
        <w:rPr>
          <w:sz w:val="21"/>
          <w:szCs w:val="21"/>
        </w:rPr>
        <w:t>exec.c</w:t>
      </w:r>
      <w:proofErr w:type="spellEnd"/>
      <w:r w:rsidRPr="00F928E2">
        <w:rPr>
          <w:sz w:val="21"/>
          <w:szCs w:val="21"/>
        </w:rPr>
        <w:t>", NULL);</w:t>
      </w:r>
      <w:r w:rsidRPr="00F928E2">
        <w:rPr>
          <w:sz w:val="21"/>
          <w:szCs w:val="21"/>
        </w:rPr>
        <w:t>：调用</w:t>
      </w:r>
      <w:r w:rsidRPr="00F928E2">
        <w:rPr>
          <w:sz w:val="21"/>
          <w:szCs w:val="21"/>
        </w:rPr>
        <w:t xml:space="preserve"> </w:t>
      </w: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 xml:space="preserve"> </w:t>
      </w:r>
      <w:r w:rsidRPr="00F928E2">
        <w:rPr>
          <w:sz w:val="21"/>
          <w:szCs w:val="21"/>
        </w:rPr>
        <w:t>函数执行</w:t>
      </w:r>
      <w:r w:rsidRPr="00F928E2">
        <w:rPr>
          <w:sz w:val="21"/>
          <w:szCs w:val="21"/>
        </w:rPr>
        <w:t xml:space="preserve"> grep </w:t>
      </w:r>
      <w:r w:rsidRPr="00F928E2">
        <w:rPr>
          <w:sz w:val="21"/>
          <w:szCs w:val="21"/>
        </w:rPr>
        <w:t>命令，在</w:t>
      </w:r>
      <w:r w:rsidRPr="00F928E2">
        <w:rPr>
          <w:sz w:val="21"/>
          <w:szCs w:val="21"/>
        </w:rPr>
        <w:t xml:space="preserve"> </w:t>
      </w:r>
      <w:proofErr w:type="spellStart"/>
      <w:r w:rsidRPr="00F928E2">
        <w:rPr>
          <w:sz w:val="21"/>
          <w:szCs w:val="21"/>
        </w:rPr>
        <w:t>exec.c</w:t>
      </w:r>
      <w:proofErr w:type="spellEnd"/>
      <w:r w:rsidRPr="00F928E2">
        <w:rPr>
          <w:sz w:val="21"/>
          <w:szCs w:val="21"/>
        </w:rPr>
        <w:t xml:space="preserve"> </w:t>
      </w:r>
      <w:r w:rsidRPr="00F928E2">
        <w:rPr>
          <w:sz w:val="21"/>
          <w:szCs w:val="21"/>
        </w:rPr>
        <w:t>文件中查找包含</w:t>
      </w:r>
      <w:r w:rsidRPr="00F928E2">
        <w:rPr>
          <w:sz w:val="21"/>
          <w:szCs w:val="21"/>
        </w:rPr>
        <w:t xml:space="preserve"> “</w:t>
      </w: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 xml:space="preserve">” </w:t>
      </w:r>
      <w:r w:rsidRPr="00F928E2">
        <w:rPr>
          <w:sz w:val="21"/>
          <w:szCs w:val="21"/>
        </w:rPr>
        <w:t>的行。若</w:t>
      </w:r>
      <w:r w:rsidRPr="00F928E2">
        <w:rPr>
          <w:sz w:val="21"/>
          <w:szCs w:val="21"/>
        </w:rPr>
        <w:t xml:space="preserve"> </w:t>
      </w: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 xml:space="preserve"> </w:t>
      </w:r>
      <w:r w:rsidRPr="00F928E2">
        <w:rPr>
          <w:sz w:val="21"/>
          <w:szCs w:val="21"/>
        </w:rPr>
        <w:t>调用失败，会执行</w:t>
      </w:r>
      <w:r w:rsidRPr="00F928E2">
        <w:rPr>
          <w:sz w:val="21"/>
          <w:szCs w:val="21"/>
        </w:rPr>
        <w:t xml:space="preserve"> </w:t>
      </w:r>
      <w:proofErr w:type="spellStart"/>
      <w:r w:rsidRPr="00F928E2">
        <w:rPr>
          <w:sz w:val="21"/>
          <w:szCs w:val="21"/>
        </w:rPr>
        <w:t>perror</w:t>
      </w:r>
      <w:proofErr w:type="spellEnd"/>
      <w:r w:rsidRPr="00F928E2">
        <w:rPr>
          <w:sz w:val="21"/>
          <w:szCs w:val="21"/>
        </w:rPr>
        <w:t>("</w:t>
      </w:r>
      <w:proofErr w:type="spellStart"/>
      <w:r w:rsidRPr="00F928E2">
        <w:rPr>
          <w:sz w:val="21"/>
          <w:szCs w:val="21"/>
        </w:rPr>
        <w:t>execl</w:t>
      </w:r>
      <w:proofErr w:type="spellEnd"/>
      <w:r w:rsidRPr="00F928E2">
        <w:rPr>
          <w:sz w:val="21"/>
          <w:szCs w:val="21"/>
        </w:rPr>
        <w:t xml:space="preserve">"); </w:t>
      </w:r>
      <w:r w:rsidRPr="00F928E2">
        <w:rPr>
          <w:sz w:val="21"/>
          <w:szCs w:val="21"/>
        </w:rPr>
        <w:t>输出错误信息。</w:t>
      </w:r>
    </w:p>
    <w:p w14:paraId="022BA055" w14:textId="77777777" w:rsidR="00F928E2" w:rsidRPr="00F928E2" w:rsidRDefault="00F928E2" w:rsidP="00F928E2">
      <w:pPr>
        <w:numPr>
          <w:ilvl w:val="0"/>
          <w:numId w:val="15"/>
        </w:numPr>
        <w:tabs>
          <w:tab w:val="left" w:pos="720"/>
        </w:tabs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wait(NULL);</w:t>
      </w:r>
      <w:r w:rsidRPr="00F928E2">
        <w:rPr>
          <w:rFonts w:hint="eastAsia"/>
          <w:sz w:val="21"/>
          <w:szCs w:val="21"/>
        </w:rPr>
        <w:t>：父进程等待子进程结束。</w:t>
      </w:r>
    </w:p>
    <w:p w14:paraId="5EB293E0" w14:textId="77777777" w:rsidR="00F928E2" w:rsidRPr="00F928E2" w:rsidRDefault="00F928E2" w:rsidP="00F928E2">
      <w:pPr>
        <w:numPr>
          <w:ilvl w:val="0"/>
          <w:numId w:val="16"/>
        </w:numPr>
        <w:tabs>
          <w:tab w:val="left" w:pos="720"/>
        </w:tabs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char *</w:t>
      </w:r>
      <w:proofErr w:type="spellStart"/>
      <w:r w:rsidRPr="00F928E2">
        <w:rPr>
          <w:rFonts w:hint="eastAsia"/>
          <w:sz w:val="21"/>
          <w:szCs w:val="21"/>
        </w:rPr>
        <w:t>argv</w:t>
      </w:r>
      <w:proofErr w:type="spellEnd"/>
      <w:r w:rsidRPr="00F928E2">
        <w:rPr>
          <w:rFonts w:hint="eastAsia"/>
          <w:sz w:val="21"/>
          <w:szCs w:val="21"/>
        </w:rPr>
        <w:t>[] = {"grep", "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>", "</w:t>
      </w:r>
      <w:proofErr w:type="spellStart"/>
      <w:r w:rsidRPr="00F928E2">
        <w:rPr>
          <w:rFonts w:hint="eastAsia"/>
          <w:sz w:val="21"/>
          <w:szCs w:val="21"/>
        </w:rPr>
        <w:t>exec.c</w:t>
      </w:r>
      <w:proofErr w:type="spellEnd"/>
      <w:r w:rsidRPr="00F928E2">
        <w:rPr>
          <w:rFonts w:hint="eastAsia"/>
          <w:sz w:val="21"/>
          <w:szCs w:val="21"/>
        </w:rPr>
        <w:t>", NULL};</w:t>
      </w:r>
      <w:r w:rsidRPr="00F928E2">
        <w:rPr>
          <w:rFonts w:hint="eastAsia"/>
          <w:sz w:val="21"/>
          <w:szCs w:val="21"/>
        </w:rPr>
        <w:t>：定义一个字符串数组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argv</w:t>
      </w:r>
      <w:proofErr w:type="spellEnd"/>
      <w:r w:rsidRPr="00F928E2">
        <w:rPr>
          <w:rFonts w:hint="eastAsia"/>
          <w:sz w:val="21"/>
          <w:szCs w:val="21"/>
        </w:rPr>
        <w:t>，用于传递给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函数的参数。</w:t>
      </w:r>
    </w:p>
    <w:p w14:paraId="03DFDEA9" w14:textId="77777777" w:rsidR="00F928E2" w:rsidRPr="00F928E2" w:rsidRDefault="00F928E2" w:rsidP="00F928E2">
      <w:pPr>
        <w:numPr>
          <w:ilvl w:val="0"/>
          <w:numId w:val="17"/>
        </w:numPr>
        <w:tabs>
          <w:tab w:val="left" w:pos="720"/>
        </w:tabs>
        <w:rPr>
          <w:sz w:val="21"/>
          <w:szCs w:val="21"/>
        </w:rPr>
      </w:pP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 xml:space="preserve">("grep", </w:t>
      </w:r>
      <w:proofErr w:type="spellStart"/>
      <w:r w:rsidRPr="00F928E2">
        <w:rPr>
          <w:rFonts w:hint="eastAsia"/>
          <w:sz w:val="21"/>
          <w:szCs w:val="21"/>
        </w:rPr>
        <w:t>argv</w:t>
      </w:r>
      <w:proofErr w:type="spellEnd"/>
      <w:r w:rsidRPr="00F928E2">
        <w:rPr>
          <w:rFonts w:hint="eastAsia"/>
          <w:sz w:val="21"/>
          <w:szCs w:val="21"/>
        </w:rPr>
        <w:t>);</w:t>
      </w:r>
      <w:r w:rsidRPr="00F928E2">
        <w:rPr>
          <w:rFonts w:hint="eastAsia"/>
          <w:sz w:val="21"/>
          <w:szCs w:val="21"/>
        </w:rPr>
        <w:t>：调用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函数执行</w:t>
      </w:r>
      <w:r w:rsidRPr="00F928E2">
        <w:rPr>
          <w:rFonts w:hint="eastAsia"/>
          <w:sz w:val="21"/>
          <w:szCs w:val="21"/>
        </w:rPr>
        <w:t xml:space="preserve"> grep </w:t>
      </w:r>
      <w:r w:rsidRPr="00F928E2">
        <w:rPr>
          <w:rFonts w:hint="eastAsia"/>
          <w:sz w:val="21"/>
          <w:szCs w:val="21"/>
        </w:rPr>
        <w:t>命令，在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exec.c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文件中查找包含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“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>”</w:t>
      </w:r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的行。若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r w:rsidRPr="00F928E2">
        <w:rPr>
          <w:rFonts w:hint="eastAsia"/>
          <w:sz w:val="21"/>
          <w:szCs w:val="21"/>
        </w:rPr>
        <w:t>调用失败，会执行</w:t>
      </w:r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perror</w:t>
      </w:r>
      <w:proofErr w:type="spellEnd"/>
      <w:r w:rsidRPr="00F928E2">
        <w:rPr>
          <w:rFonts w:hint="eastAsia"/>
          <w:sz w:val="21"/>
          <w:szCs w:val="21"/>
        </w:rPr>
        <w:t>("</w:t>
      </w:r>
      <w:proofErr w:type="spellStart"/>
      <w:r w:rsidRPr="00F928E2">
        <w:rPr>
          <w:rFonts w:hint="eastAsia"/>
          <w:sz w:val="21"/>
          <w:szCs w:val="21"/>
        </w:rPr>
        <w:t>execvp</w:t>
      </w:r>
      <w:proofErr w:type="spellEnd"/>
      <w:r w:rsidRPr="00F928E2">
        <w:rPr>
          <w:rFonts w:hint="eastAsia"/>
          <w:sz w:val="21"/>
          <w:szCs w:val="21"/>
        </w:rPr>
        <w:t xml:space="preserve">"); </w:t>
      </w:r>
      <w:r w:rsidRPr="00F928E2">
        <w:rPr>
          <w:rFonts w:hint="eastAsia"/>
          <w:sz w:val="21"/>
          <w:szCs w:val="21"/>
        </w:rPr>
        <w:t>输出错误信息。</w:t>
      </w:r>
    </w:p>
    <w:p w14:paraId="3E6D9B30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观察终端输出，会看</w:t>
      </w:r>
      <w:r w:rsidRPr="00F928E2">
        <w:rPr>
          <w:rFonts w:hint="eastAsia"/>
          <w:b/>
          <w:bCs/>
          <w:sz w:val="21"/>
          <w:szCs w:val="21"/>
        </w:rPr>
        <w:t>到包含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“</w:t>
      </w:r>
      <w:proofErr w:type="spellStart"/>
      <w:r w:rsidRPr="00F928E2">
        <w:rPr>
          <w:rFonts w:hint="eastAsia"/>
          <w:b/>
          <w:bCs/>
          <w:sz w:val="21"/>
          <w:szCs w:val="21"/>
        </w:rPr>
        <w:t>execl</w:t>
      </w:r>
      <w:proofErr w:type="spellEnd"/>
      <w:r w:rsidRPr="00F928E2">
        <w:rPr>
          <w:rFonts w:hint="eastAsia"/>
          <w:b/>
          <w:bCs/>
          <w:sz w:val="21"/>
          <w:szCs w:val="21"/>
        </w:rPr>
        <w:t>”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和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“</w:t>
      </w:r>
      <w:proofErr w:type="spellStart"/>
      <w:r w:rsidRPr="00F928E2">
        <w:rPr>
          <w:rFonts w:hint="eastAsia"/>
          <w:b/>
          <w:bCs/>
          <w:sz w:val="21"/>
          <w:szCs w:val="21"/>
        </w:rPr>
        <w:t>execvp</w:t>
      </w:r>
      <w:proofErr w:type="spellEnd"/>
      <w:r w:rsidRPr="00F928E2">
        <w:rPr>
          <w:rFonts w:hint="eastAsia"/>
          <w:b/>
          <w:bCs/>
          <w:sz w:val="21"/>
          <w:szCs w:val="21"/>
        </w:rPr>
        <w:t>”</w:t>
      </w:r>
      <w:r w:rsidRPr="00F928E2">
        <w:rPr>
          <w:rFonts w:hint="eastAsia"/>
          <w:b/>
          <w:bCs/>
          <w:sz w:val="21"/>
          <w:szCs w:val="21"/>
        </w:rPr>
        <w:t xml:space="preserve"> </w:t>
      </w:r>
      <w:r w:rsidRPr="00F928E2">
        <w:rPr>
          <w:rFonts w:hint="eastAsia"/>
          <w:b/>
          <w:bCs/>
          <w:sz w:val="21"/>
          <w:szCs w:val="21"/>
        </w:rPr>
        <w:t>的</w:t>
      </w:r>
      <w:r w:rsidRPr="00F928E2">
        <w:rPr>
          <w:rFonts w:hint="eastAsia"/>
          <w:sz w:val="21"/>
          <w:szCs w:val="21"/>
        </w:rPr>
        <w:t>行依次显示出来。输出结果中间可能会夹杂着命令提示符，这是正常现象。</w:t>
      </w:r>
    </w:p>
    <w:p w14:paraId="0DE75735" w14:textId="77777777" w:rsidR="00F928E2" w:rsidRPr="00F928E2" w:rsidRDefault="00F928E2" w:rsidP="00F928E2"/>
    <w:p w14:paraId="7F094CC3" w14:textId="77777777" w:rsidR="00F928E2" w:rsidRDefault="00F928E2" w:rsidP="00F928E2">
      <w:pPr>
        <w:pStyle w:val="20"/>
      </w:pPr>
      <w:bookmarkStart w:id="13" w:name="_Toc200741872"/>
      <w:r w:rsidRPr="00F928E2">
        <w:rPr>
          <w:rFonts w:hint="eastAsia"/>
        </w:rPr>
        <w:t>实验十</w:t>
      </w:r>
      <w:r w:rsidRPr="00F928E2">
        <w:rPr>
          <w:rFonts w:hint="eastAsia"/>
        </w:rPr>
        <w:t>Linux</w:t>
      </w:r>
      <w:r w:rsidRPr="00F928E2">
        <w:rPr>
          <w:rFonts w:hint="eastAsia"/>
        </w:rPr>
        <w:t>进程管理</w:t>
      </w:r>
      <w:bookmarkEnd w:id="13"/>
      <w:r w:rsidRPr="00F928E2">
        <w:rPr>
          <w:rFonts w:hint="eastAsia"/>
        </w:rPr>
        <w:tab/>
      </w:r>
    </w:p>
    <w:p w14:paraId="22D2E41B" w14:textId="77777777" w:rsidR="00F928E2" w:rsidRPr="00F928E2" w:rsidRDefault="00F928E2" w:rsidP="00F928E2">
      <w:r w:rsidRPr="00F928E2">
        <w:rPr>
          <w:rFonts w:hint="eastAsia"/>
          <w:noProof/>
        </w:rPr>
        <w:drawing>
          <wp:inline distT="0" distB="0" distL="0" distR="0" wp14:anchorId="36C9CE77" wp14:editId="77026B5E">
            <wp:extent cx="3219450" cy="387350"/>
            <wp:effectExtent l="0" t="0" r="0" b="0"/>
            <wp:docPr id="56525777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9EAD" w14:textId="77777777" w:rsidR="00F928E2" w:rsidRPr="00F928E2" w:rsidRDefault="00F928E2" w:rsidP="00F928E2">
      <w:pPr>
        <w:rPr>
          <w:sz w:val="21"/>
          <w:szCs w:val="21"/>
        </w:rPr>
      </w:pPr>
      <w:proofErr w:type="gramStart"/>
      <w:r w:rsidRPr="00F928E2">
        <w:rPr>
          <w:rFonts w:hint="eastAsia"/>
          <w:sz w:val="21"/>
          <w:szCs w:val="21"/>
        </w:rPr>
        <w:t>#include</w:t>
      </w:r>
      <w:proofErr w:type="gramEnd"/>
      <w:r w:rsidRPr="00F928E2">
        <w:rPr>
          <w:rFonts w:hint="eastAsia"/>
          <w:sz w:val="21"/>
          <w:szCs w:val="21"/>
        </w:rPr>
        <w:t xml:space="preserve"> &lt;</w:t>
      </w:r>
      <w:proofErr w:type="spellStart"/>
      <w:r w:rsidRPr="00F928E2">
        <w:rPr>
          <w:rFonts w:hint="eastAsia"/>
          <w:sz w:val="21"/>
          <w:szCs w:val="21"/>
        </w:rPr>
        <w:t>stdio.h</w:t>
      </w:r>
      <w:proofErr w:type="spellEnd"/>
      <w:r w:rsidRPr="00F928E2">
        <w:rPr>
          <w:rFonts w:hint="eastAsia"/>
          <w:sz w:val="21"/>
          <w:szCs w:val="21"/>
        </w:rPr>
        <w:t>&gt;</w:t>
      </w:r>
    </w:p>
    <w:p w14:paraId="14251589" w14:textId="77777777" w:rsidR="00F928E2" w:rsidRPr="00F928E2" w:rsidRDefault="00F928E2" w:rsidP="00F928E2">
      <w:pPr>
        <w:rPr>
          <w:sz w:val="21"/>
          <w:szCs w:val="21"/>
        </w:rPr>
      </w:pPr>
      <w:proofErr w:type="gramStart"/>
      <w:r w:rsidRPr="00F928E2">
        <w:rPr>
          <w:rFonts w:hint="eastAsia"/>
          <w:sz w:val="21"/>
          <w:szCs w:val="21"/>
        </w:rPr>
        <w:t>#include</w:t>
      </w:r>
      <w:proofErr w:type="gramEnd"/>
      <w:r w:rsidRPr="00F928E2">
        <w:rPr>
          <w:rFonts w:hint="eastAsia"/>
          <w:sz w:val="21"/>
          <w:szCs w:val="21"/>
        </w:rPr>
        <w:t xml:space="preserve"> &lt;</w:t>
      </w:r>
      <w:proofErr w:type="spellStart"/>
      <w:r w:rsidRPr="00F928E2">
        <w:rPr>
          <w:rFonts w:hint="eastAsia"/>
          <w:sz w:val="21"/>
          <w:szCs w:val="21"/>
        </w:rPr>
        <w:t>stdlib.h</w:t>
      </w:r>
      <w:proofErr w:type="spellEnd"/>
      <w:r w:rsidRPr="00F928E2">
        <w:rPr>
          <w:rFonts w:hint="eastAsia"/>
          <w:sz w:val="21"/>
          <w:szCs w:val="21"/>
        </w:rPr>
        <w:t>&gt;</w:t>
      </w:r>
    </w:p>
    <w:p w14:paraId="6DB7F592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#include &lt;</w:t>
      </w:r>
      <w:proofErr w:type="spellStart"/>
      <w:r w:rsidRPr="00F928E2">
        <w:rPr>
          <w:rFonts w:hint="eastAsia"/>
          <w:sz w:val="21"/>
          <w:szCs w:val="21"/>
        </w:rPr>
        <w:t>unistd.h</w:t>
      </w:r>
      <w:proofErr w:type="spellEnd"/>
      <w:r w:rsidRPr="00F928E2">
        <w:rPr>
          <w:rFonts w:hint="eastAsia"/>
          <w:sz w:val="21"/>
          <w:szCs w:val="21"/>
        </w:rPr>
        <w:t>&gt;</w:t>
      </w:r>
    </w:p>
    <w:p w14:paraId="4554C2D9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#include &lt;</w:t>
      </w:r>
      <w:proofErr w:type="spellStart"/>
      <w:r w:rsidRPr="00F928E2">
        <w:rPr>
          <w:rFonts w:hint="eastAsia"/>
          <w:sz w:val="21"/>
          <w:szCs w:val="21"/>
        </w:rPr>
        <w:t>signal.h</w:t>
      </w:r>
      <w:proofErr w:type="spellEnd"/>
      <w:r w:rsidRPr="00F928E2">
        <w:rPr>
          <w:rFonts w:hint="eastAsia"/>
          <w:sz w:val="21"/>
          <w:szCs w:val="21"/>
        </w:rPr>
        <w:t>&gt;</w:t>
      </w:r>
    </w:p>
    <w:p w14:paraId="5FC3CC62" w14:textId="77777777" w:rsidR="00F928E2" w:rsidRPr="00F928E2" w:rsidRDefault="00F928E2" w:rsidP="00F928E2">
      <w:pPr>
        <w:rPr>
          <w:sz w:val="21"/>
          <w:szCs w:val="21"/>
        </w:rPr>
      </w:pPr>
      <w:proofErr w:type="gramStart"/>
      <w:r w:rsidRPr="00F928E2">
        <w:rPr>
          <w:rFonts w:hint="eastAsia"/>
          <w:sz w:val="21"/>
          <w:szCs w:val="21"/>
        </w:rPr>
        <w:t>#include</w:t>
      </w:r>
      <w:proofErr w:type="gramEnd"/>
      <w:r w:rsidRPr="00F928E2">
        <w:rPr>
          <w:rFonts w:hint="eastAsia"/>
          <w:sz w:val="21"/>
          <w:szCs w:val="21"/>
        </w:rPr>
        <w:t xml:space="preserve"> &lt;</w:t>
      </w:r>
      <w:proofErr w:type="spellStart"/>
      <w:r w:rsidRPr="00F928E2">
        <w:rPr>
          <w:rFonts w:hint="eastAsia"/>
          <w:sz w:val="21"/>
          <w:szCs w:val="21"/>
        </w:rPr>
        <w:t>time.h</w:t>
      </w:r>
      <w:proofErr w:type="spellEnd"/>
      <w:r w:rsidRPr="00F928E2">
        <w:rPr>
          <w:rFonts w:hint="eastAsia"/>
          <w:sz w:val="21"/>
          <w:szCs w:val="21"/>
        </w:rPr>
        <w:t>&gt;</w:t>
      </w:r>
    </w:p>
    <w:p w14:paraId="7584A55D" w14:textId="77777777" w:rsidR="00F928E2" w:rsidRPr="00F928E2" w:rsidRDefault="00F928E2" w:rsidP="00F928E2">
      <w:pPr>
        <w:rPr>
          <w:sz w:val="21"/>
          <w:szCs w:val="21"/>
        </w:rPr>
      </w:pPr>
      <w:proofErr w:type="gramStart"/>
      <w:r w:rsidRPr="00F928E2">
        <w:rPr>
          <w:rFonts w:hint="eastAsia"/>
          <w:sz w:val="21"/>
          <w:szCs w:val="21"/>
        </w:rPr>
        <w:t>#include</w:t>
      </w:r>
      <w:proofErr w:type="gramEnd"/>
      <w:r w:rsidRPr="00F928E2">
        <w:rPr>
          <w:rFonts w:hint="eastAsia"/>
          <w:sz w:val="21"/>
          <w:szCs w:val="21"/>
        </w:rPr>
        <w:t xml:space="preserve"> &lt;sys/</w:t>
      </w:r>
      <w:proofErr w:type="spellStart"/>
      <w:r w:rsidRPr="00F928E2">
        <w:rPr>
          <w:rFonts w:hint="eastAsia"/>
          <w:sz w:val="21"/>
          <w:szCs w:val="21"/>
        </w:rPr>
        <w:t>types</w:t>
      </w:r>
      <w:proofErr w:type="gramStart"/>
      <w:r w:rsidRPr="00F928E2">
        <w:rPr>
          <w:rFonts w:hint="eastAsia"/>
          <w:sz w:val="21"/>
          <w:szCs w:val="21"/>
        </w:rPr>
        <w:t>.h</w:t>
      </w:r>
      <w:proofErr w:type="spellEnd"/>
      <w:proofErr w:type="gramEnd"/>
      <w:r w:rsidRPr="00F928E2">
        <w:rPr>
          <w:rFonts w:hint="eastAsia"/>
          <w:sz w:val="21"/>
          <w:szCs w:val="21"/>
        </w:rPr>
        <w:t>&gt;</w:t>
      </w:r>
    </w:p>
    <w:p w14:paraId="7CC8D1D9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int sum = </w:t>
      </w:r>
      <w:proofErr w:type="gramStart"/>
      <w:r w:rsidRPr="00F928E2">
        <w:rPr>
          <w:rFonts w:hint="eastAsia"/>
          <w:sz w:val="21"/>
          <w:szCs w:val="21"/>
        </w:rPr>
        <w:t>0;</w:t>
      </w:r>
      <w:proofErr w:type="gramEnd"/>
    </w:p>
    <w:p w14:paraId="3F2775C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int 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>2</w:t>
      </w:r>
      <w:proofErr w:type="gramStart"/>
      <w:r w:rsidRPr="00F928E2">
        <w:rPr>
          <w:rFonts w:hint="eastAsia"/>
          <w:sz w:val="21"/>
          <w:szCs w:val="21"/>
        </w:rPr>
        <w:t>];</w:t>
      </w:r>
      <w:proofErr w:type="gramEnd"/>
    </w:p>
    <w:p w14:paraId="67DE4E8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void </w:t>
      </w:r>
      <w:proofErr w:type="spellStart"/>
      <w:r w:rsidRPr="00F928E2">
        <w:rPr>
          <w:rFonts w:hint="eastAsia"/>
          <w:sz w:val="21"/>
          <w:szCs w:val="21"/>
        </w:rPr>
        <w:t>sig_</w:t>
      </w:r>
      <w:proofErr w:type="gramStart"/>
      <w:r w:rsidRPr="00F928E2">
        <w:rPr>
          <w:rFonts w:hint="eastAsia"/>
          <w:sz w:val="21"/>
          <w:szCs w:val="21"/>
        </w:rPr>
        <w:t>handler</w:t>
      </w:r>
      <w:proofErr w:type="spellEnd"/>
      <w:r w:rsidRPr="00F928E2">
        <w:rPr>
          <w:rFonts w:hint="eastAsia"/>
          <w:sz w:val="21"/>
          <w:szCs w:val="21"/>
        </w:rPr>
        <w:t>(</w:t>
      </w:r>
      <w:proofErr w:type="gramEnd"/>
      <w:r w:rsidRPr="00F928E2">
        <w:rPr>
          <w:rFonts w:hint="eastAsia"/>
          <w:sz w:val="21"/>
          <w:szCs w:val="21"/>
        </w:rPr>
        <w:t xml:space="preserve">int </w:t>
      </w:r>
      <w:proofErr w:type="spellStart"/>
      <w:proofErr w:type="gramStart"/>
      <w:r w:rsidRPr="00F928E2">
        <w:rPr>
          <w:rFonts w:hint="eastAsia"/>
          <w:sz w:val="21"/>
          <w:szCs w:val="21"/>
        </w:rPr>
        <w:t>signo</w:t>
      </w:r>
      <w:proofErr w:type="spellEnd"/>
      <w:r w:rsidRPr="00F928E2">
        <w:rPr>
          <w:rFonts w:hint="eastAsia"/>
          <w:sz w:val="21"/>
          <w:szCs w:val="21"/>
        </w:rPr>
        <w:t>) {</w:t>
      </w:r>
      <w:proofErr w:type="gramEnd"/>
    </w:p>
    <w:p w14:paraId="5678495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if (</w:t>
      </w:r>
      <w:proofErr w:type="spellStart"/>
      <w:r w:rsidRPr="00F928E2">
        <w:rPr>
          <w:rFonts w:hint="eastAsia"/>
          <w:sz w:val="21"/>
          <w:szCs w:val="21"/>
        </w:rPr>
        <w:t>signo</w:t>
      </w:r>
      <w:proofErr w:type="spellEnd"/>
      <w:r w:rsidRPr="00F928E2">
        <w:rPr>
          <w:rFonts w:hint="eastAsia"/>
          <w:sz w:val="21"/>
          <w:szCs w:val="21"/>
        </w:rPr>
        <w:t xml:space="preserve"> == </w:t>
      </w:r>
      <w:proofErr w:type="gramStart"/>
      <w:r w:rsidRPr="00F928E2">
        <w:rPr>
          <w:rFonts w:hint="eastAsia"/>
          <w:sz w:val="21"/>
          <w:szCs w:val="21"/>
        </w:rPr>
        <w:t>SIGUSR1) {</w:t>
      </w:r>
      <w:proofErr w:type="gramEnd"/>
    </w:p>
    <w:p w14:paraId="5FA291CE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int </w:t>
      </w:r>
      <w:proofErr w:type="gramStart"/>
      <w:r w:rsidRPr="00F928E2">
        <w:rPr>
          <w:rFonts w:hint="eastAsia"/>
          <w:sz w:val="21"/>
          <w:szCs w:val="21"/>
        </w:rPr>
        <w:t>num;</w:t>
      </w:r>
      <w:proofErr w:type="gramEnd"/>
    </w:p>
    <w:p w14:paraId="7AC067B2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if (read(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 xml:space="preserve">0], &amp;num, </w:t>
      </w:r>
      <w:proofErr w:type="spellStart"/>
      <w:r w:rsidRPr="00F928E2">
        <w:rPr>
          <w:rFonts w:hint="eastAsia"/>
          <w:sz w:val="21"/>
          <w:szCs w:val="21"/>
        </w:rPr>
        <w:t>sizeof</w:t>
      </w:r>
      <w:proofErr w:type="spellEnd"/>
      <w:r w:rsidRPr="00F928E2">
        <w:rPr>
          <w:rFonts w:hint="eastAsia"/>
          <w:sz w:val="21"/>
          <w:szCs w:val="21"/>
        </w:rPr>
        <w:t xml:space="preserve">(num)) &gt; </w:t>
      </w:r>
      <w:proofErr w:type="gramStart"/>
      <w:r w:rsidRPr="00F928E2">
        <w:rPr>
          <w:rFonts w:hint="eastAsia"/>
          <w:sz w:val="21"/>
          <w:szCs w:val="21"/>
        </w:rPr>
        <w:t>0) {</w:t>
      </w:r>
      <w:proofErr w:type="gramEnd"/>
    </w:p>
    <w:p w14:paraId="42570C0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sum += </w:t>
      </w:r>
      <w:proofErr w:type="gramStart"/>
      <w:r w:rsidRPr="00F928E2">
        <w:rPr>
          <w:rFonts w:hint="eastAsia"/>
          <w:sz w:val="21"/>
          <w:szCs w:val="21"/>
        </w:rPr>
        <w:t>num;</w:t>
      </w:r>
      <w:proofErr w:type="gramEnd"/>
    </w:p>
    <w:p w14:paraId="207545D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}</w:t>
      </w:r>
    </w:p>
    <w:p w14:paraId="4E04B553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</w:t>
      </w:r>
    </w:p>
    <w:p w14:paraId="25AD0CCB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}</w:t>
      </w:r>
    </w:p>
    <w:p w14:paraId="7AD080D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int </w:t>
      </w:r>
      <w:proofErr w:type="gramStart"/>
      <w:r w:rsidRPr="00F928E2">
        <w:rPr>
          <w:rFonts w:hint="eastAsia"/>
          <w:sz w:val="21"/>
          <w:szCs w:val="21"/>
        </w:rPr>
        <w:t>main(</w:t>
      </w:r>
      <w:proofErr w:type="gramEnd"/>
      <w:r w:rsidRPr="00F928E2">
        <w:rPr>
          <w:rFonts w:hint="eastAsia"/>
          <w:sz w:val="21"/>
          <w:szCs w:val="21"/>
        </w:rPr>
        <w:t>) {</w:t>
      </w:r>
    </w:p>
    <w:p w14:paraId="2BEBA1AE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if (pipe(</w:t>
      </w:r>
      <w:proofErr w:type="spell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) == -1) {</w:t>
      </w:r>
    </w:p>
    <w:p w14:paraId="09A66782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</w:t>
      </w:r>
      <w:proofErr w:type="spellStart"/>
      <w:r w:rsidRPr="00F928E2">
        <w:rPr>
          <w:rFonts w:hint="eastAsia"/>
          <w:sz w:val="21"/>
          <w:szCs w:val="21"/>
        </w:rPr>
        <w:t>perror</w:t>
      </w:r>
      <w:proofErr w:type="spellEnd"/>
      <w:r w:rsidRPr="00F928E2">
        <w:rPr>
          <w:rFonts w:hint="eastAsia"/>
          <w:sz w:val="21"/>
          <w:szCs w:val="21"/>
        </w:rPr>
        <w:t>("pipe"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4FDD8ACA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lastRenderedPageBreak/>
        <w:t xml:space="preserve">        return </w:t>
      </w:r>
      <w:proofErr w:type="gramStart"/>
      <w:r w:rsidRPr="00F928E2">
        <w:rPr>
          <w:rFonts w:hint="eastAsia"/>
          <w:sz w:val="21"/>
          <w:szCs w:val="21"/>
        </w:rPr>
        <w:t>1;</w:t>
      </w:r>
      <w:proofErr w:type="gramEnd"/>
    </w:p>
    <w:p w14:paraId="012259CD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</w:t>
      </w:r>
    </w:p>
    <w:p w14:paraId="1DDBCEF6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if (</w:t>
      </w:r>
      <w:proofErr w:type="gramStart"/>
      <w:r w:rsidRPr="00F928E2">
        <w:rPr>
          <w:rFonts w:hint="eastAsia"/>
          <w:sz w:val="21"/>
          <w:szCs w:val="21"/>
        </w:rPr>
        <w:t>signal(</w:t>
      </w:r>
      <w:proofErr w:type="gramEnd"/>
      <w:r w:rsidRPr="00F928E2">
        <w:rPr>
          <w:rFonts w:hint="eastAsia"/>
          <w:sz w:val="21"/>
          <w:szCs w:val="21"/>
        </w:rPr>
        <w:t xml:space="preserve">SIGUSR1, </w:t>
      </w:r>
      <w:proofErr w:type="spellStart"/>
      <w:r w:rsidRPr="00F928E2">
        <w:rPr>
          <w:rFonts w:hint="eastAsia"/>
          <w:sz w:val="21"/>
          <w:szCs w:val="21"/>
        </w:rPr>
        <w:t>sig_handler</w:t>
      </w:r>
      <w:proofErr w:type="spellEnd"/>
      <w:r w:rsidRPr="00F928E2">
        <w:rPr>
          <w:rFonts w:hint="eastAsia"/>
          <w:sz w:val="21"/>
          <w:szCs w:val="21"/>
        </w:rPr>
        <w:t>) == SIG_ERR) {</w:t>
      </w:r>
    </w:p>
    <w:p w14:paraId="149F83C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</w:t>
      </w:r>
      <w:proofErr w:type="spellStart"/>
      <w:r w:rsidRPr="00F928E2">
        <w:rPr>
          <w:rFonts w:hint="eastAsia"/>
          <w:sz w:val="21"/>
          <w:szCs w:val="21"/>
        </w:rPr>
        <w:t>perror</w:t>
      </w:r>
      <w:proofErr w:type="spellEnd"/>
      <w:r w:rsidRPr="00F928E2">
        <w:rPr>
          <w:rFonts w:hint="eastAsia"/>
          <w:sz w:val="21"/>
          <w:szCs w:val="21"/>
        </w:rPr>
        <w:t>("signal"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468ED7B9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return </w:t>
      </w:r>
      <w:proofErr w:type="gramStart"/>
      <w:r w:rsidRPr="00F928E2">
        <w:rPr>
          <w:rFonts w:hint="eastAsia"/>
          <w:sz w:val="21"/>
          <w:szCs w:val="21"/>
        </w:rPr>
        <w:t>1;</w:t>
      </w:r>
      <w:proofErr w:type="gramEnd"/>
    </w:p>
    <w:p w14:paraId="70F6AA69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</w:t>
      </w:r>
    </w:p>
    <w:p w14:paraId="41F46A5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</w:t>
      </w:r>
      <w:proofErr w:type="spellStart"/>
      <w:r w:rsidRPr="00F928E2">
        <w:rPr>
          <w:rFonts w:hint="eastAsia"/>
          <w:sz w:val="21"/>
          <w:szCs w:val="21"/>
        </w:rPr>
        <w:t>pid_t</w:t>
      </w:r>
      <w:proofErr w:type="spellEnd"/>
      <w:r w:rsidRPr="00F928E2">
        <w:rPr>
          <w:rFonts w:hint="eastAsia"/>
          <w:sz w:val="21"/>
          <w:szCs w:val="21"/>
        </w:rPr>
        <w:t xml:space="preserve"> </w:t>
      </w:r>
      <w:proofErr w:type="spellStart"/>
      <w:r w:rsidRPr="00F928E2">
        <w:rPr>
          <w:rFonts w:hint="eastAsia"/>
          <w:sz w:val="21"/>
          <w:szCs w:val="21"/>
        </w:rPr>
        <w:t>pid</w:t>
      </w:r>
      <w:proofErr w:type="spellEnd"/>
      <w:r w:rsidRPr="00F928E2">
        <w:rPr>
          <w:rFonts w:hint="eastAsia"/>
          <w:sz w:val="21"/>
          <w:szCs w:val="21"/>
        </w:rPr>
        <w:t xml:space="preserve"> = </w:t>
      </w:r>
      <w:proofErr w:type="gramStart"/>
      <w:r w:rsidRPr="00F928E2">
        <w:rPr>
          <w:rFonts w:hint="eastAsia"/>
          <w:sz w:val="21"/>
          <w:szCs w:val="21"/>
        </w:rPr>
        <w:t>fork();</w:t>
      </w:r>
      <w:proofErr w:type="gramEnd"/>
    </w:p>
    <w:p w14:paraId="58A0708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if (</w:t>
      </w:r>
      <w:proofErr w:type="spellStart"/>
      <w:r w:rsidRPr="00F928E2">
        <w:rPr>
          <w:rFonts w:hint="eastAsia"/>
          <w:sz w:val="21"/>
          <w:szCs w:val="21"/>
        </w:rPr>
        <w:t>pid</w:t>
      </w:r>
      <w:proofErr w:type="spellEnd"/>
      <w:r w:rsidRPr="00F928E2">
        <w:rPr>
          <w:rFonts w:hint="eastAsia"/>
          <w:sz w:val="21"/>
          <w:szCs w:val="21"/>
        </w:rPr>
        <w:t xml:space="preserve"> &lt; </w:t>
      </w:r>
      <w:proofErr w:type="gramStart"/>
      <w:r w:rsidRPr="00F928E2">
        <w:rPr>
          <w:rFonts w:hint="eastAsia"/>
          <w:sz w:val="21"/>
          <w:szCs w:val="21"/>
        </w:rPr>
        <w:t>0) {</w:t>
      </w:r>
      <w:proofErr w:type="gramEnd"/>
    </w:p>
    <w:p w14:paraId="1E0A04F3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</w:t>
      </w:r>
      <w:proofErr w:type="spellStart"/>
      <w:r w:rsidRPr="00F928E2">
        <w:rPr>
          <w:rFonts w:hint="eastAsia"/>
          <w:sz w:val="21"/>
          <w:szCs w:val="21"/>
        </w:rPr>
        <w:t>perror</w:t>
      </w:r>
      <w:proofErr w:type="spellEnd"/>
      <w:r w:rsidRPr="00F928E2">
        <w:rPr>
          <w:rFonts w:hint="eastAsia"/>
          <w:sz w:val="21"/>
          <w:szCs w:val="21"/>
        </w:rPr>
        <w:t>("fork"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016C953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return </w:t>
      </w:r>
      <w:proofErr w:type="gramStart"/>
      <w:r w:rsidRPr="00F928E2">
        <w:rPr>
          <w:rFonts w:hint="eastAsia"/>
          <w:sz w:val="21"/>
          <w:szCs w:val="21"/>
        </w:rPr>
        <w:t>1;</w:t>
      </w:r>
      <w:proofErr w:type="gramEnd"/>
    </w:p>
    <w:p w14:paraId="3DA4A4D6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</w:t>
      </w:r>
    </w:p>
    <w:p w14:paraId="70548161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if (</w:t>
      </w:r>
      <w:proofErr w:type="spellStart"/>
      <w:r w:rsidRPr="00F928E2">
        <w:rPr>
          <w:rFonts w:hint="eastAsia"/>
          <w:sz w:val="21"/>
          <w:szCs w:val="21"/>
        </w:rPr>
        <w:t>pid</w:t>
      </w:r>
      <w:proofErr w:type="spellEnd"/>
      <w:r w:rsidRPr="00F928E2">
        <w:rPr>
          <w:rFonts w:hint="eastAsia"/>
          <w:sz w:val="21"/>
          <w:szCs w:val="21"/>
        </w:rPr>
        <w:t xml:space="preserve"> == </w:t>
      </w:r>
      <w:proofErr w:type="gramStart"/>
      <w:r w:rsidRPr="00F928E2">
        <w:rPr>
          <w:rFonts w:hint="eastAsia"/>
          <w:sz w:val="21"/>
          <w:szCs w:val="21"/>
        </w:rPr>
        <w:t>0) {</w:t>
      </w:r>
      <w:proofErr w:type="gramEnd"/>
    </w:p>
    <w:p w14:paraId="74F4512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close(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>0]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5BDA7386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</w:t>
      </w:r>
      <w:proofErr w:type="spellStart"/>
      <w:r w:rsidRPr="00F928E2">
        <w:rPr>
          <w:rFonts w:hint="eastAsia"/>
          <w:sz w:val="21"/>
          <w:szCs w:val="21"/>
        </w:rPr>
        <w:t>srand</w:t>
      </w:r>
      <w:proofErr w:type="spellEnd"/>
      <w:r w:rsidRPr="00F928E2">
        <w:rPr>
          <w:rFonts w:hint="eastAsia"/>
          <w:sz w:val="21"/>
          <w:szCs w:val="21"/>
        </w:rPr>
        <w:t>(</w:t>
      </w:r>
      <w:proofErr w:type="gramStart"/>
      <w:r w:rsidRPr="00F928E2">
        <w:rPr>
          <w:rFonts w:hint="eastAsia"/>
          <w:sz w:val="21"/>
          <w:szCs w:val="21"/>
        </w:rPr>
        <w:t>time(</w:t>
      </w:r>
      <w:proofErr w:type="gramEnd"/>
      <w:r w:rsidRPr="00F928E2">
        <w:rPr>
          <w:rFonts w:hint="eastAsia"/>
          <w:sz w:val="21"/>
          <w:szCs w:val="21"/>
        </w:rPr>
        <w:t xml:space="preserve">NULL) + </w:t>
      </w:r>
      <w:proofErr w:type="spellStart"/>
      <w:proofErr w:type="gramStart"/>
      <w:r w:rsidRPr="00F928E2">
        <w:rPr>
          <w:rFonts w:hint="eastAsia"/>
          <w:sz w:val="21"/>
          <w:szCs w:val="21"/>
        </w:rPr>
        <w:t>getpid</w:t>
      </w:r>
      <w:proofErr w:type="spellEnd"/>
      <w:r w:rsidRPr="00F928E2">
        <w:rPr>
          <w:rFonts w:hint="eastAsia"/>
          <w:sz w:val="21"/>
          <w:szCs w:val="21"/>
        </w:rPr>
        <w:t>(</w:t>
      </w:r>
      <w:proofErr w:type="gramEnd"/>
      <w:r w:rsidRPr="00F928E2">
        <w:rPr>
          <w:rFonts w:hint="eastAsia"/>
          <w:sz w:val="21"/>
          <w:szCs w:val="21"/>
        </w:rPr>
        <w:t>)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668ECF9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while (</w:t>
      </w:r>
      <w:proofErr w:type="gramStart"/>
      <w:r w:rsidRPr="00F928E2">
        <w:rPr>
          <w:rFonts w:hint="eastAsia"/>
          <w:sz w:val="21"/>
          <w:szCs w:val="21"/>
        </w:rPr>
        <w:t>1) {</w:t>
      </w:r>
      <w:proofErr w:type="gramEnd"/>
    </w:p>
    <w:p w14:paraId="0FBED3F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</w:t>
      </w:r>
      <w:proofErr w:type="gramStart"/>
      <w:r w:rsidRPr="00F928E2">
        <w:rPr>
          <w:rFonts w:hint="eastAsia"/>
          <w:sz w:val="21"/>
          <w:szCs w:val="21"/>
        </w:rPr>
        <w:t>sleep(</w:t>
      </w:r>
      <w:proofErr w:type="gramEnd"/>
      <w:r w:rsidRPr="00F928E2">
        <w:rPr>
          <w:rFonts w:hint="eastAsia"/>
          <w:sz w:val="21"/>
          <w:szCs w:val="21"/>
        </w:rPr>
        <w:t>2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26D73541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int num = </w:t>
      </w:r>
      <w:proofErr w:type="gramStart"/>
      <w:r w:rsidRPr="00F928E2">
        <w:rPr>
          <w:rFonts w:hint="eastAsia"/>
          <w:sz w:val="21"/>
          <w:szCs w:val="21"/>
        </w:rPr>
        <w:t>rand(</w:t>
      </w:r>
      <w:proofErr w:type="gramEnd"/>
      <w:r w:rsidRPr="00F928E2">
        <w:rPr>
          <w:rFonts w:hint="eastAsia"/>
          <w:sz w:val="21"/>
          <w:szCs w:val="21"/>
        </w:rPr>
        <w:t xml:space="preserve">) % 9 + </w:t>
      </w:r>
      <w:proofErr w:type="gramStart"/>
      <w:r w:rsidRPr="00F928E2">
        <w:rPr>
          <w:rFonts w:hint="eastAsia"/>
          <w:sz w:val="21"/>
          <w:szCs w:val="21"/>
        </w:rPr>
        <w:t>1;</w:t>
      </w:r>
      <w:proofErr w:type="gramEnd"/>
    </w:p>
    <w:p w14:paraId="2922B5C3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write(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 xml:space="preserve">1], &amp;num, </w:t>
      </w:r>
      <w:proofErr w:type="spellStart"/>
      <w:r w:rsidRPr="00F928E2">
        <w:rPr>
          <w:rFonts w:hint="eastAsia"/>
          <w:sz w:val="21"/>
          <w:szCs w:val="21"/>
        </w:rPr>
        <w:t>sizeof</w:t>
      </w:r>
      <w:proofErr w:type="spellEnd"/>
      <w:r w:rsidRPr="00F928E2">
        <w:rPr>
          <w:rFonts w:hint="eastAsia"/>
          <w:sz w:val="21"/>
          <w:szCs w:val="21"/>
        </w:rPr>
        <w:t>(num)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33A3C7B1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kill(</w:t>
      </w:r>
      <w:proofErr w:type="spellStart"/>
      <w:proofErr w:type="gramStart"/>
      <w:r w:rsidRPr="00F928E2">
        <w:rPr>
          <w:rFonts w:hint="eastAsia"/>
          <w:sz w:val="21"/>
          <w:szCs w:val="21"/>
        </w:rPr>
        <w:t>getppid</w:t>
      </w:r>
      <w:proofErr w:type="spellEnd"/>
      <w:r w:rsidRPr="00F928E2">
        <w:rPr>
          <w:rFonts w:hint="eastAsia"/>
          <w:sz w:val="21"/>
          <w:szCs w:val="21"/>
        </w:rPr>
        <w:t>(</w:t>
      </w:r>
      <w:proofErr w:type="gramEnd"/>
      <w:r w:rsidRPr="00F928E2">
        <w:rPr>
          <w:rFonts w:hint="eastAsia"/>
          <w:sz w:val="21"/>
          <w:szCs w:val="21"/>
        </w:rPr>
        <w:t>), SIGUSR1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2D30A09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}</w:t>
      </w:r>
    </w:p>
    <w:p w14:paraId="3D8D07FC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close(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>1]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66782D8E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 else {</w:t>
      </w:r>
    </w:p>
    <w:p w14:paraId="2B7886B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close(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>1]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49D4E40F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while (</w:t>
      </w:r>
      <w:proofErr w:type="gramStart"/>
      <w:r w:rsidRPr="00F928E2">
        <w:rPr>
          <w:rFonts w:hint="eastAsia"/>
          <w:sz w:val="21"/>
          <w:szCs w:val="21"/>
        </w:rPr>
        <w:t>1) {</w:t>
      </w:r>
      <w:proofErr w:type="gramEnd"/>
    </w:p>
    <w:p w14:paraId="073DFB87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</w:t>
      </w:r>
      <w:proofErr w:type="gramStart"/>
      <w:r w:rsidRPr="00F928E2">
        <w:rPr>
          <w:rFonts w:hint="eastAsia"/>
          <w:sz w:val="21"/>
          <w:szCs w:val="21"/>
        </w:rPr>
        <w:t>sleep(</w:t>
      </w:r>
      <w:proofErr w:type="gramEnd"/>
      <w:r w:rsidRPr="00F928E2">
        <w:rPr>
          <w:rFonts w:hint="eastAsia"/>
          <w:sz w:val="21"/>
          <w:szCs w:val="21"/>
        </w:rPr>
        <w:t>1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6FE728FB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    </w:t>
      </w:r>
      <w:proofErr w:type="spellStart"/>
      <w:proofErr w:type="gramStart"/>
      <w:r w:rsidRPr="00F928E2">
        <w:rPr>
          <w:rFonts w:hint="eastAsia"/>
          <w:sz w:val="21"/>
          <w:szCs w:val="21"/>
        </w:rPr>
        <w:t>printf</w:t>
      </w:r>
      <w:proofErr w:type="spellEnd"/>
      <w:r w:rsidRPr="00F928E2">
        <w:rPr>
          <w:rFonts w:hint="eastAsia"/>
          <w:sz w:val="21"/>
          <w:szCs w:val="21"/>
        </w:rPr>
        <w:t>(</w:t>
      </w:r>
      <w:proofErr w:type="gramEnd"/>
      <w:r w:rsidRPr="00F928E2">
        <w:rPr>
          <w:rFonts w:hint="eastAsia"/>
          <w:sz w:val="21"/>
          <w:szCs w:val="21"/>
        </w:rPr>
        <w:t>"Sum: %d\n", sum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121C1534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}</w:t>
      </w:r>
    </w:p>
    <w:p w14:paraId="5A6634A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    close(</w:t>
      </w:r>
      <w:proofErr w:type="spellStart"/>
      <w:proofErr w:type="gramStart"/>
      <w:r w:rsidRPr="00F928E2">
        <w:rPr>
          <w:rFonts w:hint="eastAsia"/>
          <w:sz w:val="21"/>
          <w:szCs w:val="21"/>
        </w:rPr>
        <w:t>fd</w:t>
      </w:r>
      <w:proofErr w:type="spellEnd"/>
      <w:r w:rsidRPr="00F928E2">
        <w:rPr>
          <w:rFonts w:hint="eastAsia"/>
          <w:sz w:val="21"/>
          <w:szCs w:val="21"/>
        </w:rPr>
        <w:t>[</w:t>
      </w:r>
      <w:proofErr w:type="gramEnd"/>
      <w:r w:rsidRPr="00F928E2">
        <w:rPr>
          <w:rFonts w:hint="eastAsia"/>
          <w:sz w:val="21"/>
          <w:szCs w:val="21"/>
        </w:rPr>
        <w:t>0]</w:t>
      </w:r>
      <w:proofErr w:type="gramStart"/>
      <w:r w:rsidRPr="00F928E2">
        <w:rPr>
          <w:rFonts w:hint="eastAsia"/>
          <w:sz w:val="21"/>
          <w:szCs w:val="21"/>
        </w:rPr>
        <w:t>);</w:t>
      </w:r>
      <w:proofErr w:type="gramEnd"/>
    </w:p>
    <w:p w14:paraId="1DFE8618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}</w:t>
      </w:r>
    </w:p>
    <w:p w14:paraId="486B0CA0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 xml:space="preserve">    return </w:t>
      </w:r>
      <w:proofErr w:type="gramStart"/>
      <w:r w:rsidRPr="00F928E2">
        <w:rPr>
          <w:rFonts w:hint="eastAsia"/>
          <w:sz w:val="21"/>
          <w:szCs w:val="21"/>
        </w:rPr>
        <w:t>0;</w:t>
      </w:r>
      <w:proofErr w:type="gramEnd"/>
    </w:p>
    <w:p w14:paraId="4DD04205" w14:textId="77777777" w:rsidR="00F928E2" w:rsidRPr="00F928E2" w:rsidRDefault="00F928E2" w:rsidP="00F928E2">
      <w:pPr>
        <w:rPr>
          <w:sz w:val="21"/>
          <w:szCs w:val="21"/>
        </w:rPr>
      </w:pPr>
      <w:r w:rsidRPr="00F928E2">
        <w:rPr>
          <w:rFonts w:hint="eastAsia"/>
          <w:sz w:val="21"/>
          <w:szCs w:val="21"/>
        </w:rPr>
        <w:t>}</w:t>
      </w:r>
    </w:p>
    <w:p w14:paraId="4981A93C" w14:textId="77777777" w:rsidR="00F928E2" w:rsidRPr="00F928E2" w:rsidRDefault="00F928E2" w:rsidP="00F928E2">
      <w:pPr>
        <w:numPr>
          <w:ilvl w:val="0"/>
          <w:numId w:val="18"/>
        </w:numPr>
        <w:tabs>
          <w:tab w:val="left" w:pos="720"/>
        </w:tabs>
      </w:pPr>
      <w:r w:rsidRPr="00F928E2">
        <w:rPr>
          <w:rFonts w:hint="eastAsia"/>
          <w:b/>
          <w:bCs/>
        </w:rPr>
        <w:t>子进程行为</w:t>
      </w:r>
      <w:r w:rsidRPr="00F928E2">
        <w:rPr>
          <w:rFonts w:hint="eastAsia"/>
        </w:rPr>
        <w:t>：每</w:t>
      </w:r>
      <w:r w:rsidRPr="00F928E2">
        <w:rPr>
          <w:rFonts w:hint="eastAsia"/>
        </w:rPr>
        <w:t xml:space="preserve"> 2 </w:t>
      </w:r>
      <w:r w:rsidRPr="00F928E2">
        <w:rPr>
          <w:rFonts w:hint="eastAsia"/>
        </w:rPr>
        <w:t>秒生成随机数（</w:t>
      </w:r>
      <w:r w:rsidRPr="00F928E2">
        <w:rPr>
          <w:rFonts w:hint="eastAsia"/>
        </w:rPr>
        <w:t>1~9</w:t>
      </w:r>
      <w:r w:rsidRPr="00F928E2">
        <w:rPr>
          <w:rFonts w:hint="eastAsia"/>
        </w:rPr>
        <w:t>），写入管道并发送信号</w:t>
      </w:r>
    </w:p>
    <w:p w14:paraId="0E464076" w14:textId="77777777" w:rsidR="00F928E2" w:rsidRPr="00F928E2" w:rsidRDefault="00F928E2" w:rsidP="00F928E2">
      <w:pPr>
        <w:numPr>
          <w:ilvl w:val="0"/>
          <w:numId w:val="18"/>
        </w:numPr>
        <w:tabs>
          <w:tab w:val="left" w:pos="720"/>
        </w:tabs>
      </w:pPr>
      <w:r w:rsidRPr="00F928E2">
        <w:rPr>
          <w:rFonts w:hint="eastAsia"/>
          <w:b/>
          <w:bCs/>
        </w:rPr>
        <w:t>父进程行为</w:t>
      </w:r>
      <w:r w:rsidRPr="00F928E2">
        <w:rPr>
          <w:rFonts w:hint="eastAsia"/>
        </w:rPr>
        <w:t>：每</w:t>
      </w:r>
      <w:r w:rsidRPr="00F928E2">
        <w:rPr>
          <w:rFonts w:hint="eastAsia"/>
        </w:rPr>
        <w:t xml:space="preserve"> 1 </w:t>
      </w:r>
      <w:r w:rsidRPr="00F928E2">
        <w:rPr>
          <w:rFonts w:hint="eastAsia"/>
        </w:rPr>
        <w:t>秒打印</w:t>
      </w:r>
      <w:r w:rsidRPr="00F928E2">
        <w:rPr>
          <w:rFonts w:hint="eastAsia"/>
        </w:rPr>
        <w:t xml:space="preserve"> sum</w:t>
      </w:r>
      <w:r w:rsidRPr="00F928E2">
        <w:rPr>
          <w:rFonts w:hint="eastAsia"/>
        </w:rPr>
        <w:t>，每</w:t>
      </w:r>
      <w:r w:rsidRPr="00F928E2">
        <w:rPr>
          <w:rFonts w:hint="eastAsia"/>
        </w:rPr>
        <w:t xml:space="preserve"> 2 </w:t>
      </w:r>
      <w:r w:rsidRPr="00F928E2">
        <w:rPr>
          <w:rFonts w:hint="eastAsia"/>
        </w:rPr>
        <w:t>秒更新一次</w:t>
      </w:r>
      <w:r w:rsidRPr="00F928E2">
        <w:rPr>
          <w:rFonts w:hint="eastAsia"/>
        </w:rPr>
        <w:t xml:space="preserve"> sum</w:t>
      </w:r>
    </w:p>
    <w:p w14:paraId="3823A44B" w14:textId="77777777" w:rsidR="00F928E2" w:rsidRPr="00F928E2" w:rsidRDefault="00F928E2" w:rsidP="00F928E2">
      <w:pPr>
        <w:numPr>
          <w:ilvl w:val="0"/>
          <w:numId w:val="18"/>
        </w:numPr>
        <w:tabs>
          <w:tab w:val="left" w:pos="720"/>
        </w:tabs>
      </w:pPr>
      <w:r w:rsidRPr="00F928E2">
        <w:rPr>
          <w:rFonts w:hint="eastAsia"/>
          <w:b/>
          <w:bCs/>
        </w:rPr>
        <w:t>验证方法</w:t>
      </w:r>
      <w:r w:rsidRPr="00F928E2">
        <w:rPr>
          <w:rFonts w:hint="eastAsia"/>
        </w:rPr>
        <w:t>：观察输出，</w:t>
      </w:r>
      <w:r w:rsidRPr="00F928E2">
        <w:rPr>
          <w:rFonts w:hint="eastAsia"/>
        </w:rPr>
        <w:t xml:space="preserve">sum </w:t>
      </w:r>
      <w:r w:rsidRPr="00F928E2">
        <w:rPr>
          <w:rFonts w:hint="eastAsia"/>
        </w:rPr>
        <w:t>应每</w:t>
      </w:r>
      <w:r w:rsidRPr="00F928E2">
        <w:rPr>
          <w:rFonts w:hint="eastAsia"/>
        </w:rPr>
        <w:t xml:space="preserve"> 2 </w:t>
      </w:r>
      <w:proofErr w:type="gramStart"/>
      <w:r w:rsidRPr="00F928E2">
        <w:rPr>
          <w:rFonts w:hint="eastAsia"/>
        </w:rPr>
        <w:t>秒增加</w:t>
      </w:r>
      <w:proofErr w:type="gramEnd"/>
      <w:r w:rsidRPr="00F928E2">
        <w:rPr>
          <w:rFonts w:hint="eastAsia"/>
        </w:rPr>
        <w:t>一个</w:t>
      </w:r>
      <w:r w:rsidRPr="00F928E2">
        <w:rPr>
          <w:rFonts w:hint="eastAsia"/>
        </w:rPr>
        <w:t xml:space="preserve"> 1~9 </w:t>
      </w:r>
      <w:r w:rsidRPr="00F928E2">
        <w:rPr>
          <w:rFonts w:hint="eastAsia"/>
        </w:rPr>
        <w:t>之间的数值。</w:t>
      </w:r>
    </w:p>
    <w:p w14:paraId="4A629847" w14:textId="77777777" w:rsidR="00F928E2" w:rsidRPr="00F928E2" w:rsidRDefault="00F928E2" w:rsidP="00F928E2">
      <w:r w:rsidRPr="00F928E2">
        <w:rPr>
          <w:rFonts w:hint="eastAsia"/>
          <w:noProof/>
        </w:rPr>
        <w:lastRenderedPageBreak/>
        <w:drawing>
          <wp:inline distT="0" distB="0" distL="0" distR="0" wp14:anchorId="32DDE192" wp14:editId="05237197">
            <wp:extent cx="3581400" cy="2501900"/>
            <wp:effectExtent l="0" t="0" r="0" b="0"/>
            <wp:docPr id="71617715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BD20" w14:textId="77777777" w:rsidR="00F928E2" w:rsidRPr="00F928E2" w:rsidRDefault="00F928E2" w:rsidP="00F928E2"/>
    <w:p w14:paraId="09FC4C98" w14:textId="77777777" w:rsidR="00F928E2" w:rsidRDefault="00F928E2" w:rsidP="00F928E2">
      <w:pPr>
        <w:pStyle w:val="20"/>
      </w:pPr>
      <w:bookmarkStart w:id="14" w:name="_Toc200741873"/>
      <w:r w:rsidRPr="00F928E2">
        <w:rPr>
          <w:rFonts w:hint="eastAsia"/>
        </w:rPr>
        <w:t>实验十一信号定时器</w:t>
      </w:r>
      <w:bookmarkEnd w:id="14"/>
      <w:r w:rsidRPr="00F928E2">
        <w:rPr>
          <w:rFonts w:hint="eastAsia"/>
        </w:rPr>
        <w:tab/>
      </w:r>
    </w:p>
    <w:p w14:paraId="2F132023" w14:textId="77777777" w:rsidR="00F928E2" w:rsidRDefault="009021B5" w:rsidP="00F928E2">
      <w:r w:rsidRPr="009021B5">
        <w:rPr>
          <w:noProof/>
        </w:rPr>
        <w:drawing>
          <wp:inline distT="0" distB="0" distL="0" distR="0" wp14:anchorId="3BC94F46" wp14:editId="34F30AB8">
            <wp:extent cx="5038725" cy="4254500"/>
            <wp:effectExtent l="0" t="0" r="9525" b="0"/>
            <wp:docPr id="68757873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AC0B" w14:textId="77777777" w:rsidR="009021B5" w:rsidRPr="00F928E2" w:rsidRDefault="009021B5" w:rsidP="00F928E2">
      <w:r w:rsidRPr="009021B5">
        <w:rPr>
          <w:noProof/>
        </w:rPr>
        <w:drawing>
          <wp:inline distT="0" distB="0" distL="0" distR="0" wp14:anchorId="6AEF09F6" wp14:editId="6F5E0964">
            <wp:extent cx="3154045" cy="568960"/>
            <wp:effectExtent l="0" t="0" r="8255" b="2540"/>
            <wp:docPr id="577489700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4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E6DC" w14:textId="77777777" w:rsidR="00F928E2" w:rsidRDefault="00F928E2" w:rsidP="00F928E2">
      <w:pPr>
        <w:pStyle w:val="20"/>
      </w:pPr>
      <w:bookmarkStart w:id="15" w:name="_Toc200741874"/>
      <w:r w:rsidRPr="00F928E2">
        <w:rPr>
          <w:rFonts w:hint="eastAsia"/>
        </w:rPr>
        <w:lastRenderedPageBreak/>
        <w:t>实验十二进程间通信（管道）</w:t>
      </w:r>
      <w:bookmarkEnd w:id="15"/>
      <w:r w:rsidRPr="00F928E2">
        <w:rPr>
          <w:rFonts w:hint="eastAsia"/>
        </w:rPr>
        <w:tab/>
      </w:r>
    </w:p>
    <w:p w14:paraId="578D36A0" w14:textId="77777777" w:rsidR="009021B5" w:rsidRDefault="009021B5" w:rsidP="009021B5">
      <w:pPr>
        <w:pStyle w:val="13"/>
        <w:numPr>
          <w:ilvl w:val="0"/>
          <w:numId w:val="19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创建</w:t>
      </w:r>
      <w:proofErr w:type="gramStart"/>
      <w:r>
        <w:rPr>
          <w:rFonts w:hint="eastAsia"/>
          <w:b/>
          <w:bCs/>
        </w:rPr>
        <w:t>多进程</w:t>
      </w:r>
      <w:proofErr w:type="gramEnd"/>
      <w:r>
        <w:rPr>
          <w:rFonts w:hint="eastAsia"/>
          <w:b/>
          <w:bCs/>
        </w:rPr>
        <w:t>代码文件并测量运行时间</w:t>
      </w:r>
    </w:p>
    <w:p w14:paraId="5F757483" w14:textId="77777777" w:rsidR="009021B5" w:rsidRDefault="009021B5" w:rsidP="009021B5">
      <w:pPr>
        <w:rPr>
          <w:b/>
          <w:bCs/>
        </w:rPr>
      </w:pPr>
      <w:r>
        <w:rPr>
          <w:noProof/>
        </w:rPr>
        <w:drawing>
          <wp:inline distT="0" distB="0" distL="0" distR="0" wp14:anchorId="059B383E" wp14:editId="2EC96031">
            <wp:extent cx="5274310" cy="1506220"/>
            <wp:effectExtent l="0" t="0" r="2540" b="0"/>
            <wp:docPr id="2019896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6728" name="图片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9E02" w14:textId="77777777" w:rsidR="009021B5" w:rsidRPr="009021B5" w:rsidRDefault="009021B5" w:rsidP="009021B5">
      <w:pPr>
        <w:rPr>
          <w:b/>
          <w:bCs/>
        </w:rPr>
      </w:pPr>
      <w:r w:rsidRPr="009021B5">
        <w:rPr>
          <w:rFonts w:hint="eastAsia"/>
          <w:b/>
          <w:bCs/>
        </w:rPr>
        <w:t>2.</w:t>
      </w:r>
      <w:r w:rsidRPr="009021B5">
        <w:rPr>
          <w:rFonts w:hint="eastAsia"/>
          <w:b/>
          <w:bCs/>
        </w:rPr>
        <w:t>创建多线程代码文件测量运行时间</w:t>
      </w:r>
    </w:p>
    <w:p w14:paraId="7DD17316" w14:textId="77777777" w:rsidR="009021B5" w:rsidRPr="009021B5" w:rsidRDefault="009021B5" w:rsidP="009021B5">
      <w:pPr>
        <w:rPr>
          <w:b/>
          <w:bCs/>
        </w:rPr>
      </w:pPr>
      <w:r w:rsidRPr="009021B5">
        <w:rPr>
          <w:rFonts w:hint="eastAsia"/>
          <w:b/>
          <w:bCs/>
        </w:rPr>
        <w:t>测量运行空间使用</w:t>
      </w:r>
    </w:p>
    <w:p w14:paraId="67391451" w14:textId="77777777" w:rsidR="009021B5" w:rsidRPr="009021B5" w:rsidRDefault="009021B5" w:rsidP="009021B5">
      <w:r w:rsidRPr="009021B5">
        <w:rPr>
          <w:rFonts w:hint="eastAsia"/>
          <w:noProof/>
        </w:rPr>
        <w:drawing>
          <wp:inline distT="0" distB="0" distL="0" distR="0" wp14:anchorId="7E7BFE14" wp14:editId="75CF5400">
            <wp:extent cx="5276850" cy="1504950"/>
            <wp:effectExtent l="0" t="0" r="0" b="0"/>
            <wp:docPr id="763771915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1B5">
        <w:rPr>
          <w:rFonts w:hint="eastAsia"/>
        </w:rPr>
        <w:t xml:space="preserve"> </w:t>
      </w:r>
    </w:p>
    <w:p w14:paraId="13CD550D" w14:textId="77777777" w:rsidR="009021B5" w:rsidRPr="009021B5" w:rsidRDefault="009021B5" w:rsidP="009021B5"/>
    <w:p w14:paraId="47447D3C" w14:textId="77777777" w:rsidR="00F928E2" w:rsidRDefault="00F928E2" w:rsidP="00F928E2">
      <w:pPr>
        <w:pStyle w:val="20"/>
      </w:pPr>
      <w:bookmarkStart w:id="16" w:name="_Toc200741875"/>
      <w:r w:rsidRPr="00F928E2">
        <w:rPr>
          <w:rFonts w:hint="eastAsia"/>
        </w:rPr>
        <w:t>实验</w:t>
      </w:r>
      <w:proofErr w:type="gramStart"/>
      <w:r w:rsidRPr="00F928E2">
        <w:rPr>
          <w:rFonts w:hint="eastAsia"/>
        </w:rPr>
        <w:t>十三进程</w:t>
      </w:r>
      <w:proofErr w:type="gramEnd"/>
      <w:r w:rsidRPr="00F928E2">
        <w:rPr>
          <w:rFonts w:hint="eastAsia"/>
        </w:rPr>
        <w:t>通信</w:t>
      </w:r>
      <w:bookmarkEnd w:id="16"/>
      <w:r w:rsidRPr="00F928E2">
        <w:rPr>
          <w:rFonts w:hint="eastAsia"/>
        </w:rPr>
        <w:tab/>
      </w:r>
    </w:p>
    <w:p w14:paraId="29853267" w14:textId="77777777" w:rsidR="00E82205" w:rsidRPr="00E82205" w:rsidRDefault="00E82205" w:rsidP="00E82205">
      <w:pPr>
        <w:pStyle w:val="13"/>
        <w:spacing w:line="0" w:lineRule="atLeast"/>
        <w:rPr>
          <w:rFonts w:hint="eastAsia"/>
          <w:sz w:val="21"/>
          <w:szCs w:val="21"/>
        </w:rPr>
      </w:pPr>
      <w:r w:rsidRPr="00E82205">
        <w:rPr>
          <w:rFonts w:ascii="宋体" w:hAnsi="宋体" w:hint="eastAsia"/>
          <w:sz w:val="21"/>
          <w:szCs w:val="21"/>
        </w:rPr>
        <w:t>编写一个程序，它接受命令行参数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、</w:t>
      </w:r>
      <w:r w:rsidRPr="00E82205">
        <w:rPr>
          <w:rFonts w:cs="Calibri" w:hint="eastAsia"/>
          <w:sz w:val="21"/>
          <w:szCs w:val="21"/>
        </w:rPr>
        <w:t>B</w:t>
      </w:r>
      <w:r w:rsidRPr="00E82205">
        <w:rPr>
          <w:rFonts w:ascii="宋体" w:hAnsi="宋体" w:hint="eastAsia"/>
          <w:sz w:val="21"/>
          <w:szCs w:val="21"/>
        </w:rPr>
        <w:t>或</w:t>
      </w:r>
      <w:r w:rsidRPr="00E82205">
        <w:rPr>
          <w:rFonts w:cs="Calibri" w:hint="eastAsia"/>
          <w:sz w:val="21"/>
          <w:szCs w:val="21"/>
        </w:rPr>
        <w:t>C</w:t>
      </w:r>
      <w:r w:rsidRPr="00E82205">
        <w:rPr>
          <w:rFonts w:ascii="宋体" w:hAnsi="宋体" w:hint="eastAsia"/>
          <w:sz w:val="21"/>
          <w:szCs w:val="21"/>
        </w:rPr>
        <w:t>，运行</w:t>
      </w:r>
      <w:r w:rsidRPr="00E82205">
        <w:rPr>
          <w:rFonts w:cs="Calibri" w:hint="eastAsia"/>
          <w:sz w:val="21"/>
          <w:szCs w:val="21"/>
        </w:rPr>
        <w:t>3</w:t>
      </w:r>
      <w:r w:rsidRPr="00E82205">
        <w:rPr>
          <w:rFonts w:ascii="宋体" w:hAnsi="宋体" w:hint="eastAsia"/>
          <w:sz w:val="21"/>
          <w:szCs w:val="21"/>
        </w:rPr>
        <w:t>次分别得到</w:t>
      </w:r>
      <w:r w:rsidRPr="00E82205">
        <w:rPr>
          <w:rFonts w:cs="Calibri" w:hint="eastAsia"/>
          <w:sz w:val="21"/>
          <w:szCs w:val="21"/>
        </w:rPr>
        <w:t>3</w:t>
      </w:r>
      <w:r w:rsidRPr="00E82205">
        <w:rPr>
          <w:rFonts w:ascii="宋体" w:hAnsi="宋体" w:hint="eastAsia"/>
          <w:sz w:val="21"/>
          <w:szCs w:val="21"/>
        </w:rPr>
        <w:t>个进程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，</w:t>
      </w:r>
      <w:r w:rsidRPr="00E82205">
        <w:rPr>
          <w:rFonts w:cs="Calibri" w:hint="eastAsia"/>
          <w:sz w:val="21"/>
          <w:szCs w:val="21"/>
        </w:rPr>
        <w:t>B</w:t>
      </w:r>
      <w:r w:rsidRPr="00E82205">
        <w:rPr>
          <w:rFonts w:ascii="宋体" w:hAnsi="宋体" w:hint="eastAsia"/>
          <w:sz w:val="21"/>
          <w:szCs w:val="21"/>
        </w:rPr>
        <w:t>，</w:t>
      </w:r>
      <w:r w:rsidRPr="00E82205">
        <w:rPr>
          <w:rFonts w:cs="Calibri" w:hint="eastAsia"/>
          <w:sz w:val="21"/>
          <w:szCs w:val="21"/>
        </w:rPr>
        <w:t>C</w:t>
      </w:r>
      <w:r w:rsidRPr="00E82205">
        <w:rPr>
          <w:rFonts w:ascii="宋体" w:hAnsi="宋体" w:hint="eastAsia"/>
          <w:sz w:val="21"/>
          <w:szCs w:val="21"/>
        </w:rPr>
        <w:t>。</w:t>
      </w:r>
    </w:p>
    <w:p w14:paraId="75EB5775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向</w:t>
      </w:r>
      <w:r w:rsidRPr="00E82205">
        <w:rPr>
          <w:rFonts w:cs="Calibri" w:hint="eastAsia"/>
          <w:sz w:val="21"/>
          <w:szCs w:val="21"/>
        </w:rPr>
        <w:t>B</w:t>
      </w:r>
      <w:r w:rsidRPr="00E82205">
        <w:rPr>
          <w:rFonts w:ascii="宋体" w:hAnsi="宋体" w:hint="eastAsia"/>
          <w:sz w:val="21"/>
          <w:szCs w:val="21"/>
        </w:rPr>
        <w:t>发送一个随机</w:t>
      </w:r>
      <w:r w:rsidRPr="00E82205">
        <w:rPr>
          <w:rFonts w:cs="Calibri" w:hint="eastAsia"/>
          <w:sz w:val="21"/>
          <w:szCs w:val="21"/>
        </w:rPr>
        <w:t>[3~5]</w:t>
      </w:r>
      <w:r w:rsidRPr="00E82205">
        <w:rPr>
          <w:rFonts w:ascii="宋体" w:hAnsi="宋体" w:hint="eastAsia"/>
          <w:sz w:val="21"/>
          <w:szCs w:val="21"/>
        </w:rPr>
        <w:t>的整数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，</w:t>
      </w:r>
      <w:r w:rsidRPr="00E82205">
        <w:rPr>
          <w:rFonts w:cs="Calibri" w:hint="eastAsia"/>
          <w:sz w:val="21"/>
          <w:szCs w:val="21"/>
        </w:rPr>
        <w:t>B</w:t>
      </w:r>
      <w:r w:rsidRPr="00E82205">
        <w:rPr>
          <w:rFonts w:ascii="宋体" w:hAnsi="宋体" w:hint="eastAsia"/>
          <w:sz w:val="21"/>
          <w:szCs w:val="21"/>
        </w:rPr>
        <w:t>完成</w:t>
      </w:r>
      <w:r w:rsidRPr="00E82205">
        <w:rPr>
          <w:rFonts w:cs="Calibri" w:hint="eastAsia"/>
          <w:sz w:val="21"/>
          <w:szCs w:val="21"/>
        </w:rPr>
        <w:t>1~a</w:t>
      </w:r>
      <w:r w:rsidRPr="00E82205">
        <w:rPr>
          <w:rFonts w:ascii="宋体" w:hAnsi="宋体" w:hint="eastAsia"/>
          <w:sz w:val="21"/>
          <w:szCs w:val="21"/>
        </w:rPr>
        <w:t>的累加，结果发回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。</w:t>
      </w:r>
    </w:p>
    <w:p w14:paraId="60870CA0" w14:textId="77777777" w:rsidR="00E82205" w:rsidRPr="00E82205" w:rsidRDefault="00E82205" w:rsidP="00E82205">
      <w:pPr>
        <w:rPr>
          <w:rFonts w:cs="Calibri"/>
          <w:sz w:val="21"/>
          <w:szCs w:val="21"/>
        </w:rPr>
      </w:pPr>
      <w:r w:rsidRPr="00E82205">
        <w:rPr>
          <w:noProof/>
          <w:sz w:val="21"/>
          <w:szCs w:val="21"/>
        </w:rPr>
        <w:lastRenderedPageBreak/>
        <w:drawing>
          <wp:inline distT="0" distB="0" distL="0" distR="0" wp14:anchorId="2DD68541" wp14:editId="19C2CED4">
            <wp:extent cx="3349625" cy="3750945"/>
            <wp:effectExtent l="0" t="0" r="3175" b="1905"/>
            <wp:docPr id="487180470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5055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向</w:t>
      </w:r>
      <w:r w:rsidRPr="00E82205">
        <w:rPr>
          <w:rFonts w:cs="Calibri" w:hint="eastAsia"/>
          <w:sz w:val="21"/>
          <w:szCs w:val="21"/>
        </w:rPr>
        <w:t>C</w:t>
      </w:r>
      <w:r w:rsidRPr="00E82205">
        <w:rPr>
          <w:rFonts w:ascii="宋体" w:hAnsi="宋体" w:hint="eastAsia"/>
          <w:sz w:val="21"/>
          <w:szCs w:val="21"/>
        </w:rPr>
        <w:t>发送一个随机</w:t>
      </w:r>
      <w:r w:rsidRPr="00E82205">
        <w:rPr>
          <w:rFonts w:cs="Calibri" w:hint="eastAsia"/>
          <w:sz w:val="21"/>
          <w:szCs w:val="21"/>
        </w:rPr>
        <w:t>[3~5]</w:t>
      </w:r>
      <w:r w:rsidRPr="00E82205">
        <w:rPr>
          <w:rFonts w:ascii="宋体" w:hAnsi="宋体" w:hint="eastAsia"/>
          <w:sz w:val="21"/>
          <w:szCs w:val="21"/>
        </w:rPr>
        <w:t>的整数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，</w:t>
      </w:r>
      <w:r w:rsidRPr="00E82205">
        <w:rPr>
          <w:rFonts w:cs="Calibri" w:hint="eastAsia"/>
          <w:sz w:val="21"/>
          <w:szCs w:val="21"/>
        </w:rPr>
        <w:t>C</w:t>
      </w:r>
      <w:r w:rsidRPr="00E82205">
        <w:rPr>
          <w:rFonts w:ascii="宋体" w:hAnsi="宋体" w:hint="eastAsia"/>
          <w:sz w:val="21"/>
          <w:szCs w:val="21"/>
        </w:rPr>
        <w:t>完成</w:t>
      </w:r>
      <w:r w:rsidRPr="00E82205">
        <w:rPr>
          <w:rFonts w:cs="Calibri" w:hint="eastAsia"/>
          <w:sz w:val="21"/>
          <w:szCs w:val="21"/>
        </w:rPr>
        <w:t>1~a</w:t>
      </w:r>
      <w:r w:rsidRPr="00E82205">
        <w:rPr>
          <w:rFonts w:ascii="宋体" w:hAnsi="宋体" w:hint="eastAsia"/>
          <w:sz w:val="21"/>
          <w:szCs w:val="21"/>
        </w:rPr>
        <w:t>的累乘，结果发回</w:t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。</w:t>
      </w:r>
    </w:p>
    <w:p w14:paraId="65A2B088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noProof/>
          <w:sz w:val="21"/>
          <w:szCs w:val="21"/>
        </w:rPr>
        <w:drawing>
          <wp:inline distT="0" distB="0" distL="0" distR="0" wp14:anchorId="6185680A" wp14:editId="55F53D58">
            <wp:extent cx="3405505" cy="4217670"/>
            <wp:effectExtent l="0" t="0" r="4445" b="0"/>
            <wp:docPr id="758602574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2205">
        <w:rPr>
          <w:rFonts w:cs="Calibri" w:hint="eastAsia"/>
          <w:sz w:val="21"/>
          <w:szCs w:val="21"/>
        </w:rPr>
        <w:t>A</w:t>
      </w:r>
      <w:r w:rsidRPr="00E82205">
        <w:rPr>
          <w:rFonts w:ascii="宋体" w:hAnsi="宋体" w:hint="eastAsia"/>
          <w:sz w:val="21"/>
          <w:szCs w:val="21"/>
        </w:rPr>
        <w:t>、</w:t>
      </w:r>
      <w:r w:rsidRPr="00E82205">
        <w:rPr>
          <w:rFonts w:cs="Calibri" w:hint="eastAsia"/>
          <w:sz w:val="21"/>
          <w:szCs w:val="21"/>
        </w:rPr>
        <w:t>B</w:t>
      </w:r>
      <w:r w:rsidRPr="00E82205">
        <w:rPr>
          <w:rFonts w:ascii="宋体" w:hAnsi="宋体" w:hint="eastAsia"/>
          <w:sz w:val="21"/>
          <w:szCs w:val="21"/>
        </w:rPr>
        <w:t>、</w:t>
      </w:r>
      <w:r w:rsidRPr="00E82205">
        <w:rPr>
          <w:rFonts w:cs="Calibri" w:hint="eastAsia"/>
          <w:sz w:val="21"/>
          <w:szCs w:val="21"/>
        </w:rPr>
        <w:t>C</w:t>
      </w:r>
      <w:r w:rsidRPr="00E82205">
        <w:rPr>
          <w:rFonts w:ascii="宋体" w:hAnsi="宋体" w:hint="eastAsia"/>
          <w:sz w:val="21"/>
          <w:szCs w:val="21"/>
        </w:rPr>
        <w:t>只采用一个消息队列通信协作，不断重复执行上述任务</w:t>
      </w:r>
      <w:r w:rsidRPr="00E82205">
        <w:rPr>
          <w:rFonts w:cs="Calibri" w:hint="eastAsia"/>
          <w:sz w:val="21"/>
          <w:szCs w:val="21"/>
        </w:rPr>
        <w:t>3</w:t>
      </w:r>
      <w:r w:rsidRPr="00E82205">
        <w:rPr>
          <w:rFonts w:ascii="宋体" w:hAnsi="宋体" w:hint="eastAsia"/>
          <w:sz w:val="21"/>
          <w:szCs w:val="21"/>
        </w:rPr>
        <w:t>次。适当的地方加入</w:t>
      </w:r>
      <w:r w:rsidRPr="00E82205">
        <w:rPr>
          <w:rFonts w:cs="Calibri" w:hint="eastAsia"/>
          <w:sz w:val="21"/>
          <w:szCs w:val="21"/>
        </w:rPr>
        <w:t>sleep</w:t>
      </w:r>
      <w:r w:rsidRPr="00E82205">
        <w:rPr>
          <w:rFonts w:ascii="宋体" w:hAnsi="宋体" w:hint="eastAsia"/>
          <w:sz w:val="21"/>
          <w:szCs w:val="21"/>
        </w:rPr>
        <w:t>，不要让每个任务太快完成。</w:t>
      </w:r>
    </w:p>
    <w:p w14:paraId="2D5B4193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noProof/>
          <w:sz w:val="21"/>
          <w:szCs w:val="21"/>
        </w:rPr>
        <w:lastRenderedPageBreak/>
        <w:drawing>
          <wp:inline distT="0" distB="0" distL="0" distR="0" wp14:anchorId="3C3F4085" wp14:editId="619B0934">
            <wp:extent cx="3321685" cy="2593975"/>
            <wp:effectExtent l="0" t="0" r="0" b="0"/>
            <wp:docPr id="1404952424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2205">
        <w:rPr>
          <w:sz w:val="21"/>
          <w:szCs w:val="21"/>
        </w:rPr>
        <w:t xml:space="preserve"> </w:t>
      </w:r>
    </w:p>
    <w:p w14:paraId="20EF7B06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rFonts w:hint="eastAsia"/>
          <w:sz w:val="21"/>
          <w:szCs w:val="21"/>
        </w:rPr>
        <w:t xml:space="preserve"> </w:t>
      </w:r>
    </w:p>
    <w:p w14:paraId="1E4F47C2" w14:textId="77777777" w:rsidR="00E82205" w:rsidRPr="00E82205" w:rsidRDefault="00E82205" w:rsidP="00E82205">
      <w:pPr>
        <w:rPr>
          <w:sz w:val="21"/>
          <w:szCs w:val="21"/>
        </w:rPr>
      </w:pPr>
      <w:r w:rsidRPr="00E82205">
        <w:rPr>
          <w:noProof/>
          <w:sz w:val="21"/>
          <w:szCs w:val="21"/>
        </w:rPr>
        <w:drawing>
          <wp:inline distT="0" distB="0" distL="0" distR="0" wp14:anchorId="13BCF665" wp14:editId="534546C0">
            <wp:extent cx="5281295" cy="6092825"/>
            <wp:effectExtent l="0" t="0" r="0" b="3175"/>
            <wp:docPr id="35361766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60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A841" w14:textId="77777777" w:rsidR="00E82205" w:rsidRPr="00E82205" w:rsidRDefault="00E82205" w:rsidP="00E82205"/>
    <w:p w14:paraId="7CC3AA17" w14:textId="77777777" w:rsidR="00F928E2" w:rsidRDefault="00F928E2" w:rsidP="00F928E2">
      <w:pPr>
        <w:pStyle w:val="20"/>
      </w:pPr>
      <w:bookmarkStart w:id="17" w:name="_Toc200741876"/>
      <w:r w:rsidRPr="00F928E2">
        <w:rPr>
          <w:rFonts w:hint="eastAsia"/>
        </w:rPr>
        <w:t>实验十四信号量实现生产者消费者模型</w:t>
      </w:r>
      <w:bookmarkEnd w:id="17"/>
      <w:r w:rsidRPr="00F928E2">
        <w:rPr>
          <w:rFonts w:hint="eastAsia"/>
        </w:rPr>
        <w:tab/>
      </w:r>
    </w:p>
    <w:p w14:paraId="79612472" w14:textId="77777777" w:rsidR="009021B5" w:rsidRPr="009021B5" w:rsidRDefault="009021B5" w:rsidP="009021B5">
      <w:pPr>
        <w:rPr>
          <w:sz w:val="21"/>
          <w:szCs w:val="21"/>
        </w:rPr>
      </w:pPr>
      <w:r w:rsidRPr="009021B5">
        <w:rPr>
          <w:sz w:val="21"/>
          <w:szCs w:val="21"/>
        </w:rPr>
        <w:t>我们需要模拟一个工厂的生产</w:t>
      </w:r>
      <w:r w:rsidRPr="009021B5">
        <w:rPr>
          <w:sz w:val="21"/>
          <w:szCs w:val="21"/>
        </w:rPr>
        <w:t>-</w:t>
      </w:r>
      <w:r w:rsidRPr="009021B5">
        <w:rPr>
          <w:sz w:val="21"/>
          <w:szCs w:val="21"/>
        </w:rPr>
        <w:t>装配系统：</w:t>
      </w:r>
    </w:p>
    <w:p w14:paraId="1EC01F6E" w14:textId="77777777" w:rsidR="009021B5" w:rsidRPr="009021B5" w:rsidRDefault="009021B5" w:rsidP="009021B5">
      <w:pPr>
        <w:numPr>
          <w:ilvl w:val="0"/>
          <w:numId w:val="21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两个生产车间：生产</w:t>
      </w:r>
      <w:r w:rsidRPr="009021B5">
        <w:rPr>
          <w:sz w:val="21"/>
          <w:szCs w:val="21"/>
        </w:rPr>
        <w:t>A</w:t>
      </w:r>
      <w:r w:rsidRPr="009021B5">
        <w:rPr>
          <w:sz w:val="21"/>
          <w:szCs w:val="21"/>
        </w:rPr>
        <w:t>零件和生产</w:t>
      </w:r>
      <w:r w:rsidRPr="009021B5">
        <w:rPr>
          <w:sz w:val="21"/>
          <w:szCs w:val="21"/>
        </w:rPr>
        <w:t>B</w:t>
      </w:r>
      <w:r w:rsidRPr="009021B5">
        <w:rPr>
          <w:sz w:val="21"/>
          <w:szCs w:val="21"/>
        </w:rPr>
        <w:t>零件</w:t>
      </w:r>
    </w:p>
    <w:p w14:paraId="4B8275BC" w14:textId="77777777" w:rsidR="009021B5" w:rsidRPr="009021B5" w:rsidRDefault="009021B5" w:rsidP="009021B5">
      <w:pPr>
        <w:numPr>
          <w:ilvl w:val="0"/>
          <w:numId w:val="21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一个装配车间：从货架</w:t>
      </w:r>
      <w:r w:rsidRPr="009021B5">
        <w:rPr>
          <w:sz w:val="21"/>
          <w:szCs w:val="21"/>
        </w:rPr>
        <w:t>F1</w:t>
      </w:r>
      <w:r w:rsidRPr="009021B5">
        <w:rPr>
          <w:sz w:val="21"/>
          <w:szCs w:val="21"/>
        </w:rPr>
        <w:t>和</w:t>
      </w:r>
      <w:r w:rsidRPr="009021B5">
        <w:rPr>
          <w:sz w:val="21"/>
          <w:szCs w:val="21"/>
        </w:rPr>
        <w:t>F2</w:t>
      </w:r>
      <w:r w:rsidRPr="009021B5">
        <w:rPr>
          <w:sz w:val="21"/>
          <w:szCs w:val="21"/>
        </w:rPr>
        <w:t>上分别取</w:t>
      </w:r>
      <w:r w:rsidRPr="009021B5">
        <w:rPr>
          <w:sz w:val="21"/>
          <w:szCs w:val="21"/>
        </w:rPr>
        <w:t>A</w:t>
      </w:r>
      <w:r w:rsidRPr="009021B5">
        <w:rPr>
          <w:sz w:val="21"/>
          <w:szCs w:val="21"/>
        </w:rPr>
        <w:t>、</w:t>
      </w:r>
      <w:r w:rsidRPr="009021B5">
        <w:rPr>
          <w:sz w:val="21"/>
          <w:szCs w:val="21"/>
        </w:rPr>
        <w:t>B</w:t>
      </w:r>
      <w:r w:rsidRPr="009021B5">
        <w:rPr>
          <w:sz w:val="21"/>
          <w:szCs w:val="21"/>
        </w:rPr>
        <w:t>零件进行组装</w:t>
      </w:r>
    </w:p>
    <w:p w14:paraId="66EB7EAB" w14:textId="77777777" w:rsidR="009021B5" w:rsidRPr="009021B5" w:rsidRDefault="009021B5" w:rsidP="009021B5">
      <w:pPr>
        <w:numPr>
          <w:ilvl w:val="0"/>
          <w:numId w:val="21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货架</w:t>
      </w:r>
      <w:r w:rsidRPr="009021B5">
        <w:rPr>
          <w:sz w:val="21"/>
          <w:szCs w:val="21"/>
        </w:rPr>
        <w:t>F1</w:t>
      </w:r>
      <w:r w:rsidRPr="009021B5">
        <w:rPr>
          <w:sz w:val="21"/>
          <w:szCs w:val="21"/>
        </w:rPr>
        <w:t>（放</w:t>
      </w:r>
      <w:r w:rsidRPr="009021B5">
        <w:rPr>
          <w:sz w:val="21"/>
          <w:szCs w:val="21"/>
        </w:rPr>
        <w:t>A</w:t>
      </w:r>
      <w:r w:rsidRPr="009021B5">
        <w:rPr>
          <w:sz w:val="21"/>
          <w:szCs w:val="21"/>
        </w:rPr>
        <w:t>零件）容量为</w:t>
      </w:r>
      <w:r w:rsidRPr="009021B5">
        <w:rPr>
          <w:sz w:val="21"/>
          <w:szCs w:val="21"/>
        </w:rPr>
        <w:t>4</w:t>
      </w:r>
    </w:p>
    <w:p w14:paraId="736749FF" w14:textId="77777777" w:rsidR="009021B5" w:rsidRPr="009021B5" w:rsidRDefault="009021B5" w:rsidP="009021B5">
      <w:pPr>
        <w:numPr>
          <w:ilvl w:val="0"/>
          <w:numId w:val="21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货架</w:t>
      </w:r>
      <w:r w:rsidRPr="009021B5">
        <w:rPr>
          <w:sz w:val="21"/>
          <w:szCs w:val="21"/>
        </w:rPr>
        <w:t>F2</w:t>
      </w:r>
      <w:r w:rsidRPr="009021B5">
        <w:rPr>
          <w:sz w:val="21"/>
          <w:szCs w:val="21"/>
        </w:rPr>
        <w:t>（放</w:t>
      </w:r>
      <w:r w:rsidRPr="009021B5">
        <w:rPr>
          <w:sz w:val="21"/>
          <w:szCs w:val="21"/>
        </w:rPr>
        <w:t>B</w:t>
      </w:r>
      <w:r w:rsidRPr="009021B5">
        <w:rPr>
          <w:sz w:val="21"/>
          <w:szCs w:val="21"/>
        </w:rPr>
        <w:t>零件）容量为</w:t>
      </w:r>
      <w:r w:rsidRPr="009021B5">
        <w:rPr>
          <w:sz w:val="21"/>
          <w:szCs w:val="21"/>
        </w:rPr>
        <w:t>6</w:t>
      </w:r>
    </w:p>
    <w:p w14:paraId="5C8EC0B5" w14:textId="77777777" w:rsidR="009021B5" w:rsidRPr="009021B5" w:rsidRDefault="009021B5" w:rsidP="009021B5">
      <w:pPr>
        <w:rPr>
          <w:sz w:val="21"/>
          <w:szCs w:val="21"/>
        </w:rPr>
      </w:pPr>
      <w:r w:rsidRPr="009021B5">
        <w:rPr>
          <w:sz w:val="21"/>
          <w:szCs w:val="21"/>
        </w:rPr>
        <w:t>需要定义的信号量</w:t>
      </w:r>
    </w:p>
    <w:p w14:paraId="6B83D05E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empty_F1</w:t>
      </w:r>
      <w:r w:rsidRPr="009021B5">
        <w:rPr>
          <w:sz w:val="21"/>
          <w:szCs w:val="21"/>
        </w:rPr>
        <w:t>：表示</w:t>
      </w:r>
      <w:r w:rsidRPr="009021B5">
        <w:rPr>
          <w:sz w:val="21"/>
          <w:szCs w:val="21"/>
        </w:rPr>
        <w:t>F1</w:t>
      </w:r>
      <w:r w:rsidRPr="009021B5">
        <w:rPr>
          <w:sz w:val="21"/>
          <w:szCs w:val="21"/>
        </w:rPr>
        <w:t>货架剩余空间，初始值为</w:t>
      </w:r>
      <w:r w:rsidRPr="009021B5">
        <w:rPr>
          <w:sz w:val="21"/>
          <w:szCs w:val="21"/>
        </w:rPr>
        <w:t>4</w:t>
      </w:r>
    </w:p>
    <w:p w14:paraId="3ADDA694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full_F1</w:t>
      </w:r>
      <w:r w:rsidRPr="009021B5">
        <w:rPr>
          <w:sz w:val="21"/>
          <w:szCs w:val="21"/>
        </w:rPr>
        <w:t>：表示</w:t>
      </w:r>
      <w:r w:rsidRPr="009021B5">
        <w:rPr>
          <w:sz w:val="21"/>
          <w:szCs w:val="21"/>
        </w:rPr>
        <w:t>F1</w:t>
      </w:r>
      <w:r w:rsidRPr="009021B5">
        <w:rPr>
          <w:sz w:val="21"/>
          <w:szCs w:val="21"/>
        </w:rPr>
        <w:t>货架上已有</w:t>
      </w:r>
      <w:r w:rsidRPr="009021B5">
        <w:rPr>
          <w:sz w:val="21"/>
          <w:szCs w:val="21"/>
        </w:rPr>
        <w:t>A</w:t>
      </w:r>
      <w:r w:rsidRPr="009021B5">
        <w:rPr>
          <w:sz w:val="21"/>
          <w:szCs w:val="21"/>
        </w:rPr>
        <w:t>零件数量，初始值为</w:t>
      </w:r>
      <w:r w:rsidRPr="009021B5">
        <w:rPr>
          <w:sz w:val="21"/>
          <w:szCs w:val="21"/>
        </w:rPr>
        <w:t>0</w:t>
      </w:r>
    </w:p>
    <w:p w14:paraId="644C3C21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empty_F2</w:t>
      </w:r>
      <w:r w:rsidRPr="009021B5">
        <w:rPr>
          <w:sz w:val="21"/>
          <w:szCs w:val="21"/>
        </w:rPr>
        <w:t>：表示</w:t>
      </w:r>
      <w:r w:rsidRPr="009021B5">
        <w:rPr>
          <w:sz w:val="21"/>
          <w:szCs w:val="21"/>
        </w:rPr>
        <w:t>F2</w:t>
      </w:r>
      <w:r w:rsidRPr="009021B5">
        <w:rPr>
          <w:sz w:val="21"/>
          <w:szCs w:val="21"/>
        </w:rPr>
        <w:t>货架剩余空间，初始值为</w:t>
      </w:r>
      <w:r w:rsidRPr="009021B5">
        <w:rPr>
          <w:sz w:val="21"/>
          <w:szCs w:val="21"/>
        </w:rPr>
        <w:t>6</w:t>
      </w:r>
    </w:p>
    <w:p w14:paraId="5BAB98F3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full_F2</w:t>
      </w:r>
      <w:r w:rsidRPr="009021B5">
        <w:rPr>
          <w:sz w:val="21"/>
          <w:szCs w:val="21"/>
        </w:rPr>
        <w:t>：表示</w:t>
      </w:r>
      <w:r w:rsidRPr="009021B5">
        <w:rPr>
          <w:sz w:val="21"/>
          <w:szCs w:val="21"/>
        </w:rPr>
        <w:t>F2</w:t>
      </w:r>
      <w:r w:rsidRPr="009021B5">
        <w:rPr>
          <w:sz w:val="21"/>
          <w:szCs w:val="21"/>
        </w:rPr>
        <w:t>货架上已有</w:t>
      </w:r>
      <w:r w:rsidRPr="009021B5">
        <w:rPr>
          <w:sz w:val="21"/>
          <w:szCs w:val="21"/>
        </w:rPr>
        <w:t>B</w:t>
      </w:r>
      <w:r w:rsidRPr="009021B5">
        <w:rPr>
          <w:sz w:val="21"/>
          <w:szCs w:val="21"/>
        </w:rPr>
        <w:t>零件数量，初始值为</w:t>
      </w:r>
      <w:r w:rsidRPr="009021B5">
        <w:rPr>
          <w:sz w:val="21"/>
          <w:szCs w:val="21"/>
        </w:rPr>
        <w:t>0</w:t>
      </w:r>
    </w:p>
    <w:p w14:paraId="61178FBF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mutex_F1</w:t>
      </w:r>
      <w:r w:rsidRPr="009021B5">
        <w:rPr>
          <w:sz w:val="21"/>
          <w:szCs w:val="21"/>
        </w:rPr>
        <w:t>：保护</w:t>
      </w:r>
      <w:r w:rsidRPr="009021B5">
        <w:rPr>
          <w:sz w:val="21"/>
          <w:szCs w:val="21"/>
        </w:rPr>
        <w:t>F1</w:t>
      </w:r>
      <w:r w:rsidRPr="009021B5">
        <w:rPr>
          <w:sz w:val="21"/>
          <w:szCs w:val="21"/>
        </w:rPr>
        <w:t>货架的互斥信号量，初始值为</w:t>
      </w:r>
      <w:r w:rsidRPr="009021B5">
        <w:rPr>
          <w:sz w:val="21"/>
          <w:szCs w:val="21"/>
        </w:rPr>
        <w:t>1</w:t>
      </w:r>
    </w:p>
    <w:p w14:paraId="5FF27AAF" w14:textId="77777777" w:rsidR="009021B5" w:rsidRPr="009021B5" w:rsidRDefault="009021B5" w:rsidP="009021B5">
      <w:pPr>
        <w:numPr>
          <w:ilvl w:val="0"/>
          <w:numId w:val="22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mutex_F2</w:t>
      </w:r>
      <w:r w:rsidRPr="009021B5">
        <w:rPr>
          <w:sz w:val="21"/>
          <w:szCs w:val="21"/>
        </w:rPr>
        <w:t>：保护</w:t>
      </w:r>
      <w:r w:rsidRPr="009021B5">
        <w:rPr>
          <w:sz w:val="21"/>
          <w:szCs w:val="21"/>
        </w:rPr>
        <w:t>F2</w:t>
      </w:r>
      <w:r w:rsidRPr="009021B5">
        <w:rPr>
          <w:sz w:val="21"/>
          <w:szCs w:val="21"/>
        </w:rPr>
        <w:t>货架的互斥信号量，初始值为</w:t>
      </w:r>
      <w:r w:rsidRPr="009021B5">
        <w:rPr>
          <w:sz w:val="21"/>
          <w:szCs w:val="21"/>
        </w:rPr>
        <w:t>1</w:t>
      </w:r>
    </w:p>
    <w:p w14:paraId="745985C8" w14:textId="77777777" w:rsidR="009021B5" w:rsidRPr="009021B5" w:rsidRDefault="009021B5" w:rsidP="009021B5">
      <w:pPr>
        <w:rPr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23B80739" wp14:editId="65F9D685">
            <wp:extent cx="5168900" cy="641350"/>
            <wp:effectExtent l="0" t="0" r="0" b="6350"/>
            <wp:docPr id="157198537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1B5">
        <w:rPr>
          <w:sz w:val="21"/>
          <w:szCs w:val="21"/>
        </w:rPr>
        <w:t xml:space="preserve"> </w:t>
      </w:r>
    </w:p>
    <w:p w14:paraId="296E2D50" w14:textId="77777777" w:rsidR="009021B5" w:rsidRPr="00210699" w:rsidRDefault="009021B5" w:rsidP="009021B5">
      <w:pPr>
        <w:rPr>
          <w:sz w:val="21"/>
          <w:szCs w:val="21"/>
        </w:rPr>
      </w:pPr>
    </w:p>
    <w:p w14:paraId="02CD2005" w14:textId="77777777" w:rsidR="009021B5" w:rsidRPr="009021B5" w:rsidRDefault="009021B5" w:rsidP="009021B5">
      <w:pPr>
        <w:rPr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3CA78ABA" wp14:editId="0281D651">
            <wp:extent cx="3771900" cy="2419350"/>
            <wp:effectExtent l="0" t="0" r="0" b="0"/>
            <wp:docPr id="29289093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1E03" w14:textId="77777777" w:rsidR="009021B5" w:rsidRPr="009021B5" w:rsidRDefault="009021B5" w:rsidP="009021B5">
      <w:pPr>
        <w:numPr>
          <w:ilvl w:val="0"/>
          <w:numId w:val="20"/>
        </w:numPr>
        <w:tabs>
          <w:tab w:val="left" w:pos="720"/>
        </w:tabs>
        <w:rPr>
          <w:sz w:val="21"/>
          <w:szCs w:val="21"/>
        </w:rPr>
      </w:pPr>
      <w:r w:rsidRPr="009021B5">
        <w:rPr>
          <w:rFonts w:hint="eastAsia"/>
          <w:sz w:val="21"/>
          <w:szCs w:val="21"/>
        </w:rPr>
        <w:t>结果图，</w:t>
      </w:r>
      <w:proofErr w:type="spellStart"/>
      <w:r w:rsidRPr="009021B5">
        <w:rPr>
          <w:rFonts w:hint="eastAsia"/>
          <w:sz w:val="21"/>
          <w:szCs w:val="21"/>
        </w:rPr>
        <w:t>ctrl+c</w:t>
      </w:r>
      <w:proofErr w:type="spellEnd"/>
      <w:r w:rsidRPr="009021B5">
        <w:rPr>
          <w:rFonts w:hint="eastAsia"/>
          <w:sz w:val="21"/>
          <w:szCs w:val="21"/>
        </w:rPr>
        <w:t>终止。</w:t>
      </w:r>
      <w:r w:rsidRPr="009021B5">
        <w:rPr>
          <w:sz w:val="21"/>
          <w:szCs w:val="21"/>
        </w:rPr>
        <w:t>程序会无限运行，需要手动终止（</w:t>
      </w:r>
      <w:proofErr w:type="spellStart"/>
      <w:r w:rsidRPr="009021B5">
        <w:rPr>
          <w:sz w:val="21"/>
          <w:szCs w:val="21"/>
        </w:rPr>
        <w:t>Ctrl+C</w:t>
      </w:r>
      <w:proofErr w:type="spellEnd"/>
      <w:r w:rsidRPr="009021B5">
        <w:rPr>
          <w:sz w:val="21"/>
          <w:szCs w:val="21"/>
        </w:rPr>
        <w:t>）</w:t>
      </w:r>
    </w:p>
    <w:p w14:paraId="7356036D" w14:textId="77777777" w:rsidR="009021B5" w:rsidRPr="009021B5" w:rsidRDefault="009021B5" w:rsidP="009021B5">
      <w:pPr>
        <w:numPr>
          <w:ilvl w:val="0"/>
          <w:numId w:val="20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生产者和装配车间的休眠时间是随机的，以模拟真实生产环境</w:t>
      </w:r>
    </w:p>
    <w:p w14:paraId="45CE4F21" w14:textId="77777777" w:rsidR="009021B5" w:rsidRPr="009021B5" w:rsidRDefault="009021B5" w:rsidP="009021B5">
      <w:pPr>
        <w:numPr>
          <w:ilvl w:val="0"/>
          <w:numId w:val="20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互斥</w:t>
      </w:r>
      <w:proofErr w:type="gramStart"/>
      <w:r w:rsidRPr="009021B5">
        <w:rPr>
          <w:sz w:val="21"/>
          <w:szCs w:val="21"/>
        </w:rPr>
        <w:t>锁保护</w:t>
      </w:r>
      <w:proofErr w:type="gramEnd"/>
      <w:r w:rsidRPr="009021B5">
        <w:rPr>
          <w:sz w:val="21"/>
          <w:szCs w:val="21"/>
        </w:rPr>
        <w:t>了对共享变量（</w:t>
      </w:r>
      <w:r w:rsidRPr="009021B5">
        <w:rPr>
          <w:sz w:val="21"/>
          <w:szCs w:val="21"/>
        </w:rPr>
        <w:t>F1_count</w:t>
      </w:r>
      <w:r w:rsidRPr="009021B5">
        <w:rPr>
          <w:sz w:val="21"/>
          <w:szCs w:val="21"/>
        </w:rPr>
        <w:t>和</w:t>
      </w:r>
      <w:r w:rsidRPr="009021B5">
        <w:rPr>
          <w:sz w:val="21"/>
          <w:szCs w:val="21"/>
        </w:rPr>
        <w:t>F2_count</w:t>
      </w:r>
      <w:r w:rsidRPr="009021B5">
        <w:rPr>
          <w:sz w:val="21"/>
          <w:szCs w:val="21"/>
        </w:rPr>
        <w:t>）的访问</w:t>
      </w:r>
    </w:p>
    <w:p w14:paraId="16BE796F" w14:textId="77777777" w:rsidR="009021B5" w:rsidRPr="009021B5" w:rsidRDefault="009021B5" w:rsidP="009021B5">
      <w:pPr>
        <w:numPr>
          <w:ilvl w:val="0"/>
          <w:numId w:val="20"/>
        </w:numPr>
        <w:tabs>
          <w:tab w:val="left" w:pos="720"/>
        </w:tabs>
        <w:rPr>
          <w:sz w:val="21"/>
          <w:szCs w:val="21"/>
        </w:rPr>
      </w:pPr>
      <w:r w:rsidRPr="009021B5">
        <w:rPr>
          <w:sz w:val="21"/>
          <w:szCs w:val="21"/>
        </w:rPr>
        <w:t>信号量的</w:t>
      </w:r>
      <w:r w:rsidRPr="009021B5">
        <w:rPr>
          <w:sz w:val="21"/>
          <w:szCs w:val="21"/>
        </w:rPr>
        <w:t>PV</w:t>
      </w:r>
      <w:r w:rsidRPr="009021B5">
        <w:rPr>
          <w:sz w:val="21"/>
          <w:szCs w:val="21"/>
        </w:rPr>
        <w:t>操作确保了不会出现缓冲区溢出或下溢</w:t>
      </w:r>
    </w:p>
    <w:p w14:paraId="24456600" w14:textId="77777777" w:rsidR="009021B5" w:rsidRPr="00210699" w:rsidRDefault="009021B5" w:rsidP="009021B5">
      <w:pPr>
        <w:rPr>
          <w:sz w:val="21"/>
          <w:szCs w:val="21"/>
        </w:rPr>
      </w:pPr>
    </w:p>
    <w:p w14:paraId="1566DD34" w14:textId="77777777" w:rsidR="00F928E2" w:rsidRPr="00E82205" w:rsidRDefault="00F928E2" w:rsidP="00F928E2">
      <w:pPr>
        <w:pStyle w:val="20"/>
      </w:pPr>
      <w:bookmarkStart w:id="18" w:name="_Toc200741877"/>
      <w:r w:rsidRPr="00E82205">
        <w:rPr>
          <w:rFonts w:hint="eastAsia"/>
        </w:rPr>
        <w:lastRenderedPageBreak/>
        <w:t>实验十五并行下载</w:t>
      </w:r>
      <w:bookmarkEnd w:id="18"/>
      <w:r w:rsidRPr="00E82205">
        <w:rPr>
          <w:rFonts w:hint="eastAsia"/>
        </w:rPr>
        <w:tab/>
      </w:r>
    </w:p>
    <w:p w14:paraId="2640C725" w14:textId="77777777" w:rsidR="009021B5" w:rsidRPr="00210699" w:rsidRDefault="009021B5" w:rsidP="009021B5">
      <w:pPr>
        <w:rPr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4A07A59C" wp14:editId="226936C1">
            <wp:extent cx="3275330" cy="1240790"/>
            <wp:effectExtent l="0" t="0" r="1270" b="0"/>
            <wp:docPr id="1611678672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9336" w14:textId="77777777" w:rsidR="009021B5" w:rsidRPr="00210699" w:rsidRDefault="009021B5" w:rsidP="009021B5">
      <w:pPr>
        <w:rPr>
          <w:sz w:val="21"/>
          <w:szCs w:val="21"/>
        </w:rPr>
      </w:pPr>
      <w:proofErr w:type="spellStart"/>
      <w:r w:rsidRPr="00210699">
        <w:rPr>
          <w:sz w:val="21"/>
          <w:szCs w:val="21"/>
        </w:rPr>
        <w:t>L</w:t>
      </w:r>
      <w:r w:rsidRPr="00210699">
        <w:rPr>
          <w:rFonts w:cs="Calibri" w:hint="eastAsia"/>
          <w:sz w:val="21"/>
          <w:szCs w:val="21"/>
        </w:rPr>
        <w:t>astshiyan.c</w:t>
      </w:r>
      <w:proofErr w:type="spellEnd"/>
      <w:r w:rsidRPr="00210699">
        <w:rPr>
          <w:rFonts w:ascii="宋体" w:hAnsi="宋体" w:hint="eastAsia"/>
          <w:sz w:val="21"/>
          <w:szCs w:val="21"/>
        </w:rPr>
        <w:t>内容即为给定代码</w:t>
      </w:r>
    </w:p>
    <w:p w14:paraId="7C303E01" w14:textId="77777777" w:rsidR="009021B5" w:rsidRPr="00210699" w:rsidRDefault="009021B5" w:rsidP="009021B5">
      <w:pPr>
        <w:rPr>
          <w:sz w:val="21"/>
          <w:szCs w:val="21"/>
        </w:rPr>
      </w:pPr>
      <w:proofErr w:type="spellStart"/>
      <w:r w:rsidRPr="00210699">
        <w:rPr>
          <w:sz w:val="21"/>
          <w:szCs w:val="21"/>
        </w:rPr>
        <w:t>S</w:t>
      </w:r>
      <w:r w:rsidRPr="00210699">
        <w:rPr>
          <w:rFonts w:cs="Calibri" w:hint="eastAsia"/>
          <w:sz w:val="21"/>
          <w:szCs w:val="21"/>
        </w:rPr>
        <w:t>g.c</w:t>
      </w:r>
      <w:proofErr w:type="spellEnd"/>
      <w:r w:rsidRPr="00210699">
        <w:rPr>
          <w:rFonts w:ascii="宋体" w:hAnsi="宋体" w:hint="eastAsia"/>
          <w:sz w:val="21"/>
          <w:szCs w:val="21"/>
        </w:rPr>
        <w:t>为单线程客户程序</w:t>
      </w:r>
    </w:p>
    <w:p w14:paraId="61C79FD3" w14:textId="77777777" w:rsidR="009021B5" w:rsidRPr="00210699" w:rsidRDefault="009021B5" w:rsidP="009021B5">
      <w:pPr>
        <w:rPr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396655DE" wp14:editId="25F8F1A1">
            <wp:extent cx="5281295" cy="3237865"/>
            <wp:effectExtent l="0" t="0" r="0" b="635"/>
            <wp:docPr id="8774812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0699">
        <w:rPr>
          <w:noProof/>
          <w:sz w:val="21"/>
          <w:szCs w:val="21"/>
        </w:rPr>
        <w:drawing>
          <wp:inline distT="0" distB="0" distL="0" distR="0" wp14:anchorId="5A5A6802" wp14:editId="5954E93F">
            <wp:extent cx="5281295" cy="3013710"/>
            <wp:effectExtent l="0" t="0" r="0" b="0"/>
            <wp:docPr id="998031949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0699">
        <w:rPr>
          <w:sz w:val="21"/>
          <w:szCs w:val="21"/>
        </w:rPr>
        <w:t xml:space="preserve"> </w:t>
      </w:r>
    </w:p>
    <w:p w14:paraId="424B5E68" w14:textId="77777777" w:rsidR="009021B5" w:rsidRPr="00210699" w:rsidRDefault="009021B5" w:rsidP="009021B5">
      <w:pPr>
        <w:rPr>
          <w:sz w:val="21"/>
          <w:szCs w:val="21"/>
        </w:rPr>
      </w:pPr>
      <w:proofErr w:type="spellStart"/>
      <w:r w:rsidRPr="00210699">
        <w:rPr>
          <w:sz w:val="21"/>
          <w:szCs w:val="21"/>
        </w:rPr>
        <w:lastRenderedPageBreak/>
        <w:t>M</w:t>
      </w:r>
      <w:r w:rsidRPr="00210699">
        <w:rPr>
          <w:rFonts w:cs="Calibri" w:hint="eastAsia"/>
          <w:sz w:val="21"/>
          <w:szCs w:val="21"/>
        </w:rPr>
        <w:t>t.c</w:t>
      </w:r>
      <w:proofErr w:type="spellEnd"/>
      <w:r w:rsidRPr="00210699">
        <w:rPr>
          <w:rFonts w:ascii="宋体" w:hAnsi="宋体" w:hint="eastAsia"/>
          <w:sz w:val="21"/>
          <w:szCs w:val="21"/>
        </w:rPr>
        <w:t>为多线程客户程序：</w:t>
      </w:r>
    </w:p>
    <w:p w14:paraId="6071A62E" w14:textId="77777777" w:rsidR="009021B5" w:rsidRPr="00210699" w:rsidRDefault="009021B5" w:rsidP="009021B5">
      <w:pPr>
        <w:rPr>
          <w:sz w:val="21"/>
          <w:szCs w:val="21"/>
        </w:rPr>
      </w:pPr>
      <w:r w:rsidRPr="00210699">
        <w:rPr>
          <w:noProof/>
          <w:sz w:val="21"/>
          <w:szCs w:val="21"/>
        </w:rPr>
        <w:drawing>
          <wp:inline distT="0" distB="0" distL="0" distR="0" wp14:anchorId="2984EB88" wp14:editId="6B4C8B7B">
            <wp:extent cx="5281295" cy="3088640"/>
            <wp:effectExtent l="0" t="0" r="0" b="0"/>
            <wp:docPr id="1476585390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0699">
        <w:rPr>
          <w:noProof/>
          <w:sz w:val="21"/>
          <w:szCs w:val="21"/>
        </w:rPr>
        <w:drawing>
          <wp:inline distT="0" distB="0" distL="0" distR="0" wp14:anchorId="728FEE08" wp14:editId="16ABAEF5">
            <wp:extent cx="5281295" cy="3246755"/>
            <wp:effectExtent l="0" t="0" r="0" b="0"/>
            <wp:docPr id="2142841388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0699">
        <w:rPr>
          <w:sz w:val="21"/>
          <w:szCs w:val="21"/>
        </w:rPr>
        <w:t xml:space="preserve"> </w:t>
      </w:r>
    </w:p>
    <w:p w14:paraId="030109DB" w14:textId="77777777" w:rsidR="009021B5" w:rsidRPr="00210699" w:rsidRDefault="009021B5" w:rsidP="009021B5">
      <w:pPr>
        <w:rPr>
          <w:sz w:val="21"/>
          <w:szCs w:val="21"/>
        </w:rPr>
      </w:pPr>
      <w:r w:rsidRPr="00210699">
        <w:rPr>
          <w:rFonts w:ascii="宋体" w:hAnsi="宋体" w:hint="eastAsia"/>
          <w:sz w:val="21"/>
          <w:szCs w:val="21"/>
        </w:rPr>
        <w:t>先用一个终端窗口启动服务器，</w:t>
      </w:r>
      <w:r w:rsidRPr="00210699">
        <w:rPr>
          <w:rFonts w:ascii="宋体" w:hAnsi="宋体"/>
          <w:sz w:val="21"/>
          <w:szCs w:val="21"/>
        </w:rPr>
        <w:t>看到客户端开始下载文件，并显示下载时间。由于服务器每字节延迟</w:t>
      </w:r>
      <w:r w:rsidRPr="00210699">
        <w:rPr>
          <w:sz w:val="21"/>
          <w:szCs w:val="21"/>
        </w:rPr>
        <w:t xml:space="preserve"> 1 </w:t>
      </w:r>
      <w:r w:rsidRPr="00210699">
        <w:rPr>
          <w:rFonts w:ascii="宋体" w:hAnsi="宋体"/>
          <w:sz w:val="21"/>
          <w:szCs w:val="21"/>
        </w:rPr>
        <w:t xml:space="preserve">秒，整个下载过程应该需要大约 </w:t>
      </w:r>
      <w:r w:rsidRPr="00210699">
        <w:rPr>
          <w:rFonts w:cs="Calibri"/>
          <w:sz w:val="21"/>
          <w:szCs w:val="21"/>
        </w:rPr>
        <w:t xml:space="preserve">19 </w:t>
      </w:r>
      <w:r w:rsidRPr="00210699">
        <w:rPr>
          <w:rFonts w:ascii="宋体" w:hAnsi="宋体"/>
          <w:sz w:val="21"/>
          <w:szCs w:val="21"/>
        </w:rPr>
        <w:t xml:space="preserve">秒。完成后，再次运行服务器（如果它已关闭），然后在新终端中运行多线程客户端：多线程客户端应该会在大约 </w:t>
      </w:r>
      <w:r w:rsidRPr="00210699">
        <w:rPr>
          <w:rFonts w:cs="Calibri"/>
          <w:sz w:val="21"/>
          <w:szCs w:val="21"/>
        </w:rPr>
        <w:t xml:space="preserve">5 </w:t>
      </w:r>
      <w:r w:rsidRPr="00210699">
        <w:rPr>
          <w:rFonts w:ascii="宋体" w:hAnsi="宋体"/>
          <w:sz w:val="21"/>
          <w:szCs w:val="21"/>
        </w:rPr>
        <w:t>秒内完成下载（</w:t>
      </w:r>
      <w:r w:rsidRPr="00210699">
        <w:rPr>
          <w:rFonts w:cs="Calibri"/>
          <w:sz w:val="21"/>
          <w:szCs w:val="21"/>
        </w:rPr>
        <w:t xml:space="preserve">19/4≈4.75 </w:t>
      </w:r>
      <w:r w:rsidRPr="00210699">
        <w:rPr>
          <w:rFonts w:ascii="宋体" w:hAnsi="宋体"/>
          <w:sz w:val="21"/>
          <w:szCs w:val="21"/>
        </w:rPr>
        <w:t>秒）。</w:t>
      </w:r>
    </w:p>
    <w:p w14:paraId="59E3D38D" w14:textId="77777777" w:rsidR="009021B5" w:rsidRDefault="009021B5" w:rsidP="009021B5">
      <w:r>
        <w:rPr>
          <w:noProof/>
        </w:rPr>
        <w:lastRenderedPageBreak/>
        <w:drawing>
          <wp:inline distT="0" distB="0" distL="0" distR="0" wp14:anchorId="53639ED5" wp14:editId="2FD12334">
            <wp:extent cx="5281295" cy="3218815"/>
            <wp:effectExtent l="0" t="0" r="0" b="635"/>
            <wp:docPr id="1256939057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042DB" wp14:editId="0D51918C">
            <wp:extent cx="4777105" cy="2603500"/>
            <wp:effectExtent l="0" t="0" r="4445" b="6350"/>
            <wp:docPr id="2001160371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94E00" wp14:editId="50421AEF">
            <wp:extent cx="3582670" cy="2416810"/>
            <wp:effectExtent l="0" t="0" r="0" b="2540"/>
            <wp:docPr id="54745407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4379C86" w14:textId="77777777" w:rsidR="0057100C" w:rsidRPr="00F928E2" w:rsidRDefault="0057100C">
      <w:pPr>
        <w:jc w:val="left"/>
      </w:pPr>
    </w:p>
    <w:sectPr w:rsidR="0057100C" w:rsidRPr="00F928E2">
      <w:headerReference w:type="default" r:id="rId116"/>
      <w:footerReference w:type="default" r:id="rId117"/>
      <w:type w:val="continuous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57037A" w14:textId="77777777" w:rsidR="00742AE1" w:rsidRDefault="00742AE1">
      <w:r>
        <w:separator/>
      </w:r>
    </w:p>
  </w:endnote>
  <w:endnote w:type="continuationSeparator" w:id="0">
    <w:p w14:paraId="447ABA42" w14:textId="77777777" w:rsidR="00742AE1" w:rsidRDefault="00742A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71F862" w14:textId="77777777" w:rsidR="0057100C" w:rsidRDefault="00000000">
    <w:pPr>
      <w:pStyle w:val="a9"/>
      <w:jc w:val="right"/>
    </w:pPr>
    <w:r>
      <w:rPr>
        <w:rStyle w:val="af4"/>
      </w:rPr>
      <w:fldChar w:fldCharType="begin"/>
    </w:r>
    <w:r>
      <w:rPr>
        <w:rStyle w:val="af4"/>
      </w:rPr>
      <w:instrText xml:space="preserve"> PAGE </w:instrText>
    </w:r>
    <w:r>
      <w:rPr>
        <w:rStyle w:val="af4"/>
      </w:rPr>
      <w:fldChar w:fldCharType="separate"/>
    </w:r>
    <w:r>
      <w:rPr>
        <w:rStyle w:val="af4"/>
      </w:rPr>
      <w:t>2</w:t>
    </w:r>
    <w:r>
      <w:rPr>
        <w:rStyle w:val="af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AEA3D6" w14:textId="77777777" w:rsidR="00742AE1" w:rsidRDefault="00742AE1">
      <w:r>
        <w:separator/>
      </w:r>
    </w:p>
  </w:footnote>
  <w:footnote w:type="continuationSeparator" w:id="0">
    <w:p w14:paraId="2F6A46BB" w14:textId="77777777" w:rsidR="00742AE1" w:rsidRDefault="00742A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DD3AFB" w14:textId="77777777" w:rsidR="0057100C" w:rsidRDefault="00000000">
    <w:pPr>
      <w:pStyle w:val="aa"/>
    </w:pPr>
    <w:r>
      <w:rPr>
        <w:rFonts w:hint="eastAsia"/>
      </w:rPr>
      <w:t>基于深度学习的车辆多特征识别系统的设计与实现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BBD1C" w14:textId="77777777" w:rsidR="0057100C" w:rsidRDefault="00000000">
    <w:pPr>
      <w:pStyle w:val="aa"/>
      <w:ind w:firstLineChars="1500" w:firstLine="2700"/>
      <w:jc w:val="both"/>
    </w:pPr>
    <w:r>
      <w:t>L</w:t>
    </w:r>
    <w:r>
      <w:rPr>
        <w:rFonts w:hint="eastAsia"/>
      </w:rPr>
      <w:t>inux</w:t>
    </w:r>
    <w:r>
      <w:rPr>
        <w:rFonts w:hint="eastAsia"/>
      </w:rPr>
      <w:t>课程设计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B08F1"/>
    <w:multiLevelType w:val="hybridMultilevel"/>
    <w:tmpl w:val="4C585986"/>
    <w:lvl w:ilvl="0" w:tplc="C5FE145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4F727EC"/>
    <w:multiLevelType w:val="hybridMultilevel"/>
    <w:tmpl w:val="E362A8CA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66C0335"/>
    <w:multiLevelType w:val="multilevel"/>
    <w:tmpl w:val="5EBA5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" w15:restartNumberingAfterBreak="0">
    <w:nsid w:val="0C1405B8"/>
    <w:multiLevelType w:val="hybridMultilevel"/>
    <w:tmpl w:val="4D088542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  <w:sz w:val="28"/>
        <w:szCs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13F491A"/>
    <w:multiLevelType w:val="multilevel"/>
    <w:tmpl w:val="6BCE4B7E"/>
    <w:lvl w:ilvl="0"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5" w15:restartNumberingAfterBreak="0">
    <w:nsid w:val="143C047F"/>
    <w:multiLevelType w:val="hybridMultilevel"/>
    <w:tmpl w:val="67E06DEE"/>
    <w:lvl w:ilvl="0" w:tplc="BF641932">
      <w:start w:val="2"/>
      <w:numFmt w:val="decimal"/>
      <w:lvlText w:val="(%1)"/>
      <w:lvlJc w:val="left"/>
      <w:pPr>
        <w:ind w:left="440" w:hanging="44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7420240"/>
    <w:multiLevelType w:val="multilevel"/>
    <w:tmpl w:val="2490314A"/>
    <w:lvl w:ilvl="0">
      <w:start w:val="1"/>
      <w:numFmt w:val="decimal"/>
      <w:lvlText w:val="%1)"/>
      <w:lvlJc w:val="left"/>
      <w:pPr>
        <w:ind w:left="1160" w:hanging="44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60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04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48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92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36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80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424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680" w:hanging="44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19D4214B"/>
    <w:multiLevelType w:val="hybridMultilevel"/>
    <w:tmpl w:val="D15404C0"/>
    <w:lvl w:ilvl="0" w:tplc="FFFFFFFF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E2F15D9"/>
    <w:multiLevelType w:val="hybridMultilevel"/>
    <w:tmpl w:val="F9EA3720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ED91977"/>
    <w:multiLevelType w:val="multilevel"/>
    <w:tmpl w:val="3F1C7C76"/>
    <w:lvl w:ilvl="0"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0" w15:restartNumberingAfterBreak="0">
    <w:nsid w:val="1F677BF2"/>
    <w:multiLevelType w:val="hybridMultilevel"/>
    <w:tmpl w:val="9FFAD39A"/>
    <w:lvl w:ilvl="0" w:tplc="FFFFFFFF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127033E"/>
    <w:multiLevelType w:val="multilevel"/>
    <w:tmpl w:val="2127033E"/>
    <w:lvl w:ilvl="0">
      <w:start w:val="1"/>
      <w:numFmt w:val="upperLetter"/>
      <w:pStyle w:val="1"/>
      <w:suff w:val="space"/>
      <w:lvlText w:val="附录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hanging="42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276" w:hanging="425"/>
      </w:pPr>
      <w:rPr>
        <w:rFonts w:hint="eastAsia"/>
      </w:rPr>
    </w:lvl>
    <w:lvl w:ilvl="3">
      <w:start w:val="1"/>
      <w:numFmt w:val="lowerLetter"/>
      <w:lvlText w:val="%4."/>
      <w:lvlJc w:val="left"/>
      <w:pPr>
        <w:tabs>
          <w:tab w:val="left" w:pos="1559"/>
        </w:tabs>
        <w:ind w:left="1559" w:hanging="283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left" w:pos="1984"/>
        </w:tabs>
        <w:ind w:left="1984" w:hanging="425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left" w:pos="2409"/>
        </w:tabs>
        <w:ind w:left="2409" w:hanging="425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left" w:pos="2835"/>
        </w:tabs>
        <w:ind w:left="2835" w:hanging="426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left" w:pos="3260"/>
        </w:tabs>
        <w:ind w:left="3260" w:hanging="425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left" w:pos="3685"/>
        </w:tabs>
        <w:ind w:left="3685" w:hanging="425"/>
      </w:pPr>
      <w:rPr>
        <w:rFonts w:hint="eastAsia"/>
      </w:rPr>
    </w:lvl>
  </w:abstractNum>
  <w:abstractNum w:abstractNumId="12" w15:restartNumberingAfterBreak="0">
    <w:nsid w:val="23E076FD"/>
    <w:multiLevelType w:val="hybridMultilevel"/>
    <w:tmpl w:val="E7CE8436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  <w:sz w:val="28"/>
        <w:szCs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4580C24"/>
    <w:multiLevelType w:val="hybridMultilevel"/>
    <w:tmpl w:val="BF5E2ED6"/>
    <w:lvl w:ilvl="0" w:tplc="FFFFFFFF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9A43D86"/>
    <w:multiLevelType w:val="multilevel"/>
    <w:tmpl w:val="0720DA48"/>
    <w:lvl w:ilvl="0"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5" w15:restartNumberingAfterBreak="0">
    <w:nsid w:val="29B94A20"/>
    <w:multiLevelType w:val="hybridMultilevel"/>
    <w:tmpl w:val="EC4CD998"/>
    <w:lvl w:ilvl="0" w:tplc="0CB6E6A4">
      <w:start w:val="2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E1F09D6"/>
    <w:multiLevelType w:val="hybridMultilevel"/>
    <w:tmpl w:val="F69AF77A"/>
    <w:lvl w:ilvl="0" w:tplc="E1CAB6B4">
      <w:start w:val="3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7FB5FAD"/>
    <w:multiLevelType w:val="multilevel"/>
    <w:tmpl w:val="37FB5FAD"/>
    <w:lvl w:ilvl="0">
      <w:start w:val="1"/>
      <w:numFmt w:val="decimal"/>
      <w:pStyle w:val="10"/>
      <w:isLgl/>
      <w:suff w:val="space"/>
      <w:lvlText w:val="%1"/>
      <w:lvlJc w:val="left"/>
      <w:pPr>
        <w:ind w:left="1021" w:hanging="1021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0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suff w:val="space"/>
      <w:lvlText w:val="(%6)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suff w:val="space"/>
      <w:lvlText w:val="%6.%1.%2.%3.%4.%5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3C34691B"/>
    <w:multiLevelType w:val="multilevel"/>
    <w:tmpl w:val="14684D6A"/>
    <w:lvl w:ilvl="0"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9" w15:restartNumberingAfterBreak="0">
    <w:nsid w:val="3D691D65"/>
    <w:multiLevelType w:val="hybridMultilevel"/>
    <w:tmpl w:val="F3942FEC"/>
    <w:lvl w:ilvl="0" w:tplc="51F8FC5A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DAD6464"/>
    <w:multiLevelType w:val="hybridMultilevel"/>
    <w:tmpl w:val="1C9E4EAA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09D0C43"/>
    <w:multiLevelType w:val="multilevel"/>
    <w:tmpl w:val="19EC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2" w15:restartNumberingAfterBreak="0">
    <w:nsid w:val="459B1C81"/>
    <w:multiLevelType w:val="hybridMultilevel"/>
    <w:tmpl w:val="662E8E6E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63352E4"/>
    <w:multiLevelType w:val="multilevel"/>
    <w:tmpl w:val="8A22B48A"/>
    <w:lvl w:ilvl="0">
      <w:start w:val="1"/>
      <w:numFmt w:val="decimal"/>
      <w:lvlText w:val="（%1）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46DE7BAE"/>
    <w:multiLevelType w:val="hybridMultilevel"/>
    <w:tmpl w:val="E3B2AE00"/>
    <w:lvl w:ilvl="0" w:tplc="51F8FC5A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7B531E3"/>
    <w:multiLevelType w:val="hybridMultilevel"/>
    <w:tmpl w:val="38941728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7DF0426"/>
    <w:multiLevelType w:val="hybridMultilevel"/>
    <w:tmpl w:val="01E40608"/>
    <w:lvl w:ilvl="0" w:tplc="7E6454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89E0E12"/>
    <w:multiLevelType w:val="hybridMultilevel"/>
    <w:tmpl w:val="6EA66CA8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F455AFC"/>
    <w:multiLevelType w:val="hybridMultilevel"/>
    <w:tmpl w:val="B58C5E66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  <w:sz w:val="28"/>
        <w:szCs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0B85CBC"/>
    <w:multiLevelType w:val="hybridMultilevel"/>
    <w:tmpl w:val="F828DA2C"/>
    <w:lvl w:ilvl="0" w:tplc="51F8FC5A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0FB7DAA"/>
    <w:multiLevelType w:val="hybridMultilevel"/>
    <w:tmpl w:val="F1B67C6A"/>
    <w:lvl w:ilvl="0" w:tplc="FFFFFFFF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25604E1"/>
    <w:multiLevelType w:val="multilevel"/>
    <w:tmpl w:val="9DF2E74C"/>
    <w:lvl w:ilvl="0">
      <w:start w:val="1"/>
      <w:numFmt w:val="decimal"/>
      <w:lvlText w:val="%1)"/>
      <w:lvlJc w:val="left"/>
      <w:pPr>
        <w:ind w:left="1160" w:hanging="44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60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04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48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92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36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80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424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680" w:hanging="440"/>
      </w:pPr>
      <w:rPr>
        <w:rFonts w:ascii="Times New Roman" w:hAnsi="Times New Roman" w:cs="Times New Roman" w:hint="default"/>
      </w:rPr>
    </w:lvl>
  </w:abstractNum>
  <w:abstractNum w:abstractNumId="32" w15:restartNumberingAfterBreak="0">
    <w:nsid w:val="53506897"/>
    <w:multiLevelType w:val="hybridMultilevel"/>
    <w:tmpl w:val="BB16AAC8"/>
    <w:lvl w:ilvl="0" w:tplc="1C88CFCC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8BE4AFC"/>
    <w:multiLevelType w:val="multilevel"/>
    <w:tmpl w:val="C39E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4" w15:restartNumberingAfterBreak="0">
    <w:nsid w:val="58E93A53"/>
    <w:multiLevelType w:val="multilevel"/>
    <w:tmpl w:val="A0763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5" w15:restartNumberingAfterBreak="0">
    <w:nsid w:val="597368C9"/>
    <w:multiLevelType w:val="multilevel"/>
    <w:tmpl w:val="44FE5A0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36" w15:restartNumberingAfterBreak="0">
    <w:nsid w:val="5A5660D4"/>
    <w:multiLevelType w:val="multilevel"/>
    <w:tmpl w:val="0674E10A"/>
    <w:lvl w:ilvl="0">
      <w:start w:val="1"/>
      <w:numFmt w:val="decimal"/>
      <w:lvlText w:val="%1．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37" w15:restartNumberingAfterBreak="0">
    <w:nsid w:val="5DB52548"/>
    <w:multiLevelType w:val="hybridMultilevel"/>
    <w:tmpl w:val="0E5C45D4"/>
    <w:lvl w:ilvl="0" w:tplc="9F16B8BE">
      <w:start w:val="2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0C24DD9"/>
    <w:multiLevelType w:val="multilevel"/>
    <w:tmpl w:val="94703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9" w15:restartNumberingAfterBreak="0">
    <w:nsid w:val="661D21E6"/>
    <w:multiLevelType w:val="hybridMultilevel"/>
    <w:tmpl w:val="C4BCE14A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0" w15:restartNumberingAfterBreak="0">
    <w:nsid w:val="66A10BCD"/>
    <w:multiLevelType w:val="multilevel"/>
    <w:tmpl w:val="F25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1" w15:restartNumberingAfterBreak="0">
    <w:nsid w:val="66BA3F16"/>
    <w:multiLevelType w:val="multilevel"/>
    <w:tmpl w:val="E034D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2" w15:restartNumberingAfterBreak="0">
    <w:nsid w:val="73F83299"/>
    <w:multiLevelType w:val="hybridMultilevel"/>
    <w:tmpl w:val="7E96C85E"/>
    <w:lvl w:ilvl="0" w:tplc="FFFFFFFF">
      <w:start w:val="1"/>
      <w:numFmt w:val="decimal"/>
      <w:lvlText w:val="%1."/>
      <w:lvlJc w:val="left"/>
      <w:pPr>
        <w:ind w:left="440" w:hanging="440"/>
      </w:pPr>
      <w:rPr>
        <w:rFonts w:ascii="Times New Roman" w:eastAsia="宋体" w:hAnsi="Times New Roman" w:hint="default"/>
        <w:b/>
        <w:i w:val="0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742D2A24"/>
    <w:multiLevelType w:val="hybridMultilevel"/>
    <w:tmpl w:val="29089FA8"/>
    <w:lvl w:ilvl="0" w:tplc="1C88CFCC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6AF68F3"/>
    <w:multiLevelType w:val="multilevel"/>
    <w:tmpl w:val="EA1CF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45" w15:restartNumberingAfterBreak="0">
    <w:nsid w:val="76D75B89"/>
    <w:multiLevelType w:val="multilevel"/>
    <w:tmpl w:val="AD6A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6" w15:restartNumberingAfterBreak="0">
    <w:nsid w:val="7B8B45F8"/>
    <w:multiLevelType w:val="multilevel"/>
    <w:tmpl w:val="F91A0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7" w15:restartNumberingAfterBreak="0">
    <w:nsid w:val="7BE8ABCA"/>
    <w:multiLevelType w:val="singleLevel"/>
    <w:tmpl w:val="7BE8ABCA"/>
    <w:lvl w:ilvl="0">
      <w:start w:val="3"/>
      <w:numFmt w:val="decimal"/>
      <w:lvlText w:val="(%1)"/>
      <w:lvlJc w:val="left"/>
      <w:pPr>
        <w:tabs>
          <w:tab w:val="left" w:pos="312"/>
        </w:tabs>
      </w:pPr>
    </w:lvl>
  </w:abstractNum>
  <w:num w:numId="1" w16cid:durableId="1398940242">
    <w:abstractNumId w:val="17"/>
  </w:num>
  <w:num w:numId="2" w16cid:durableId="1041902085">
    <w:abstractNumId w:val="11"/>
  </w:num>
  <w:num w:numId="3" w16cid:durableId="1167749178">
    <w:abstractNumId w:val="47"/>
  </w:num>
  <w:num w:numId="4" w16cid:durableId="1221359895">
    <w:abstractNumId w:val="21"/>
  </w:num>
  <w:num w:numId="5" w16cid:durableId="385838696">
    <w:abstractNumId w:val="2"/>
  </w:num>
  <w:num w:numId="6" w16cid:durableId="1440681709">
    <w:abstractNumId w:val="33"/>
  </w:num>
  <w:num w:numId="7" w16cid:durableId="4320951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105484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2828283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3093404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1842275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93133691">
    <w:abstractNumId w:val="41"/>
  </w:num>
  <w:num w:numId="13" w16cid:durableId="1758670674">
    <w:abstractNumId w:val="45"/>
  </w:num>
  <w:num w:numId="14" w16cid:durableId="2016296564">
    <w:abstractNumId w:val="4"/>
  </w:num>
  <w:num w:numId="15" w16cid:durableId="936061538">
    <w:abstractNumId w:val="9"/>
  </w:num>
  <w:num w:numId="16" w16cid:durableId="566888045">
    <w:abstractNumId w:val="14"/>
  </w:num>
  <w:num w:numId="17" w16cid:durableId="1320622433">
    <w:abstractNumId w:val="18"/>
  </w:num>
  <w:num w:numId="18" w16cid:durableId="2023314045">
    <w:abstractNumId w:val="46"/>
  </w:num>
  <w:num w:numId="19" w16cid:durableId="131834246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99040510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50500304">
    <w:abstractNumId w:val="40"/>
  </w:num>
  <w:num w:numId="22" w16cid:durableId="14275815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37556323">
    <w:abstractNumId w:val="24"/>
  </w:num>
  <w:num w:numId="24" w16cid:durableId="1067191852">
    <w:abstractNumId w:val="10"/>
  </w:num>
  <w:num w:numId="25" w16cid:durableId="374813133">
    <w:abstractNumId w:val="32"/>
  </w:num>
  <w:num w:numId="26" w16cid:durableId="856965116">
    <w:abstractNumId w:val="22"/>
  </w:num>
  <w:num w:numId="27" w16cid:durableId="551237824">
    <w:abstractNumId w:val="25"/>
  </w:num>
  <w:num w:numId="28" w16cid:durableId="1905026547">
    <w:abstractNumId w:val="7"/>
  </w:num>
  <w:num w:numId="29" w16cid:durableId="2025591624">
    <w:abstractNumId w:val="13"/>
  </w:num>
  <w:num w:numId="30" w16cid:durableId="1161384388">
    <w:abstractNumId w:val="42"/>
  </w:num>
  <w:num w:numId="31" w16cid:durableId="1824347319">
    <w:abstractNumId w:val="19"/>
  </w:num>
  <w:num w:numId="32" w16cid:durableId="1322582361">
    <w:abstractNumId w:val="28"/>
  </w:num>
  <w:num w:numId="33" w16cid:durableId="317417410">
    <w:abstractNumId w:val="12"/>
  </w:num>
  <w:num w:numId="34" w16cid:durableId="255985215">
    <w:abstractNumId w:val="3"/>
  </w:num>
  <w:num w:numId="35" w16cid:durableId="1874657405">
    <w:abstractNumId w:val="29"/>
  </w:num>
  <w:num w:numId="36" w16cid:durableId="1532497248">
    <w:abstractNumId w:val="26"/>
  </w:num>
  <w:num w:numId="37" w16cid:durableId="1242252772">
    <w:abstractNumId w:val="43"/>
  </w:num>
  <w:num w:numId="38" w16cid:durableId="2132042804">
    <w:abstractNumId w:val="39"/>
  </w:num>
  <w:num w:numId="39" w16cid:durableId="2005741699">
    <w:abstractNumId w:val="27"/>
  </w:num>
  <w:num w:numId="40" w16cid:durableId="76903083">
    <w:abstractNumId w:val="37"/>
  </w:num>
  <w:num w:numId="41" w16cid:durableId="1635332393">
    <w:abstractNumId w:val="20"/>
  </w:num>
  <w:num w:numId="42" w16cid:durableId="846940658">
    <w:abstractNumId w:val="30"/>
  </w:num>
  <w:num w:numId="43" w16cid:durableId="1440445598">
    <w:abstractNumId w:val="5"/>
  </w:num>
  <w:num w:numId="44" w16cid:durableId="477570477">
    <w:abstractNumId w:val="1"/>
  </w:num>
  <w:num w:numId="45" w16cid:durableId="897714254">
    <w:abstractNumId w:val="0"/>
  </w:num>
  <w:num w:numId="46" w16cid:durableId="1349334934">
    <w:abstractNumId w:val="16"/>
  </w:num>
  <w:num w:numId="47" w16cid:durableId="1827746574">
    <w:abstractNumId w:val="8"/>
  </w:num>
  <w:num w:numId="48" w16cid:durableId="17424085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bordersDoNotSurroundHeader/>
  <w:bordersDoNotSurroundFooter/>
  <w:proofState w:spelling="clean" w:grammar="clean"/>
  <w:attachedTemplate r:id="rId1"/>
  <w:defaultTabStop w:val="4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E3D"/>
    <w:rsid w:val="00001651"/>
    <w:rsid w:val="00003759"/>
    <w:rsid w:val="00004852"/>
    <w:rsid w:val="000074A6"/>
    <w:rsid w:val="000120A8"/>
    <w:rsid w:val="00012299"/>
    <w:rsid w:val="00014B80"/>
    <w:rsid w:val="00014C00"/>
    <w:rsid w:val="00015BC0"/>
    <w:rsid w:val="00015BFF"/>
    <w:rsid w:val="00021F3D"/>
    <w:rsid w:val="000245B0"/>
    <w:rsid w:val="00026C22"/>
    <w:rsid w:val="0003043E"/>
    <w:rsid w:val="000310D7"/>
    <w:rsid w:val="00031B86"/>
    <w:rsid w:val="00031CBC"/>
    <w:rsid w:val="00033BBD"/>
    <w:rsid w:val="000356B0"/>
    <w:rsid w:val="00036B45"/>
    <w:rsid w:val="00042D6F"/>
    <w:rsid w:val="0004332F"/>
    <w:rsid w:val="00044A98"/>
    <w:rsid w:val="0004659B"/>
    <w:rsid w:val="00053B0A"/>
    <w:rsid w:val="000546A5"/>
    <w:rsid w:val="00055EC6"/>
    <w:rsid w:val="00056263"/>
    <w:rsid w:val="000603C5"/>
    <w:rsid w:val="00064DB8"/>
    <w:rsid w:val="00066DDE"/>
    <w:rsid w:val="00067F84"/>
    <w:rsid w:val="00070A78"/>
    <w:rsid w:val="00073829"/>
    <w:rsid w:val="00074C0A"/>
    <w:rsid w:val="000767D5"/>
    <w:rsid w:val="000768A2"/>
    <w:rsid w:val="00080E16"/>
    <w:rsid w:val="000815C1"/>
    <w:rsid w:val="00083900"/>
    <w:rsid w:val="000878A3"/>
    <w:rsid w:val="000916C3"/>
    <w:rsid w:val="00091D72"/>
    <w:rsid w:val="00093DC5"/>
    <w:rsid w:val="0009434B"/>
    <w:rsid w:val="00094D6C"/>
    <w:rsid w:val="000958DB"/>
    <w:rsid w:val="00095AE7"/>
    <w:rsid w:val="00095F13"/>
    <w:rsid w:val="00096409"/>
    <w:rsid w:val="00096888"/>
    <w:rsid w:val="000A0E05"/>
    <w:rsid w:val="000A1296"/>
    <w:rsid w:val="000A249C"/>
    <w:rsid w:val="000A27E9"/>
    <w:rsid w:val="000A38EC"/>
    <w:rsid w:val="000A4994"/>
    <w:rsid w:val="000A5070"/>
    <w:rsid w:val="000B0074"/>
    <w:rsid w:val="000B0A59"/>
    <w:rsid w:val="000B1A60"/>
    <w:rsid w:val="000B20F9"/>
    <w:rsid w:val="000C00B4"/>
    <w:rsid w:val="000C0179"/>
    <w:rsid w:val="000C08C8"/>
    <w:rsid w:val="000C1A2D"/>
    <w:rsid w:val="000C277E"/>
    <w:rsid w:val="000C2C68"/>
    <w:rsid w:val="000C4A3F"/>
    <w:rsid w:val="000C7A46"/>
    <w:rsid w:val="000C7E07"/>
    <w:rsid w:val="000D1288"/>
    <w:rsid w:val="000D1344"/>
    <w:rsid w:val="000D343B"/>
    <w:rsid w:val="000D4010"/>
    <w:rsid w:val="000D67B1"/>
    <w:rsid w:val="000E0512"/>
    <w:rsid w:val="000E2072"/>
    <w:rsid w:val="000E4156"/>
    <w:rsid w:val="000E447C"/>
    <w:rsid w:val="000E4B50"/>
    <w:rsid w:val="000E514C"/>
    <w:rsid w:val="000F0156"/>
    <w:rsid w:val="000F05EB"/>
    <w:rsid w:val="000F0C65"/>
    <w:rsid w:val="000F11AC"/>
    <w:rsid w:val="000F3318"/>
    <w:rsid w:val="000F350D"/>
    <w:rsid w:val="000F4B6D"/>
    <w:rsid w:val="000F7A08"/>
    <w:rsid w:val="001004FC"/>
    <w:rsid w:val="00102620"/>
    <w:rsid w:val="00102F0D"/>
    <w:rsid w:val="00104A1E"/>
    <w:rsid w:val="00111286"/>
    <w:rsid w:val="00113194"/>
    <w:rsid w:val="00114A98"/>
    <w:rsid w:val="00114C2E"/>
    <w:rsid w:val="00115A1D"/>
    <w:rsid w:val="001209BD"/>
    <w:rsid w:val="00120DAC"/>
    <w:rsid w:val="00126723"/>
    <w:rsid w:val="00130754"/>
    <w:rsid w:val="00137B20"/>
    <w:rsid w:val="00137F01"/>
    <w:rsid w:val="00142CCB"/>
    <w:rsid w:val="00143838"/>
    <w:rsid w:val="00143E4F"/>
    <w:rsid w:val="0014765B"/>
    <w:rsid w:val="00152F1E"/>
    <w:rsid w:val="00155A16"/>
    <w:rsid w:val="00157DE5"/>
    <w:rsid w:val="001605FD"/>
    <w:rsid w:val="00162530"/>
    <w:rsid w:val="001626AE"/>
    <w:rsid w:val="00162E66"/>
    <w:rsid w:val="00163575"/>
    <w:rsid w:val="00163EA3"/>
    <w:rsid w:val="00170B4B"/>
    <w:rsid w:val="00175B07"/>
    <w:rsid w:val="00177A3A"/>
    <w:rsid w:val="00183529"/>
    <w:rsid w:val="00183B7A"/>
    <w:rsid w:val="00185D94"/>
    <w:rsid w:val="00190186"/>
    <w:rsid w:val="0019140C"/>
    <w:rsid w:val="00192C6B"/>
    <w:rsid w:val="00193525"/>
    <w:rsid w:val="00193C57"/>
    <w:rsid w:val="00194532"/>
    <w:rsid w:val="00196F92"/>
    <w:rsid w:val="00197E75"/>
    <w:rsid w:val="001A0014"/>
    <w:rsid w:val="001A045B"/>
    <w:rsid w:val="001A0CDA"/>
    <w:rsid w:val="001A46AB"/>
    <w:rsid w:val="001B157A"/>
    <w:rsid w:val="001B20F9"/>
    <w:rsid w:val="001B4E18"/>
    <w:rsid w:val="001B69E4"/>
    <w:rsid w:val="001C47D5"/>
    <w:rsid w:val="001C492D"/>
    <w:rsid w:val="001C508D"/>
    <w:rsid w:val="001C57C4"/>
    <w:rsid w:val="001C6957"/>
    <w:rsid w:val="001D23AD"/>
    <w:rsid w:val="001D401D"/>
    <w:rsid w:val="001E0665"/>
    <w:rsid w:val="001E1011"/>
    <w:rsid w:val="001E2985"/>
    <w:rsid w:val="001E45CC"/>
    <w:rsid w:val="001F07A9"/>
    <w:rsid w:val="001F50C7"/>
    <w:rsid w:val="001F7889"/>
    <w:rsid w:val="0020247E"/>
    <w:rsid w:val="00202632"/>
    <w:rsid w:val="0020406C"/>
    <w:rsid w:val="002046EF"/>
    <w:rsid w:val="00206852"/>
    <w:rsid w:val="00210699"/>
    <w:rsid w:val="00214DF5"/>
    <w:rsid w:val="002173AB"/>
    <w:rsid w:val="00221AFF"/>
    <w:rsid w:val="00223E16"/>
    <w:rsid w:val="0022525D"/>
    <w:rsid w:val="0022545A"/>
    <w:rsid w:val="0022651F"/>
    <w:rsid w:val="00233A67"/>
    <w:rsid w:val="00234377"/>
    <w:rsid w:val="00236274"/>
    <w:rsid w:val="002414B9"/>
    <w:rsid w:val="002423BC"/>
    <w:rsid w:val="00245E48"/>
    <w:rsid w:val="00247861"/>
    <w:rsid w:val="00247C2D"/>
    <w:rsid w:val="00255BA7"/>
    <w:rsid w:val="002566CF"/>
    <w:rsid w:val="00257A54"/>
    <w:rsid w:val="00262374"/>
    <w:rsid w:val="0026274C"/>
    <w:rsid w:val="0026435C"/>
    <w:rsid w:val="00266C2F"/>
    <w:rsid w:val="0027044B"/>
    <w:rsid w:val="002756FC"/>
    <w:rsid w:val="00275E6C"/>
    <w:rsid w:val="0027776E"/>
    <w:rsid w:val="00280743"/>
    <w:rsid w:val="002818C6"/>
    <w:rsid w:val="002833BD"/>
    <w:rsid w:val="002836CE"/>
    <w:rsid w:val="00285568"/>
    <w:rsid w:val="002868AD"/>
    <w:rsid w:val="00291899"/>
    <w:rsid w:val="002923B1"/>
    <w:rsid w:val="00292848"/>
    <w:rsid w:val="00293157"/>
    <w:rsid w:val="002954F0"/>
    <w:rsid w:val="0029745F"/>
    <w:rsid w:val="002A0D24"/>
    <w:rsid w:val="002A2583"/>
    <w:rsid w:val="002A2750"/>
    <w:rsid w:val="002B53E6"/>
    <w:rsid w:val="002C3892"/>
    <w:rsid w:val="002C4838"/>
    <w:rsid w:val="002C519D"/>
    <w:rsid w:val="002C6E9C"/>
    <w:rsid w:val="002D3CDA"/>
    <w:rsid w:val="002D42EC"/>
    <w:rsid w:val="002D5211"/>
    <w:rsid w:val="002E560C"/>
    <w:rsid w:val="002E58C4"/>
    <w:rsid w:val="002E60FF"/>
    <w:rsid w:val="002E6B9E"/>
    <w:rsid w:val="002F0EA0"/>
    <w:rsid w:val="002F2208"/>
    <w:rsid w:val="002F5B8C"/>
    <w:rsid w:val="002F6573"/>
    <w:rsid w:val="002F6DA8"/>
    <w:rsid w:val="0030007D"/>
    <w:rsid w:val="0030070C"/>
    <w:rsid w:val="00301E1D"/>
    <w:rsid w:val="003030A7"/>
    <w:rsid w:val="00304E89"/>
    <w:rsid w:val="003051C5"/>
    <w:rsid w:val="00307BEE"/>
    <w:rsid w:val="00312EE8"/>
    <w:rsid w:val="00314C50"/>
    <w:rsid w:val="00316214"/>
    <w:rsid w:val="0031703A"/>
    <w:rsid w:val="003178F5"/>
    <w:rsid w:val="00331B3A"/>
    <w:rsid w:val="00333578"/>
    <w:rsid w:val="00334088"/>
    <w:rsid w:val="00334361"/>
    <w:rsid w:val="00334C7C"/>
    <w:rsid w:val="00336A54"/>
    <w:rsid w:val="00341ED5"/>
    <w:rsid w:val="0034247F"/>
    <w:rsid w:val="003448B6"/>
    <w:rsid w:val="00347466"/>
    <w:rsid w:val="00350C97"/>
    <w:rsid w:val="00356147"/>
    <w:rsid w:val="00356489"/>
    <w:rsid w:val="0035745B"/>
    <w:rsid w:val="00360242"/>
    <w:rsid w:val="003610DA"/>
    <w:rsid w:val="003626D3"/>
    <w:rsid w:val="00362B73"/>
    <w:rsid w:val="00364331"/>
    <w:rsid w:val="003659C7"/>
    <w:rsid w:val="00365D9B"/>
    <w:rsid w:val="00367968"/>
    <w:rsid w:val="00371D1A"/>
    <w:rsid w:val="00373751"/>
    <w:rsid w:val="003747CA"/>
    <w:rsid w:val="003769B2"/>
    <w:rsid w:val="00377E40"/>
    <w:rsid w:val="00380AD1"/>
    <w:rsid w:val="003850B2"/>
    <w:rsid w:val="003870E8"/>
    <w:rsid w:val="00387780"/>
    <w:rsid w:val="003A0E57"/>
    <w:rsid w:val="003A118D"/>
    <w:rsid w:val="003A11F1"/>
    <w:rsid w:val="003A2D24"/>
    <w:rsid w:val="003A3210"/>
    <w:rsid w:val="003A4111"/>
    <w:rsid w:val="003A5E1B"/>
    <w:rsid w:val="003B045C"/>
    <w:rsid w:val="003B5BC1"/>
    <w:rsid w:val="003B65B6"/>
    <w:rsid w:val="003B7596"/>
    <w:rsid w:val="003C22C5"/>
    <w:rsid w:val="003C3B35"/>
    <w:rsid w:val="003C5150"/>
    <w:rsid w:val="003C5F10"/>
    <w:rsid w:val="003C6655"/>
    <w:rsid w:val="003C6F51"/>
    <w:rsid w:val="003C7BC6"/>
    <w:rsid w:val="003D122F"/>
    <w:rsid w:val="003D2909"/>
    <w:rsid w:val="003D5454"/>
    <w:rsid w:val="003E128F"/>
    <w:rsid w:val="003E2D78"/>
    <w:rsid w:val="003E5525"/>
    <w:rsid w:val="003E6231"/>
    <w:rsid w:val="003F0832"/>
    <w:rsid w:val="003F4371"/>
    <w:rsid w:val="003F663E"/>
    <w:rsid w:val="004015EC"/>
    <w:rsid w:val="00403461"/>
    <w:rsid w:val="00403881"/>
    <w:rsid w:val="004047D2"/>
    <w:rsid w:val="00407F16"/>
    <w:rsid w:val="0041075A"/>
    <w:rsid w:val="004163AE"/>
    <w:rsid w:val="00416DB2"/>
    <w:rsid w:val="00417236"/>
    <w:rsid w:val="004175EB"/>
    <w:rsid w:val="00417EC5"/>
    <w:rsid w:val="00421508"/>
    <w:rsid w:val="004236DC"/>
    <w:rsid w:val="00424E7A"/>
    <w:rsid w:val="00426B47"/>
    <w:rsid w:val="0043049D"/>
    <w:rsid w:val="004304E3"/>
    <w:rsid w:val="00434F08"/>
    <w:rsid w:val="004377F4"/>
    <w:rsid w:val="00437C18"/>
    <w:rsid w:val="00442F0D"/>
    <w:rsid w:val="0044364A"/>
    <w:rsid w:val="0044492C"/>
    <w:rsid w:val="0044789B"/>
    <w:rsid w:val="00447964"/>
    <w:rsid w:val="004520A8"/>
    <w:rsid w:val="004544EC"/>
    <w:rsid w:val="004566F4"/>
    <w:rsid w:val="0045741D"/>
    <w:rsid w:val="00460D02"/>
    <w:rsid w:val="00462631"/>
    <w:rsid w:val="00462EB0"/>
    <w:rsid w:val="00464159"/>
    <w:rsid w:val="00464D7C"/>
    <w:rsid w:val="0047354A"/>
    <w:rsid w:val="004735CA"/>
    <w:rsid w:val="004755C0"/>
    <w:rsid w:val="004760FE"/>
    <w:rsid w:val="00476F2D"/>
    <w:rsid w:val="004801D0"/>
    <w:rsid w:val="00480E4A"/>
    <w:rsid w:val="00481AF8"/>
    <w:rsid w:val="00483D31"/>
    <w:rsid w:val="0048681F"/>
    <w:rsid w:val="004874A0"/>
    <w:rsid w:val="004930F8"/>
    <w:rsid w:val="00494C66"/>
    <w:rsid w:val="00495218"/>
    <w:rsid w:val="00495901"/>
    <w:rsid w:val="0049652D"/>
    <w:rsid w:val="00496E82"/>
    <w:rsid w:val="004976C7"/>
    <w:rsid w:val="004A0074"/>
    <w:rsid w:val="004A0850"/>
    <w:rsid w:val="004A5862"/>
    <w:rsid w:val="004A59CD"/>
    <w:rsid w:val="004A7B9D"/>
    <w:rsid w:val="004B0117"/>
    <w:rsid w:val="004B1F55"/>
    <w:rsid w:val="004B2EBA"/>
    <w:rsid w:val="004B45E8"/>
    <w:rsid w:val="004C33C7"/>
    <w:rsid w:val="004C34ED"/>
    <w:rsid w:val="004C4591"/>
    <w:rsid w:val="004C47B8"/>
    <w:rsid w:val="004C57C6"/>
    <w:rsid w:val="004C7A81"/>
    <w:rsid w:val="004D0F87"/>
    <w:rsid w:val="004D3C00"/>
    <w:rsid w:val="004D498A"/>
    <w:rsid w:val="004D7303"/>
    <w:rsid w:val="004E11D8"/>
    <w:rsid w:val="004E48BB"/>
    <w:rsid w:val="004F244A"/>
    <w:rsid w:val="004F2E2F"/>
    <w:rsid w:val="004F31E1"/>
    <w:rsid w:val="004F4967"/>
    <w:rsid w:val="004F4FF8"/>
    <w:rsid w:val="004F6E96"/>
    <w:rsid w:val="005028A7"/>
    <w:rsid w:val="00503AF5"/>
    <w:rsid w:val="00504567"/>
    <w:rsid w:val="005121B0"/>
    <w:rsid w:val="00512C0E"/>
    <w:rsid w:val="005173D0"/>
    <w:rsid w:val="005201BD"/>
    <w:rsid w:val="00520542"/>
    <w:rsid w:val="00524780"/>
    <w:rsid w:val="00527C12"/>
    <w:rsid w:val="00531990"/>
    <w:rsid w:val="00531F83"/>
    <w:rsid w:val="005329FE"/>
    <w:rsid w:val="005335F8"/>
    <w:rsid w:val="00534984"/>
    <w:rsid w:val="00551B27"/>
    <w:rsid w:val="00551F30"/>
    <w:rsid w:val="005524B4"/>
    <w:rsid w:val="0055780A"/>
    <w:rsid w:val="00560FCB"/>
    <w:rsid w:val="00562B5C"/>
    <w:rsid w:val="00562BF7"/>
    <w:rsid w:val="00563D8A"/>
    <w:rsid w:val="00565412"/>
    <w:rsid w:val="005661A3"/>
    <w:rsid w:val="0056673F"/>
    <w:rsid w:val="005702B8"/>
    <w:rsid w:val="005708F3"/>
    <w:rsid w:val="0057100C"/>
    <w:rsid w:val="00576A61"/>
    <w:rsid w:val="0058169E"/>
    <w:rsid w:val="00583CDD"/>
    <w:rsid w:val="00585DDA"/>
    <w:rsid w:val="00585FAC"/>
    <w:rsid w:val="0058723C"/>
    <w:rsid w:val="00587D45"/>
    <w:rsid w:val="00594A06"/>
    <w:rsid w:val="005956BC"/>
    <w:rsid w:val="00597AB4"/>
    <w:rsid w:val="005A1763"/>
    <w:rsid w:val="005A2354"/>
    <w:rsid w:val="005A42AF"/>
    <w:rsid w:val="005B3247"/>
    <w:rsid w:val="005B36F6"/>
    <w:rsid w:val="005B3988"/>
    <w:rsid w:val="005C247B"/>
    <w:rsid w:val="005D1D11"/>
    <w:rsid w:val="005D2643"/>
    <w:rsid w:val="005D4180"/>
    <w:rsid w:val="005D4C6D"/>
    <w:rsid w:val="005D7A08"/>
    <w:rsid w:val="005D7DB7"/>
    <w:rsid w:val="005E1F66"/>
    <w:rsid w:val="005E3340"/>
    <w:rsid w:val="005E394E"/>
    <w:rsid w:val="005F05DF"/>
    <w:rsid w:val="005F0D06"/>
    <w:rsid w:val="005F19C9"/>
    <w:rsid w:val="005F2ED2"/>
    <w:rsid w:val="005F3972"/>
    <w:rsid w:val="005F6645"/>
    <w:rsid w:val="005F66B3"/>
    <w:rsid w:val="005F7CB4"/>
    <w:rsid w:val="005F7E6D"/>
    <w:rsid w:val="00604500"/>
    <w:rsid w:val="006054B7"/>
    <w:rsid w:val="0060588D"/>
    <w:rsid w:val="00605ED4"/>
    <w:rsid w:val="006109AE"/>
    <w:rsid w:val="006123F3"/>
    <w:rsid w:val="00612CBA"/>
    <w:rsid w:val="00616C3D"/>
    <w:rsid w:val="00620AAD"/>
    <w:rsid w:val="00620BBE"/>
    <w:rsid w:val="00623AAC"/>
    <w:rsid w:val="0062422A"/>
    <w:rsid w:val="0062524C"/>
    <w:rsid w:val="00625799"/>
    <w:rsid w:val="00625CC7"/>
    <w:rsid w:val="00627608"/>
    <w:rsid w:val="00631A2C"/>
    <w:rsid w:val="00631C09"/>
    <w:rsid w:val="006413C5"/>
    <w:rsid w:val="00643D54"/>
    <w:rsid w:val="006446B1"/>
    <w:rsid w:val="00646BFD"/>
    <w:rsid w:val="0064753B"/>
    <w:rsid w:val="006511D6"/>
    <w:rsid w:val="0065427B"/>
    <w:rsid w:val="00654956"/>
    <w:rsid w:val="00655CD6"/>
    <w:rsid w:val="00656734"/>
    <w:rsid w:val="00657175"/>
    <w:rsid w:val="00657419"/>
    <w:rsid w:val="006617A2"/>
    <w:rsid w:val="00661D24"/>
    <w:rsid w:val="00663A20"/>
    <w:rsid w:val="00667805"/>
    <w:rsid w:val="00671FAB"/>
    <w:rsid w:val="00673E94"/>
    <w:rsid w:val="0067760D"/>
    <w:rsid w:val="0068075B"/>
    <w:rsid w:val="00680998"/>
    <w:rsid w:val="00680CD8"/>
    <w:rsid w:val="00681646"/>
    <w:rsid w:val="00682439"/>
    <w:rsid w:val="006831F1"/>
    <w:rsid w:val="006832A5"/>
    <w:rsid w:val="00694BE2"/>
    <w:rsid w:val="00696432"/>
    <w:rsid w:val="006A1ED6"/>
    <w:rsid w:val="006A2014"/>
    <w:rsid w:val="006A5293"/>
    <w:rsid w:val="006A7AE9"/>
    <w:rsid w:val="006B0FDA"/>
    <w:rsid w:val="006B2974"/>
    <w:rsid w:val="006B3233"/>
    <w:rsid w:val="006B410F"/>
    <w:rsid w:val="006C03C1"/>
    <w:rsid w:val="006C3938"/>
    <w:rsid w:val="006D0EF2"/>
    <w:rsid w:val="006D31EF"/>
    <w:rsid w:val="006D3AB4"/>
    <w:rsid w:val="006D4393"/>
    <w:rsid w:val="006D6EC6"/>
    <w:rsid w:val="006E10D6"/>
    <w:rsid w:val="006E1E55"/>
    <w:rsid w:val="006E20D7"/>
    <w:rsid w:val="006E2BF0"/>
    <w:rsid w:val="006E338A"/>
    <w:rsid w:val="006E3FF4"/>
    <w:rsid w:val="006E6D40"/>
    <w:rsid w:val="006F09A4"/>
    <w:rsid w:val="006F61EB"/>
    <w:rsid w:val="006F6A25"/>
    <w:rsid w:val="006F7182"/>
    <w:rsid w:val="007014D3"/>
    <w:rsid w:val="00705569"/>
    <w:rsid w:val="00706214"/>
    <w:rsid w:val="007075A0"/>
    <w:rsid w:val="007079EE"/>
    <w:rsid w:val="007158A7"/>
    <w:rsid w:val="007218B1"/>
    <w:rsid w:val="00721A28"/>
    <w:rsid w:val="00727479"/>
    <w:rsid w:val="0073315D"/>
    <w:rsid w:val="00734539"/>
    <w:rsid w:val="00734A70"/>
    <w:rsid w:val="00735E7A"/>
    <w:rsid w:val="0073670C"/>
    <w:rsid w:val="00740BE1"/>
    <w:rsid w:val="00741769"/>
    <w:rsid w:val="00742AE1"/>
    <w:rsid w:val="007435B7"/>
    <w:rsid w:val="00746D96"/>
    <w:rsid w:val="00750504"/>
    <w:rsid w:val="007506CF"/>
    <w:rsid w:val="0075464F"/>
    <w:rsid w:val="00755944"/>
    <w:rsid w:val="00757F7D"/>
    <w:rsid w:val="0076008D"/>
    <w:rsid w:val="00763ED1"/>
    <w:rsid w:val="00767613"/>
    <w:rsid w:val="0076795E"/>
    <w:rsid w:val="007704B5"/>
    <w:rsid w:val="0077086D"/>
    <w:rsid w:val="007718BE"/>
    <w:rsid w:val="00772FAB"/>
    <w:rsid w:val="007770D8"/>
    <w:rsid w:val="00780FBA"/>
    <w:rsid w:val="00781BD7"/>
    <w:rsid w:val="007830C1"/>
    <w:rsid w:val="00791E42"/>
    <w:rsid w:val="00795519"/>
    <w:rsid w:val="0079654D"/>
    <w:rsid w:val="00796755"/>
    <w:rsid w:val="007A001F"/>
    <w:rsid w:val="007A2595"/>
    <w:rsid w:val="007A2DC2"/>
    <w:rsid w:val="007A5C1D"/>
    <w:rsid w:val="007A6ABD"/>
    <w:rsid w:val="007B2276"/>
    <w:rsid w:val="007B3C5B"/>
    <w:rsid w:val="007B54F1"/>
    <w:rsid w:val="007B58B4"/>
    <w:rsid w:val="007B7BC9"/>
    <w:rsid w:val="007B7C61"/>
    <w:rsid w:val="007C0E01"/>
    <w:rsid w:val="007C4300"/>
    <w:rsid w:val="007C798D"/>
    <w:rsid w:val="007C7BB5"/>
    <w:rsid w:val="007D08C8"/>
    <w:rsid w:val="007D2DFB"/>
    <w:rsid w:val="007D56C8"/>
    <w:rsid w:val="007D5801"/>
    <w:rsid w:val="007D60B7"/>
    <w:rsid w:val="007D63A0"/>
    <w:rsid w:val="007D6A9D"/>
    <w:rsid w:val="007D7937"/>
    <w:rsid w:val="007E0662"/>
    <w:rsid w:val="007E0F21"/>
    <w:rsid w:val="007E4AD8"/>
    <w:rsid w:val="007E6A15"/>
    <w:rsid w:val="007E6E1B"/>
    <w:rsid w:val="007E752D"/>
    <w:rsid w:val="007F5045"/>
    <w:rsid w:val="007F5983"/>
    <w:rsid w:val="008015EF"/>
    <w:rsid w:val="0080226B"/>
    <w:rsid w:val="008023E0"/>
    <w:rsid w:val="00807256"/>
    <w:rsid w:val="00820B01"/>
    <w:rsid w:val="00827BDF"/>
    <w:rsid w:val="008301AE"/>
    <w:rsid w:val="00830D84"/>
    <w:rsid w:val="00830EE1"/>
    <w:rsid w:val="00832FDA"/>
    <w:rsid w:val="0083611E"/>
    <w:rsid w:val="00843A8D"/>
    <w:rsid w:val="0084773C"/>
    <w:rsid w:val="00851404"/>
    <w:rsid w:val="00851612"/>
    <w:rsid w:val="00853A29"/>
    <w:rsid w:val="00853C89"/>
    <w:rsid w:val="00854F5E"/>
    <w:rsid w:val="00857E49"/>
    <w:rsid w:val="008618D6"/>
    <w:rsid w:val="008641E0"/>
    <w:rsid w:val="0086662A"/>
    <w:rsid w:val="00870B97"/>
    <w:rsid w:val="00875FF8"/>
    <w:rsid w:val="00880706"/>
    <w:rsid w:val="00882913"/>
    <w:rsid w:val="0088322C"/>
    <w:rsid w:val="00891A3F"/>
    <w:rsid w:val="00893A2B"/>
    <w:rsid w:val="00893BE1"/>
    <w:rsid w:val="0089552D"/>
    <w:rsid w:val="00895D45"/>
    <w:rsid w:val="00897297"/>
    <w:rsid w:val="008A3C8E"/>
    <w:rsid w:val="008A68E4"/>
    <w:rsid w:val="008A6B7A"/>
    <w:rsid w:val="008A6B83"/>
    <w:rsid w:val="008B1449"/>
    <w:rsid w:val="008B149C"/>
    <w:rsid w:val="008B1FF9"/>
    <w:rsid w:val="008B3501"/>
    <w:rsid w:val="008B4768"/>
    <w:rsid w:val="008B5612"/>
    <w:rsid w:val="008B5721"/>
    <w:rsid w:val="008B66A2"/>
    <w:rsid w:val="008C1C46"/>
    <w:rsid w:val="008C2AF8"/>
    <w:rsid w:val="008C2F4C"/>
    <w:rsid w:val="008C303E"/>
    <w:rsid w:val="008C33F1"/>
    <w:rsid w:val="008C582A"/>
    <w:rsid w:val="008C7DBC"/>
    <w:rsid w:val="008D0CA6"/>
    <w:rsid w:val="008D1270"/>
    <w:rsid w:val="008D27D9"/>
    <w:rsid w:val="008D29BD"/>
    <w:rsid w:val="008D2B00"/>
    <w:rsid w:val="008D2B4B"/>
    <w:rsid w:val="008D6254"/>
    <w:rsid w:val="008D6520"/>
    <w:rsid w:val="008E2888"/>
    <w:rsid w:val="008E41F2"/>
    <w:rsid w:val="008F04FF"/>
    <w:rsid w:val="008F3F8E"/>
    <w:rsid w:val="008F6015"/>
    <w:rsid w:val="009021B5"/>
    <w:rsid w:val="00907082"/>
    <w:rsid w:val="009148B6"/>
    <w:rsid w:val="0092129C"/>
    <w:rsid w:val="009228D1"/>
    <w:rsid w:val="00923A13"/>
    <w:rsid w:val="00923E47"/>
    <w:rsid w:val="00924F11"/>
    <w:rsid w:val="00926C12"/>
    <w:rsid w:val="009319AC"/>
    <w:rsid w:val="00932390"/>
    <w:rsid w:val="00934866"/>
    <w:rsid w:val="0093659E"/>
    <w:rsid w:val="00936BFF"/>
    <w:rsid w:val="00936FEB"/>
    <w:rsid w:val="00937835"/>
    <w:rsid w:val="009406B8"/>
    <w:rsid w:val="009406D1"/>
    <w:rsid w:val="009425F3"/>
    <w:rsid w:val="00944FC3"/>
    <w:rsid w:val="009537E6"/>
    <w:rsid w:val="009557AB"/>
    <w:rsid w:val="0095729E"/>
    <w:rsid w:val="0096230A"/>
    <w:rsid w:val="00963453"/>
    <w:rsid w:val="0096350A"/>
    <w:rsid w:val="009642E3"/>
    <w:rsid w:val="00966517"/>
    <w:rsid w:val="009671A1"/>
    <w:rsid w:val="0098565C"/>
    <w:rsid w:val="00996279"/>
    <w:rsid w:val="00996642"/>
    <w:rsid w:val="009A0707"/>
    <w:rsid w:val="009A5EB6"/>
    <w:rsid w:val="009A6D6D"/>
    <w:rsid w:val="009A797F"/>
    <w:rsid w:val="009B1651"/>
    <w:rsid w:val="009B39DF"/>
    <w:rsid w:val="009B4555"/>
    <w:rsid w:val="009C1BC0"/>
    <w:rsid w:val="009C203D"/>
    <w:rsid w:val="009C4796"/>
    <w:rsid w:val="009C5F56"/>
    <w:rsid w:val="009C7AFA"/>
    <w:rsid w:val="009D14FF"/>
    <w:rsid w:val="009D7355"/>
    <w:rsid w:val="009D7A50"/>
    <w:rsid w:val="009E32A6"/>
    <w:rsid w:val="009E5B04"/>
    <w:rsid w:val="009E5E2B"/>
    <w:rsid w:val="009F0352"/>
    <w:rsid w:val="009F05A6"/>
    <w:rsid w:val="009F2F4D"/>
    <w:rsid w:val="009F39FE"/>
    <w:rsid w:val="009F696B"/>
    <w:rsid w:val="00A012FB"/>
    <w:rsid w:val="00A025F4"/>
    <w:rsid w:val="00A0478D"/>
    <w:rsid w:val="00A06623"/>
    <w:rsid w:val="00A06E22"/>
    <w:rsid w:val="00A110CC"/>
    <w:rsid w:val="00A1199E"/>
    <w:rsid w:val="00A11F06"/>
    <w:rsid w:val="00A12AEE"/>
    <w:rsid w:val="00A12BB4"/>
    <w:rsid w:val="00A13B4F"/>
    <w:rsid w:val="00A13C57"/>
    <w:rsid w:val="00A144E9"/>
    <w:rsid w:val="00A14B3A"/>
    <w:rsid w:val="00A20EE4"/>
    <w:rsid w:val="00A20FAE"/>
    <w:rsid w:val="00A23192"/>
    <w:rsid w:val="00A2356B"/>
    <w:rsid w:val="00A24E78"/>
    <w:rsid w:val="00A25393"/>
    <w:rsid w:val="00A30366"/>
    <w:rsid w:val="00A3052B"/>
    <w:rsid w:val="00A31E35"/>
    <w:rsid w:val="00A437AE"/>
    <w:rsid w:val="00A4416C"/>
    <w:rsid w:val="00A46F1F"/>
    <w:rsid w:val="00A50109"/>
    <w:rsid w:val="00A5014B"/>
    <w:rsid w:val="00A51176"/>
    <w:rsid w:val="00A51336"/>
    <w:rsid w:val="00A51905"/>
    <w:rsid w:val="00A5533F"/>
    <w:rsid w:val="00A56101"/>
    <w:rsid w:val="00A6162C"/>
    <w:rsid w:val="00A63FED"/>
    <w:rsid w:val="00A645B6"/>
    <w:rsid w:val="00A6546B"/>
    <w:rsid w:val="00A667F6"/>
    <w:rsid w:val="00A725D0"/>
    <w:rsid w:val="00A727CE"/>
    <w:rsid w:val="00A7387E"/>
    <w:rsid w:val="00A73D1E"/>
    <w:rsid w:val="00A82933"/>
    <w:rsid w:val="00A829F4"/>
    <w:rsid w:val="00A84C3E"/>
    <w:rsid w:val="00A8583C"/>
    <w:rsid w:val="00A8632D"/>
    <w:rsid w:val="00A87A60"/>
    <w:rsid w:val="00A91710"/>
    <w:rsid w:val="00A91F77"/>
    <w:rsid w:val="00A93378"/>
    <w:rsid w:val="00A93DD7"/>
    <w:rsid w:val="00A9542C"/>
    <w:rsid w:val="00A964F8"/>
    <w:rsid w:val="00AA00E0"/>
    <w:rsid w:val="00AA0B6C"/>
    <w:rsid w:val="00AA1BC3"/>
    <w:rsid w:val="00AA78C4"/>
    <w:rsid w:val="00AB151B"/>
    <w:rsid w:val="00AB243C"/>
    <w:rsid w:val="00AB789C"/>
    <w:rsid w:val="00AC4D31"/>
    <w:rsid w:val="00AC7B09"/>
    <w:rsid w:val="00AC7BCC"/>
    <w:rsid w:val="00AD073C"/>
    <w:rsid w:val="00AD5162"/>
    <w:rsid w:val="00AD6C51"/>
    <w:rsid w:val="00AE2D68"/>
    <w:rsid w:val="00AE4BDC"/>
    <w:rsid w:val="00AE70FD"/>
    <w:rsid w:val="00AF031A"/>
    <w:rsid w:val="00AF0685"/>
    <w:rsid w:val="00AF4DEC"/>
    <w:rsid w:val="00B01289"/>
    <w:rsid w:val="00B01897"/>
    <w:rsid w:val="00B024E4"/>
    <w:rsid w:val="00B03D94"/>
    <w:rsid w:val="00B0402A"/>
    <w:rsid w:val="00B06053"/>
    <w:rsid w:val="00B1051D"/>
    <w:rsid w:val="00B118AD"/>
    <w:rsid w:val="00B1224F"/>
    <w:rsid w:val="00B13C9C"/>
    <w:rsid w:val="00B15BC5"/>
    <w:rsid w:val="00B163F6"/>
    <w:rsid w:val="00B16551"/>
    <w:rsid w:val="00B166E7"/>
    <w:rsid w:val="00B170DC"/>
    <w:rsid w:val="00B172A7"/>
    <w:rsid w:val="00B228DF"/>
    <w:rsid w:val="00B22ABB"/>
    <w:rsid w:val="00B23E60"/>
    <w:rsid w:val="00B32238"/>
    <w:rsid w:val="00B327E0"/>
    <w:rsid w:val="00B3537B"/>
    <w:rsid w:val="00B3796F"/>
    <w:rsid w:val="00B41E07"/>
    <w:rsid w:val="00B46322"/>
    <w:rsid w:val="00B46CF9"/>
    <w:rsid w:val="00B46F39"/>
    <w:rsid w:val="00B47E8F"/>
    <w:rsid w:val="00B50DDD"/>
    <w:rsid w:val="00B51B5D"/>
    <w:rsid w:val="00B522C4"/>
    <w:rsid w:val="00B52A32"/>
    <w:rsid w:val="00B54829"/>
    <w:rsid w:val="00B57DCD"/>
    <w:rsid w:val="00B611C3"/>
    <w:rsid w:val="00B64604"/>
    <w:rsid w:val="00B65836"/>
    <w:rsid w:val="00B65ABF"/>
    <w:rsid w:val="00B671DF"/>
    <w:rsid w:val="00B7015D"/>
    <w:rsid w:val="00B735AF"/>
    <w:rsid w:val="00B7417A"/>
    <w:rsid w:val="00B74293"/>
    <w:rsid w:val="00B75602"/>
    <w:rsid w:val="00B75915"/>
    <w:rsid w:val="00B832D7"/>
    <w:rsid w:val="00B834DB"/>
    <w:rsid w:val="00B84FA2"/>
    <w:rsid w:val="00B85554"/>
    <w:rsid w:val="00B90145"/>
    <w:rsid w:val="00B93E3D"/>
    <w:rsid w:val="00B94B18"/>
    <w:rsid w:val="00B9789D"/>
    <w:rsid w:val="00BA01CB"/>
    <w:rsid w:val="00BA1F0D"/>
    <w:rsid w:val="00BA2C2B"/>
    <w:rsid w:val="00BA329A"/>
    <w:rsid w:val="00BA3516"/>
    <w:rsid w:val="00BA45B0"/>
    <w:rsid w:val="00BA5343"/>
    <w:rsid w:val="00BA553B"/>
    <w:rsid w:val="00BA64D0"/>
    <w:rsid w:val="00BB0170"/>
    <w:rsid w:val="00BB071E"/>
    <w:rsid w:val="00BB15BA"/>
    <w:rsid w:val="00BB17C8"/>
    <w:rsid w:val="00BB2F58"/>
    <w:rsid w:val="00BB4646"/>
    <w:rsid w:val="00BB5ACA"/>
    <w:rsid w:val="00BB6C6E"/>
    <w:rsid w:val="00BB77B1"/>
    <w:rsid w:val="00BC5116"/>
    <w:rsid w:val="00BC55B0"/>
    <w:rsid w:val="00BC73F2"/>
    <w:rsid w:val="00BE0553"/>
    <w:rsid w:val="00BE3750"/>
    <w:rsid w:val="00BE51EA"/>
    <w:rsid w:val="00BE5396"/>
    <w:rsid w:val="00BE571B"/>
    <w:rsid w:val="00BE5ECE"/>
    <w:rsid w:val="00BE653B"/>
    <w:rsid w:val="00BF1364"/>
    <w:rsid w:val="00BF44A1"/>
    <w:rsid w:val="00BF6AFB"/>
    <w:rsid w:val="00C01019"/>
    <w:rsid w:val="00C02B51"/>
    <w:rsid w:val="00C03281"/>
    <w:rsid w:val="00C035CD"/>
    <w:rsid w:val="00C04897"/>
    <w:rsid w:val="00C05AB1"/>
    <w:rsid w:val="00C07D19"/>
    <w:rsid w:val="00C1172F"/>
    <w:rsid w:val="00C11934"/>
    <w:rsid w:val="00C12175"/>
    <w:rsid w:val="00C1267B"/>
    <w:rsid w:val="00C163B6"/>
    <w:rsid w:val="00C20783"/>
    <w:rsid w:val="00C22D53"/>
    <w:rsid w:val="00C23BDE"/>
    <w:rsid w:val="00C23F8C"/>
    <w:rsid w:val="00C247A4"/>
    <w:rsid w:val="00C27060"/>
    <w:rsid w:val="00C27BB7"/>
    <w:rsid w:val="00C27D87"/>
    <w:rsid w:val="00C30858"/>
    <w:rsid w:val="00C3095B"/>
    <w:rsid w:val="00C33E9C"/>
    <w:rsid w:val="00C3762D"/>
    <w:rsid w:val="00C420A7"/>
    <w:rsid w:val="00C42743"/>
    <w:rsid w:val="00C42BF0"/>
    <w:rsid w:val="00C43039"/>
    <w:rsid w:val="00C43F8A"/>
    <w:rsid w:val="00C44655"/>
    <w:rsid w:val="00C46CDD"/>
    <w:rsid w:val="00C50F1E"/>
    <w:rsid w:val="00C53641"/>
    <w:rsid w:val="00C54E0E"/>
    <w:rsid w:val="00C60125"/>
    <w:rsid w:val="00C63580"/>
    <w:rsid w:val="00C64B66"/>
    <w:rsid w:val="00C64B8F"/>
    <w:rsid w:val="00C657B0"/>
    <w:rsid w:val="00C6694E"/>
    <w:rsid w:val="00C722E2"/>
    <w:rsid w:val="00C72C9D"/>
    <w:rsid w:val="00C73FB4"/>
    <w:rsid w:val="00C74208"/>
    <w:rsid w:val="00C7439C"/>
    <w:rsid w:val="00C75959"/>
    <w:rsid w:val="00C80900"/>
    <w:rsid w:val="00C81F9C"/>
    <w:rsid w:val="00C83FB4"/>
    <w:rsid w:val="00C83FE5"/>
    <w:rsid w:val="00C948BD"/>
    <w:rsid w:val="00C96A13"/>
    <w:rsid w:val="00C970BD"/>
    <w:rsid w:val="00C9739A"/>
    <w:rsid w:val="00CA1384"/>
    <w:rsid w:val="00CA1AB0"/>
    <w:rsid w:val="00CA2AB3"/>
    <w:rsid w:val="00CA495D"/>
    <w:rsid w:val="00CA5665"/>
    <w:rsid w:val="00CA5B89"/>
    <w:rsid w:val="00CB35EF"/>
    <w:rsid w:val="00CB6525"/>
    <w:rsid w:val="00CB74A8"/>
    <w:rsid w:val="00CB7620"/>
    <w:rsid w:val="00CC224F"/>
    <w:rsid w:val="00CC4E10"/>
    <w:rsid w:val="00CC5970"/>
    <w:rsid w:val="00CD3365"/>
    <w:rsid w:val="00CD4441"/>
    <w:rsid w:val="00CD5CFD"/>
    <w:rsid w:val="00CD6BA6"/>
    <w:rsid w:val="00CE12F3"/>
    <w:rsid w:val="00CE1B8F"/>
    <w:rsid w:val="00CE211F"/>
    <w:rsid w:val="00CE3B8D"/>
    <w:rsid w:val="00CE50BD"/>
    <w:rsid w:val="00CF5128"/>
    <w:rsid w:val="00CF531C"/>
    <w:rsid w:val="00D06918"/>
    <w:rsid w:val="00D06DD4"/>
    <w:rsid w:val="00D11069"/>
    <w:rsid w:val="00D1143C"/>
    <w:rsid w:val="00D1186E"/>
    <w:rsid w:val="00D12E56"/>
    <w:rsid w:val="00D13A03"/>
    <w:rsid w:val="00D22FA7"/>
    <w:rsid w:val="00D23585"/>
    <w:rsid w:val="00D26F70"/>
    <w:rsid w:val="00D27DDE"/>
    <w:rsid w:val="00D30395"/>
    <w:rsid w:val="00D30AC4"/>
    <w:rsid w:val="00D30BDE"/>
    <w:rsid w:val="00D324EA"/>
    <w:rsid w:val="00D3452D"/>
    <w:rsid w:val="00D34BAA"/>
    <w:rsid w:val="00D37D6E"/>
    <w:rsid w:val="00D40763"/>
    <w:rsid w:val="00D41493"/>
    <w:rsid w:val="00D451C8"/>
    <w:rsid w:val="00D52800"/>
    <w:rsid w:val="00D53833"/>
    <w:rsid w:val="00D5444B"/>
    <w:rsid w:val="00D55B5D"/>
    <w:rsid w:val="00D61E4F"/>
    <w:rsid w:val="00D622DA"/>
    <w:rsid w:val="00D637B2"/>
    <w:rsid w:val="00D63DE8"/>
    <w:rsid w:val="00D676BC"/>
    <w:rsid w:val="00D679F7"/>
    <w:rsid w:val="00D73945"/>
    <w:rsid w:val="00D80F61"/>
    <w:rsid w:val="00D81981"/>
    <w:rsid w:val="00D849A0"/>
    <w:rsid w:val="00D84E19"/>
    <w:rsid w:val="00D90B6E"/>
    <w:rsid w:val="00D91B6E"/>
    <w:rsid w:val="00D92AE6"/>
    <w:rsid w:val="00D93CC4"/>
    <w:rsid w:val="00D957EF"/>
    <w:rsid w:val="00D968FD"/>
    <w:rsid w:val="00DA1E9D"/>
    <w:rsid w:val="00DA256B"/>
    <w:rsid w:val="00DA38AE"/>
    <w:rsid w:val="00DA5FD9"/>
    <w:rsid w:val="00DB094C"/>
    <w:rsid w:val="00DB0E43"/>
    <w:rsid w:val="00DB0E8E"/>
    <w:rsid w:val="00DB333C"/>
    <w:rsid w:val="00DB3C44"/>
    <w:rsid w:val="00DB6706"/>
    <w:rsid w:val="00DB7483"/>
    <w:rsid w:val="00DB7B23"/>
    <w:rsid w:val="00DC0735"/>
    <w:rsid w:val="00DD041D"/>
    <w:rsid w:val="00DD664A"/>
    <w:rsid w:val="00DE38FF"/>
    <w:rsid w:val="00DE5E2B"/>
    <w:rsid w:val="00DE6024"/>
    <w:rsid w:val="00E00C49"/>
    <w:rsid w:val="00E0322C"/>
    <w:rsid w:val="00E05B8E"/>
    <w:rsid w:val="00E06329"/>
    <w:rsid w:val="00E108EC"/>
    <w:rsid w:val="00E116CF"/>
    <w:rsid w:val="00E151F7"/>
    <w:rsid w:val="00E156B2"/>
    <w:rsid w:val="00E204AD"/>
    <w:rsid w:val="00E213BE"/>
    <w:rsid w:val="00E22E68"/>
    <w:rsid w:val="00E26B5E"/>
    <w:rsid w:val="00E3062E"/>
    <w:rsid w:val="00E417F3"/>
    <w:rsid w:val="00E466A3"/>
    <w:rsid w:val="00E4760C"/>
    <w:rsid w:val="00E52B44"/>
    <w:rsid w:val="00E52FBA"/>
    <w:rsid w:val="00E53152"/>
    <w:rsid w:val="00E5353A"/>
    <w:rsid w:val="00E57AFD"/>
    <w:rsid w:val="00E601F9"/>
    <w:rsid w:val="00E62B35"/>
    <w:rsid w:val="00E65729"/>
    <w:rsid w:val="00E6572B"/>
    <w:rsid w:val="00E66EF9"/>
    <w:rsid w:val="00E674F6"/>
    <w:rsid w:val="00E700A3"/>
    <w:rsid w:val="00E71B19"/>
    <w:rsid w:val="00E71C23"/>
    <w:rsid w:val="00E73996"/>
    <w:rsid w:val="00E80134"/>
    <w:rsid w:val="00E81514"/>
    <w:rsid w:val="00E82205"/>
    <w:rsid w:val="00E8285A"/>
    <w:rsid w:val="00E8591E"/>
    <w:rsid w:val="00E87422"/>
    <w:rsid w:val="00E90DEC"/>
    <w:rsid w:val="00E9516D"/>
    <w:rsid w:val="00EA2410"/>
    <w:rsid w:val="00EA2D81"/>
    <w:rsid w:val="00EA4BAE"/>
    <w:rsid w:val="00EA60ED"/>
    <w:rsid w:val="00EA6404"/>
    <w:rsid w:val="00EA697E"/>
    <w:rsid w:val="00EB1733"/>
    <w:rsid w:val="00EC1A09"/>
    <w:rsid w:val="00EC229C"/>
    <w:rsid w:val="00EC3066"/>
    <w:rsid w:val="00EC602D"/>
    <w:rsid w:val="00ED0359"/>
    <w:rsid w:val="00ED0B4E"/>
    <w:rsid w:val="00ED2E42"/>
    <w:rsid w:val="00ED312A"/>
    <w:rsid w:val="00ED3EC6"/>
    <w:rsid w:val="00ED444B"/>
    <w:rsid w:val="00ED512E"/>
    <w:rsid w:val="00ED64F7"/>
    <w:rsid w:val="00ED7E52"/>
    <w:rsid w:val="00EE0964"/>
    <w:rsid w:val="00EE50C0"/>
    <w:rsid w:val="00EE78F7"/>
    <w:rsid w:val="00EF09BA"/>
    <w:rsid w:val="00EF1FBD"/>
    <w:rsid w:val="00EF481B"/>
    <w:rsid w:val="00F00A71"/>
    <w:rsid w:val="00F02B91"/>
    <w:rsid w:val="00F05E08"/>
    <w:rsid w:val="00F05F82"/>
    <w:rsid w:val="00F06153"/>
    <w:rsid w:val="00F061B2"/>
    <w:rsid w:val="00F07015"/>
    <w:rsid w:val="00F12913"/>
    <w:rsid w:val="00F12B70"/>
    <w:rsid w:val="00F1700F"/>
    <w:rsid w:val="00F171BA"/>
    <w:rsid w:val="00F17B51"/>
    <w:rsid w:val="00F201EF"/>
    <w:rsid w:val="00F20CCE"/>
    <w:rsid w:val="00F21278"/>
    <w:rsid w:val="00F21AD0"/>
    <w:rsid w:val="00F21D78"/>
    <w:rsid w:val="00F22DF3"/>
    <w:rsid w:val="00F2469A"/>
    <w:rsid w:val="00F259CD"/>
    <w:rsid w:val="00F26E50"/>
    <w:rsid w:val="00F26F53"/>
    <w:rsid w:val="00F27790"/>
    <w:rsid w:val="00F27829"/>
    <w:rsid w:val="00F34278"/>
    <w:rsid w:val="00F34719"/>
    <w:rsid w:val="00F34D6F"/>
    <w:rsid w:val="00F36F0C"/>
    <w:rsid w:val="00F41BC3"/>
    <w:rsid w:val="00F425C2"/>
    <w:rsid w:val="00F4342D"/>
    <w:rsid w:val="00F43452"/>
    <w:rsid w:val="00F4626D"/>
    <w:rsid w:val="00F50A3A"/>
    <w:rsid w:val="00F512F5"/>
    <w:rsid w:val="00F51AFC"/>
    <w:rsid w:val="00F548EE"/>
    <w:rsid w:val="00F5661E"/>
    <w:rsid w:val="00F66169"/>
    <w:rsid w:val="00F67B8E"/>
    <w:rsid w:val="00F7304D"/>
    <w:rsid w:val="00F7364A"/>
    <w:rsid w:val="00F75951"/>
    <w:rsid w:val="00F75BA7"/>
    <w:rsid w:val="00F82362"/>
    <w:rsid w:val="00F82C2E"/>
    <w:rsid w:val="00F8313A"/>
    <w:rsid w:val="00F8327B"/>
    <w:rsid w:val="00F859B8"/>
    <w:rsid w:val="00F8630B"/>
    <w:rsid w:val="00F928E2"/>
    <w:rsid w:val="00F93F6E"/>
    <w:rsid w:val="00F9400B"/>
    <w:rsid w:val="00F95B8C"/>
    <w:rsid w:val="00F96EDF"/>
    <w:rsid w:val="00F970BD"/>
    <w:rsid w:val="00FA658E"/>
    <w:rsid w:val="00FA7DAC"/>
    <w:rsid w:val="00FB0171"/>
    <w:rsid w:val="00FB0E0A"/>
    <w:rsid w:val="00FB3B1E"/>
    <w:rsid w:val="00FB4EF5"/>
    <w:rsid w:val="00FC055B"/>
    <w:rsid w:val="00FC48D9"/>
    <w:rsid w:val="00FC5E1B"/>
    <w:rsid w:val="00FD02ED"/>
    <w:rsid w:val="00FD1A19"/>
    <w:rsid w:val="00FD1BD0"/>
    <w:rsid w:val="00FD1E96"/>
    <w:rsid w:val="00FD2ACB"/>
    <w:rsid w:val="00FD43A4"/>
    <w:rsid w:val="00FD47AB"/>
    <w:rsid w:val="00FD72BE"/>
    <w:rsid w:val="00FE237C"/>
    <w:rsid w:val="00FE4C8D"/>
    <w:rsid w:val="00FE7911"/>
    <w:rsid w:val="00FF40A5"/>
    <w:rsid w:val="00FF447A"/>
    <w:rsid w:val="00FF76B1"/>
    <w:rsid w:val="06924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3CF6F7"/>
  <w15:docId w15:val="{ADDC789D-A6AF-40C8-B0F2-89BE6545A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0" w:qFormat="1"/>
    <w:lsdException w:name="toc 5" w:semiHidden="1" w:uiPriority="0" w:qFormat="1"/>
    <w:lsdException w:name="toc 6" w:semiHidden="1" w:uiPriority="0" w:qFormat="1"/>
    <w:lsdException w:name="toc 7" w:semiHidden="1" w:uiPriority="0" w:qFormat="1"/>
    <w:lsdException w:name="toc 8" w:semiHidden="1" w:uiPriority="0" w:qFormat="1"/>
    <w:lsdException w:name="toc 9" w:semiHidden="1" w:uiPriority="0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qFormat="1"/>
    <w:lsdException w:name="footer" w:semiHidden="1" w:uiPriority="0" w:qFormat="1"/>
    <w:lsdException w:name="index heading" w:semiHidden="1" w:unhideWhenUsed="1"/>
    <w:lsdException w:name="caption" w:uiPriority="0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iPriority="0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8"/>
      <w:szCs w:val="28"/>
    </w:rPr>
  </w:style>
  <w:style w:type="paragraph" w:styleId="10">
    <w:name w:val="heading 1"/>
    <w:basedOn w:val="a"/>
    <w:next w:val="a"/>
    <w:qFormat/>
    <w:pPr>
      <w:keepNext/>
      <w:keepLines/>
      <w:pageBreakBefore/>
      <w:numPr>
        <w:numId w:val="1"/>
      </w:numPr>
      <w:spacing w:before="120" w:after="120" w:line="480" w:lineRule="auto"/>
      <w:jc w:val="left"/>
      <w:outlineLvl w:val="0"/>
    </w:pPr>
    <w:rPr>
      <w:b/>
      <w:bCs/>
      <w:kern w:val="44"/>
      <w:sz w:val="36"/>
      <w:szCs w:val="36"/>
    </w:rPr>
  </w:style>
  <w:style w:type="paragraph" w:styleId="20">
    <w:name w:val="heading 2"/>
    <w:basedOn w:val="a"/>
    <w:next w:val="a"/>
    <w:qFormat/>
    <w:pPr>
      <w:keepNext/>
      <w:keepLines/>
      <w:numPr>
        <w:ilvl w:val="1"/>
        <w:numId w:val="1"/>
      </w:numPr>
      <w:spacing w:before="60" w:after="60" w:line="415" w:lineRule="auto"/>
      <w:outlineLvl w:val="1"/>
    </w:pPr>
    <w:rPr>
      <w:b/>
      <w:bCs/>
      <w:sz w:val="30"/>
      <w:szCs w:val="30"/>
    </w:rPr>
  </w:style>
  <w:style w:type="paragraph" w:styleId="30">
    <w:name w:val="heading 3"/>
    <w:basedOn w:val="a"/>
    <w:next w:val="a"/>
    <w:link w:val="31"/>
    <w:qFormat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</w:rPr>
  </w:style>
  <w:style w:type="paragraph" w:styleId="4">
    <w:name w:val="heading 4"/>
    <w:basedOn w:val="a"/>
    <w:next w:val="a"/>
    <w:qFormat/>
    <w:pPr>
      <w:keepNext/>
      <w:keepLines/>
      <w:numPr>
        <w:ilvl w:val="3"/>
        <w:numId w:val="1"/>
      </w:numPr>
      <w:spacing w:line="377" w:lineRule="auto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outlineLvl w:val="4"/>
    </w:pPr>
    <w:rPr>
      <w:bCs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outlineLvl w:val="5"/>
    </w:pPr>
    <w:rPr>
      <w:rFonts w:ascii="Arial" w:hAnsi="Arial"/>
      <w:bCs/>
    </w:rPr>
  </w:style>
  <w:style w:type="paragraph" w:styleId="7">
    <w:name w:val="heading 7"/>
    <w:basedOn w:val="a"/>
    <w:next w:val="a"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autoRedefine/>
    <w:semiHidden/>
    <w:qFormat/>
    <w:pPr>
      <w:ind w:left="1440"/>
      <w:jc w:val="left"/>
    </w:pPr>
    <w:rPr>
      <w:sz w:val="18"/>
      <w:szCs w:val="18"/>
    </w:rPr>
  </w:style>
  <w:style w:type="paragraph" w:styleId="a3">
    <w:name w:val="caption"/>
    <w:basedOn w:val="a"/>
    <w:next w:val="a"/>
    <w:qFormat/>
    <w:pPr>
      <w:spacing w:before="120" w:after="120"/>
      <w:jc w:val="center"/>
    </w:pPr>
    <w:rPr>
      <w:rFonts w:ascii="Arial" w:hAnsi="Arial" w:cs="Arial"/>
      <w:sz w:val="21"/>
      <w:szCs w:val="21"/>
    </w:rPr>
  </w:style>
  <w:style w:type="paragraph" w:styleId="a4">
    <w:name w:val="Document Map"/>
    <w:basedOn w:val="a"/>
    <w:semiHidden/>
    <w:qFormat/>
    <w:pPr>
      <w:shd w:val="clear" w:color="auto" w:fill="000080"/>
    </w:pPr>
    <w:rPr>
      <w:sz w:val="21"/>
      <w:szCs w:val="20"/>
    </w:rPr>
  </w:style>
  <w:style w:type="paragraph" w:styleId="a5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TOC5">
    <w:name w:val="toc 5"/>
    <w:basedOn w:val="a"/>
    <w:next w:val="a"/>
    <w:autoRedefine/>
    <w:semiHidden/>
    <w:qFormat/>
    <w:pPr>
      <w:ind w:left="960"/>
      <w:jc w:val="left"/>
    </w:pPr>
    <w:rPr>
      <w:sz w:val="18"/>
      <w:szCs w:val="18"/>
    </w:rPr>
  </w:style>
  <w:style w:type="paragraph" w:styleId="TOC3">
    <w:name w:val="toc 3"/>
    <w:basedOn w:val="a"/>
    <w:next w:val="a"/>
    <w:autoRedefine/>
    <w:uiPriority w:val="39"/>
    <w:qFormat/>
    <w:pPr>
      <w:tabs>
        <w:tab w:val="right" w:leader="dot" w:pos="9061"/>
      </w:tabs>
      <w:ind w:left="1" w:firstLine="239"/>
      <w:jc w:val="left"/>
    </w:pPr>
    <w:rPr>
      <w:iCs/>
      <w:sz w:val="21"/>
      <w:szCs w:val="21"/>
    </w:rPr>
  </w:style>
  <w:style w:type="paragraph" w:styleId="TOC8">
    <w:name w:val="toc 8"/>
    <w:basedOn w:val="a"/>
    <w:next w:val="a"/>
    <w:autoRedefine/>
    <w:semiHidden/>
    <w:qFormat/>
    <w:pPr>
      <w:ind w:left="1680"/>
      <w:jc w:val="left"/>
    </w:pPr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qFormat/>
    <w:pPr>
      <w:ind w:leftChars="2500" w:left="100"/>
    </w:pPr>
  </w:style>
  <w:style w:type="paragraph" w:styleId="a9">
    <w:name w:val="footer"/>
    <w:basedOn w:val="a"/>
    <w:semiHidden/>
    <w:qFormat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</w:rPr>
  </w:style>
  <w:style w:type="paragraph" w:styleId="TOC4">
    <w:name w:val="toc 4"/>
    <w:basedOn w:val="a"/>
    <w:next w:val="a"/>
    <w:autoRedefine/>
    <w:semiHidden/>
    <w:qFormat/>
    <w:pPr>
      <w:ind w:left="720"/>
      <w:jc w:val="left"/>
    </w:pPr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qFormat/>
    <w:pPr>
      <w:ind w:left="1200"/>
      <w:jc w:val="left"/>
    </w:pPr>
    <w:rPr>
      <w:sz w:val="18"/>
      <w:szCs w:val="18"/>
    </w:rPr>
  </w:style>
  <w:style w:type="paragraph" w:styleId="ae">
    <w:name w:val="table of figures"/>
    <w:basedOn w:val="a"/>
    <w:next w:val="a"/>
    <w:uiPriority w:val="99"/>
    <w:unhideWhenUsed/>
    <w:qFormat/>
    <w:pPr>
      <w:ind w:leftChars="200" w:left="200" w:hangingChars="200" w:hanging="200"/>
    </w:pPr>
  </w:style>
  <w:style w:type="paragraph" w:styleId="TOC2">
    <w:name w:val="toc 2"/>
    <w:basedOn w:val="a"/>
    <w:next w:val="a"/>
    <w:uiPriority w:val="39"/>
    <w:qFormat/>
    <w:pPr>
      <w:ind w:left="240"/>
      <w:jc w:val="left"/>
    </w:pPr>
    <w:rPr>
      <w:smallCaps/>
      <w:sz w:val="24"/>
      <w:szCs w:val="24"/>
    </w:rPr>
  </w:style>
  <w:style w:type="paragraph" w:styleId="TOC9">
    <w:name w:val="toc 9"/>
    <w:basedOn w:val="a"/>
    <w:next w:val="a"/>
    <w:autoRedefine/>
    <w:semiHidden/>
    <w:qFormat/>
    <w:pPr>
      <w:ind w:left="1920"/>
      <w:jc w:val="left"/>
    </w:pPr>
    <w:rPr>
      <w:sz w:val="18"/>
      <w:szCs w:val="18"/>
    </w:rPr>
  </w:style>
  <w:style w:type="paragraph" w:styleId="af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0">
    <w:name w:val="annotation subject"/>
    <w:basedOn w:val="a5"/>
    <w:next w:val="a5"/>
    <w:link w:val="af1"/>
    <w:uiPriority w:val="99"/>
    <w:semiHidden/>
    <w:unhideWhenUsed/>
    <w:qFormat/>
    <w:rPr>
      <w:b/>
      <w:bCs/>
    </w:rPr>
  </w:style>
  <w:style w:type="paragraph" w:styleId="21">
    <w:name w:val="Body Text First Indent 2"/>
    <w:basedOn w:val="a"/>
    <w:link w:val="22"/>
    <w:semiHidden/>
    <w:qFormat/>
    <w:pPr>
      <w:ind w:firstLineChars="200" w:firstLine="200"/>
    </w:pPr>
  </w:style>
  <w:style w:type="table" w:styleId="af2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endnote reference"/>
    <w:semiHidden/>
    <w:qFormat/>
    <w:rPr>
      <w:vertAlign w:val="superscript"/>
      <w:lang w:eastAsia="zh-CN"/>
    </w:rPr>
  </w:style>
  <w:style w:type="character" w:styleId="af4">
    <w:name w:val="page number"/>
    <w:basedOn w:val="a0"/>
    <w:semiHidden/>
    <w:qFormat/>
  </w:style>
  <w:style w:type="character" w:styleId="af5">
    <w:name w:val="Hyperlink"/>
    <w:basedOn w:val="a0"/>
    <w:uiPriority w:val="99"/>
    <w:qFormat/>
    <w:rPr>
      <w:color w:val="0000FF"/>
      <w:u w:val="single"/>
    </w:rPr>
  </w:style>
  <w:style w:type="character" w:styleId="af6">
    <w:name w:val="annotation reference"/>
    <w:basedOn w:val="a0"/>
    <w:semiHidden/>
    <w:qFormat/>
    <w:rPr>
      <w:sz w:val="21"/>
    </w:rPr>
  </w:style>
  <w:style w:type="character" w:styleId="af7">
    <w:name w:val="footnote reference"/>
    <w:basedOn w:val="a0"/>
    <w:uiPriority w:val="99"/>
    <w:semiHidden/>
    <w:unhideWhenUsed/>
    <w:qFormat/>
    <w:rPr>
      <w:vertAlign w:val="superscript"/>
    </w:rPr>
  </w:style>
  <w:style w:type="paragraph" w:customStyle="1" w:styleId="af8">
    <w:name w:val="普通标题"/>
    <w:basedOn w:val="a"/>
    <w:next w:val="a"/>
    <w:qFormat/>
    <w:pPr>
      <w:spacing w:beforeLines="100" w:before="100" w:afterLines="200" w:after="200"/>
      <w:jc w:val="center"/>
    </w:pPr>
    <w:rPr>
      <w:b/>
      <w:sz w:val="36"/>
      <w:szCs w:val="36"/>
    </w:rPr>
  </w:style>
  <w:style w:type="paragraph" w:customStyle="1" w:styleId="af9">
    <w:name w:val="公式"/>
    <w:basedOn w:val="a3"/>
    <w:next w:val="a"/>
    <w:qFormat/>
    <w:pPr>
      <w:jc w:val="right"/>
    </w:pPr>
  </w:style>
  <w:style w:type="character" w:customStyle="1" w:styleId="Char">
    <w:name w:val="题注 Char"/>
    <w:basedOn w:val="a0"/>
    <w:qFormat/>
    <w:rPr>
      <w:rFonts w:ascii="Arial" w:eastAsia="宋体" w:hAnsi="Arial" w:cs="Arial"/>
      <w:kern w:val="2"/>
      <w:sz w:val="21"/>
      <w:szCs w:val="21"/>
      <w:lang w:val="en-US" w:eastAsia="zh-CN" w:bidi="ar-SA"/>
    </w:rPr>
  </w:style>
  <w:style w:type="character" w:customStyle="1" w:styleId="Char0">
    <w:name w:val="公式 Char"/>
    <w:basedOn w:val="Char"/>
    <w:qFormat/>
    <w:rPr>
      <w:rFonts w:ascii="Arial" w:eastAsia="宋体" w:hAnsi="Arial" w:cs="Arial"/>
      <w:kern w:val="2"/>
      <w:sz w:val="21"/>
      <w:szCs w:val="21"/>
      <w:lang w:val="en-US" w:eastAsia="zh-CN" w:bidi="ar-SA"/>
    </w:rPr>
  </w:style>
  <w:style w:type="paragraph" w:customStyle="1" w:styleId="1">
    <w:name w:val="附录1"/>
    <w:basedOn w:val="a"/>
    <w:next w:val="a"/>
    <w:qFormat/>
    <w:pPr>
      <w:pageBreakBefore/>
      <w:numPr>
        <w:numId w:val="2"/>
      </w:numPr>
      <w:spacing w:before="120" w:after="120"/>
      <w:jc w:val="left"/>
      <w:outlineLvl w:val="0"/>
    </w:pPr>
    <w:rPr>
      <w:b/>
      <w:sz w:val="36"/>
      <w:szCs w:val="36"/>
    </w:rPr>
  </w:style>
  <w:style w:type="paragraph" w:customStyle="1" w:styleId="2">
    <w:name w:val="附录2"/>
    <w:basedOn w:val="a"/>
    <w:qFormat/>
    <w:pPr>
      <w:numPr>
        <w:ilvl w:val="1"/>
        <w:numId w:val="2"/>
      </w:numPr>
      <w:spacing w:before="60" w:after="60"/>
      <w:ind w:left="425" w:hanging="425"/>
    </w:pPr>
    <w:rPr>
      <w:b/>
      <w:sz w:val="30"/>
      <w:szCs w:val="30"/>
    </w:rPr>
  </w:style>
  <w:style w:type="paragraph" w:customStyle="1" w:styleId="3">
    <w:name w:val="附录3"/>
    <w:basedOn w:val="a"/>
    <w:qFormat/>
    <w:pPr>
      <w:numPr>
        <w:ilvl w:val="2"/>
        <w:numId w:val="2"/>
      </w:numPr>
      <w:ind w:left="0" w:firstLine="0"/>
    </w:pPr>
    <w:rPr>
      <w:b/>
    </w:rPr>
  </w:style>
  <w:style w:type="paragraph" w:customStyle="1" w:styleId="afa">
    <w:name w:val="参考文献"/>
    <w:basedOn w:val="a"/>
    <w:next w:val="a"/>
    <w:qFormat/>
    <w:pPr>
      <w:spacing w:after="60"/>
      <w:ind w:left="150" w:hangingChars="150" w:hanging="150"/>
    </w:pPr>
  </w:style>
  <w:style w:type="paragraph" w:styleId="afb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  <w:sz w:val="21"/>
      <w:szCs w:val="22"/>
      <w14:ligatures w14:val="standardContextual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2">
    <w:name w:val="正文文本首行缩进 2 字符"/>
    <w:basedOn w:val="a0"/>
    <w:link w:val="21"/>
    <w:semiHidden/>
    <w:qFormat/>
    <w:rPr>
      <w:kern w:val="2"/>
      <w:sz w:val="28"/>
      <w:szCs w:val="28"/>
    </w:rPr>
  </w:style>
  <w:style w:type="character" w:customStyle="1" w:styleId="a6">
    <w:name w:val="批注文字 字符"/>
    <w:basedOn w:val="a0"/>
    <w:link w:val="a5"/>
    <w:uiPriority w:val="99"/>
    <w:semiHidden/>
    <w:qFormat/>
    <w:rPr>
      <w:kern w:val="2"/>
      <w:sz w:val="28"/>
      <w:szCs w:val="28"/>
    </w:rPr>
  </w:style>
  <w:style w:type="character" w:customStyle="1" w:styleId="af1">
    <w:name w:val="批注主题 字符"/>
    <w:basedOn w:val="a6"/>
    <w:link w:val="af0"/>
    <w:uiPriority w:val="99"/>
    <w:semiHidden/>
    <w:qFormat/>
    <w:rPr>
      <w:b/>
      <w:bCs/>
      <w:kern w:val="2"/>
      <w:sz w:val="28"/>
      <w:szCs w:val="28"/>
    </w:rPr>
  </w:style>
  <w:style w:type="character" w:customStyle="1" w:styleId="ad">
    <w:name w:val="脚注文本 字符"/>
    <w:basedOn w:val="a0"/>
    <w:link w:val="ac"/>
    <w:uiPriority w:val="99"/>
    <w:semiHidden/>
    <w:qFormat/>
    <w:rPr>
      <w:kern w:val="2"/>
      <w:sz w:val="18"/>
      <w:szCs w:val="18"/>
    </w:rPr>
  </w:style>
  <w:style w:type="character" w:styleId="afc">
    <w:name w:val="Placeholder Text"/>
    <w:basedOn w:val="a0"/>
    <w:uiPriority w:val="99"/>
    <w:semiHidden/>
    <w:qFormat/>
    <w:rPr>
      <w:color w:val="666666"/>
    </w:rPr>
  </w:style>
  <w:style w:type="paragraph" w:customStyle="1" w:styleId="12">
    <w:name w:val="修订1"/>
    <w:hidden/>
    <w:uiPriority w:val="99"/>
    <w:semiHidden/>
    <w:qFormat/>
    <w:rPr>
      <w:kern w:val="2"/>
      <w:sz w:val="28"/>
      <w:szCs w:val="28"/>
    </w:rPr>
  </w:style>
  <w:style w:type="character" w:customStyle="1" w:styleId="31">
    <w:name w:val="标题 3 字符"/>
    <w:basedOn w:val="a0"/>
    <w:link w:val="30"/>
    <w:qFormat/>
    <w:rPr>
      <w:b/>
      <w:bCs/>
      <w:kern w:val="2"/>
      <w:sz w:val="28"/>
      <w:szCs w:val="28"/>
    </w:rPr>
  </w:style>
  <w:style w:type="paragraph" w:styleId="afd">
    <w:name w:val="No Spacing"/>
    <w:link w:val="afe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afe">
    <w:name w:val="无间隔 字符"/>
    <w:basedOn w:val="a0"/>
    <w:link w:val="afd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ab">
    <w:name w:val="页眉 字符"/>
    <w:basedOn w:val="a0"/>
    <w:link w:val="aa"/>
    <w:uiPriority w:val="99"/>
    <w:qFormat/>
    <w:rPr>
      <w:kern w:val="2"/>
      <w:sz w:val="18"/>
      <w:szCs w:val="18"/>
    </w:rPr>
  </w:style>
  <w:style w:type="character" w:customStyle="1" w:styleId="a8">
    <w:name w:val="日期 字符"/>
    <w:basedOn w:val="a0"/>
    <w:link w:val="a7"/>
    <w:uiPriority w:val="99"/>
    <w:semiHidden/>
    <w:qFormat/>
    <w:rPr>
      <w:kern w:val="2"/>
      <w:sz w:val="28"/>
      <w:szCs w:val="28"/>
    </w:rPr>
  </w:style>
  <w:style w:type="character" w:customStyle="1" w:styleId="23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3">
    <w:name w:val="列表段落1"/>
    <w:basedOn w:val="a"/>
    <w:rsid w:val="00F928E2"/>
    <w:pPr>
      <w:spacing w:before="100" w:beforeAutospacing="1" w:after="160" w:line="276" w:lineRule="auto"/>
      <w:ind w:left="720"/>
      <w:contextualSpacing/>
      <w:jc w:val="left"/>
    </w:pPr>
    <w:rPr>
      <w:rFonts w:ascii="等线" w:eastAsia="等线" w:hAnsi="等线"/>
      <w:sz w:val="22"/>
      <w:szCs w:val="22"/>
    </w:rPr>
  </w:style>
  <w:style w:type="paragraph" w:styleId="TOC">
    <w:name w:val="TOC Heading"/>
    <w:basedOn w:val="10"/>
    <w:next w:val="a"/>
    <w:uiPriority w:val="39"/>
    <w:unhideWhenUsed/>
    <w:qFormat/>
    <w:rsid w:val="00210699"/>
    <w:pPr>
      <w:pageBreakBefore w:val="0"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6" Type="http://schemas.openxmlformats.org/officeDocument/2006/relationships/image" Target="media/image8.pn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fontTable" Target="fontTable.xml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6280;&#21335;&#22823;&#23398;&#26412;&#31185;&#27605;&#19994;&#35770;&#25991;&#65288;&#35774;&#35745;&#65289;&#30456;&#20851;&#25991;&#20214;\&#27605;&#19994;&#35770;&#25991;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FAF73-9711-4034-A185-60948CEB5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毕业论文模板.dot</Template>
  <TotalTime>119</TotalTime>
  <Pages>41</Pages>
  <Words>4770</Words>
  <Characters>6060</Characters>
  <Application>Microsoft Office Word</Application>
  <DocSecurity>0</DocSecurity>
  <Lines>356</Lines>
  <Paragraphs>292</Paragraphs>
  <ScaleCrop>false</ScaleCrop>
  <Company>jndx</Company>
  <LinksUpToDate>false</LinksUpToDate>
  <CharactersWithSpaces>10538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诚 信 声 明</dc:title>
  <dc:creator>贾濡</dc:creator>
  <cp:lastModifiedBy>Maria Mcbride</cp:lastModifiedBy>
  <cp:revision>4</cp:revision>
  <cp:lastPrinted>2411-12-31T15:59:00Z</cp:lastPrinted>
  <dcterms:created xsi:type="dcterms:W3CDTF">2025-06-13T13:12:00Z</dcterms:created>
  <dcterms:modified xsi:type="dcterms:W3CDTF">2025-06-16T03:45:00Z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eyJoZGlkIjoiNzhjOGExZTYxNTkwNDc1NjI4ZDMzYmJjN2FlNTYzMjYiLCJ1c2VySWQiOiI0Njk4NDU1MDYifQ==</vt:lpwstr>
  </property>
  <property fmtid="{D5CDD505-2E9C-101B-9397-08002B2CF9AE}" pid="3" name="KSOProductBuildVer">
    <vt:lpwstr>2052-12.1.0.21171</vt:lpwstr>
  </property>
  <property fmtid="{D5CDD505-2E9C-101B-9397-08002B2CF9AE}" pid="4" name="ICV">
    <vt:lpwstr>177F4286841C4FF499255B532FF0B07A_12</vt:lpwstr>
  </property>
</Properties>
</file>